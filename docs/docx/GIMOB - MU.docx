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C6D28" w14:textId="77777777" w:rsidR="00923D0F" w:rsidRPr="00E050D9" w:rsidRDefault="00923D0F" w:rsidP="00794319">
      <w:pPr>
        <w:pStyle w:val="TM1"/>
      </w:pPr>
    </w:p>
    <w:p w14:paraId="51446395" w14:textId="77777777" w:rsidR="00923D0F" w:rsidRPr="00E050D9" w:rsidRDefault="004669FF" w:rsidP="00794319">
      <w:pPr>
        <w:pStyle w:val="TM1"/>
      </w:pPr>
      <w:r>
        <w:drawing>
          <wp:anchor distT="0" distB="0" distL="114300" distR="114300" simplePos="0" relativeHeight="251712512" behindDoc="1" locked="0" layoutInCell="1" allowOverlap="1" wp14:anchorId="7B7BDC5B" wp14:editId="59C17BB4">
            <wp:simplePos x="0" y="0"/>
            <wp:positionH relativeFrom="margin">
              <wp:align>center</wp:align>
            </wp:positionH>
            <wp:positionV relativeFrom="paragraph">
              <wp:posOffset>51435</wp:posOffset>
            </wp:positionV>
            <wp:extent cx="5400675" cy="4048125"/>
            <wp:effectExtent l="19050" t="0" r="9525" b="0"/>
            <wp:wrapNone/>
            <wp:docPr id="3" name="Image 1" descr="VILL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E3D.jpg"/>
                    <pic:cNvPicPr/>
                  </pic:nvPicPr>
                  <pic:blipFill>
                    <a:blip r:embed="rId12" cstate="print"/>
                    <a:stretch>
                      <a:fillRect/>
                    </a:stretch>
                  </pic:blipFill>
                  <pic:spPr>
                    <a:xfrm>
                      <a:off x="0" y="0"/>
                      <a:ext cx="5400675" cy="4048125"/>
                    </a:xfrm>
                    <a:prstGeom prst="rect">
                      <a:avLst/>
                    </a:prstGeom>
                  </pic:spPr>
                </pic:pic>
              </a:graphicData>
            </a:graphic>
          </wp:anchor>
        </w:drawing>
      </w:r>
    </w:p>
    <w:p w14:paraId="47AD32FB" w14:textId="77777777" w:rsidR="00927431" w:rsidRPr="00E050D9" w:rsidRDefault="00927431" w:rsidP="00794319">
      <w:pPr>
        <w:pStyle w:val="TM1"/>
      </w:pPr>
    </w:p>
    <w:p w14:paraId="5A899795" w14:textId="77777777" w:rsidR="00927431" w:rsidRPr="00E050D9" w:rsidRDefault="00927431" w:rsidP="00794319">
      <w:pPr>
        <w:pStyle w:val="TM1"/>
      </w:pPr>
    </w:p>
    <w:p w14:paraId="6B890525" w14:textId="77777777" w:rsidR="00927431" w:rsidRPr="00E050D9" w:rsidRDefault="00927431" w:rsidP="00794319">
      <w:pPr>
        <w:pStyle w:val="TM1"/>
      </w:pPr>
    </w:p>
    <w:p w14:paraId="02974A5E" w14:textId="77777777" w:rsidR="00923D0F" w:rsidRPr="00E050D9" w:rsidRDefault="00923D0F" w:rsidP="00794319">
      <w:pPr>
        <w:sectPr w:rsidR="00923D0F" w:rsidRPr="00E050D9" w:rsidSect="00EB6ECD">
          <w:headerReference w:type="default" r:id="rId13"/>
          <w:footerReference w:type="default" r:id="rId14"/>
          <w:headerReference w:type="first" r:id="rId15"/>
          <w:footerReference w:type="first" r:id="rId16"/>
          <w:pgSz w:w="11907" w:h="16840" w:code="9"/>
          <w:pgMar w:top="1134" w:right="567" w:bottom="851" w:left="567" w:header="709" w:footer="0" w:gutter="0"/>
          <w:cols w:space="720"/>
          <w:titlePg/>
          <w:docGrid w:linePitch="326"/>
        </w:sectPr>
      </w:pPr>
    </w:p>
    <w:p w14:paraId="010C973F" w14:textId="77777777" w:rsidR="00923D0F" w:rsidRPr="00E050D9" w:rsidRDefault="00923D0F" w:rsidP="00794319"/>
    <w:p w14:paraId="5B130DF9" w14:textId="77777777" w:rsidR="00923D0F" w:rsidRPr="00E050D9" w:rsidRDefault="00923D0F" w:rsidP="00794319"/>
    <w:p w14:paraId="050C023D" w14:textId="77777777" w:rsidR="00880B23" w:rsidRDefault="00FE63F0" w:rsidP="00794319">
      <w:r>
        <w:rPr>
          <w:noProof/>
        </w:rPr>
        <mc:AlternateContent>
          <mc:Choice Requires="wps">
            <w:drawing>
              <wp:anchor distT="0" distB="0" distL="114300" distR="114300" simplePos="0" relativeHeight="251710464" behindDoc="0" locked="0" layoutInCell="1" allowOverlap="1" wp14:anchorId="6EB390EA" wp14:editId="79CB49C1">
                <wp:simplePos x="0" y="0"/>
                <wp:positionH relativeFrom="margin">
                  <wp:align>center</wp:align>
                </wp:positionH>
                <wp:positionV relativeFrom="paragraph">
                  <wp:posOffset>4394200</wp:posOffset>
                </wp:positionV>
                <wp:extent cx="6305550" cy="914400"/>
                <wp:effectExtent l="0" t="0" r="0" b="0"/>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1440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A0D7904" w14:textId="77777777" w:rsidR="00472536" w:rsidRDefault="00472536" w:rsidP="00723BEA">
                            <w:pPr>
                              <w:pStyle w:val="Titre"/>
                            </w:pPr>
                            <w:r>
                              <w:t>MOBILITE</w:t>
                            </w:r>
                          </w:p>
                          <w:p w14:paraId="31E85796" w14:textId="77777777" w:rsidR="00472536" w:rsidRPr="00794319" w:rsidRDefault="00472536" w:rsidP="00723BEA">
                            <w:pPr>
                              <w:pStyle w:val="Titre"/>
                            </w:pPr>
                            <w:r>
                              <w:t>MANUEL UTILISATEUR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390EA" id="_x0000_t202" coordsize="21600,21600" o:spt="202" path="m,l,21600r21600,l21600,xe">
                <v:stroke joinstyle="miter"/>
                <v:path gradientshapeok="t" o:connecttype="rect"/>
              </v:shapetype>
              <v:shape id="Text Box 2" o:spid="_x0000_s1026" type="#_x0000_t202" style="position:absolute;left:0;text-align:left;margin-left:0;margin-top:346pt;width:496.5pt;height:1in;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" stroked="f">
                <v:textbox>
                  <w:txbxContent>
                    <w:p w14:paraId="3A0D7904" w14:textId="77777777" w:rsidR="00472536" w:rsidRDefault="00472536" w:rsidP="00723BEA">
                      <w:pPr>
                        <w:pStyle w:val="Titre"/>
                      </w:pPr>
                      <w:r>
                        <w:t>MOBILITE</w:t>
                      </w:r>
                    </w:p>
                    <w:p w14:paraId="31E85796" w14:textId="77777777" w:rsidR="00472536" w:rsidRPr="00794319" w:rsidRDefault="00472536" w:rsidP="00723BEA">
                      <w:pPr>
                        <w:pStyle w:val="Titre"/>
                      </w:pPr>
                      <w:r>
                        <w:t>MANUEL UTILISATEUR</w:t>
                      </w:r>
                    </w:p>
                  </w:txbxContent>
                </v:textbox>
                <w10:wrap anchorx="margin"/>
              </v:shape>
            </w:pict>
          </mc:Fallback>
        </mc:AlternateContent>
      </w:r>
      <w:r w:rsidR="00D52CC3">
        <w:rPr>
          <w:noProof/>
        </w:rPr>
        <w:drawing>
          <wp:anchor distT="0" distB="0" distL="114300" distR="114300" simplePos="0" relativeHeight="251715584" behindDoc="0" locked="0" layoutInCell="1" allowOverlap="1" wp14:anchorId="06D96EEC" wp14:editId="5E81064F">
            <wp:simplePos x="0" y="0"/>
            <wp:positionH relativeFrom="margin">
              <wp:align>center</wp:align>
            </wp:positionH>
            <wp:positionV relativeFrom="paragraph">
              <wp:posOffset>2575560</wp:posOffset>
            </wp:positionV>
            <wp:extent cx="5400675" cy="1666875"/>
            <wp:effectExtent l="19050" t="0" r="9525" b="0"/>
            <wp:wrapNone/>
            <wp:docPr id="476" name="Image 474" descr="BAT_LOGO_SMARTGEO-s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_LOGO_SMARTGEO-smo.png"/>
                    <pic:cNvPicPr/>
                  </pic:nvPicPr>
                  <pic:blipFill>
                    <a:blip r:embed="rId17" cstate="print"/>
                    <a:stretch>
                      <a:fillRect/>
                    </a:stretch>
                  </pic:blipFill>
                  <pic:spPr>
                    <a:xfrm>
                      <a:off x="0" y="0"/>
                      <a:ext cx="5400675" cy="1666875"/>
                    </a:xfrm>
                    <a:prstGeom prst="rect">
                      <a:avLst/>
                    </a:prstGeom>
                  </pic:spPr>
                </pic:pic>
              </a:graphicData>
            </a:graphic>
          </wp:anchor>
        </w:drawing>
      </w:r>
      <w:r w:rsidR="008E3822" w:rsidRPr="00E050D9">
        <w:br w:type="page"/>
      </w:r>
    </w:p>
    <w:p w14:paraId="38BE9D67" w14:textId="77777777" w:rsidR="00923D0F" w:rsidRDefault="00923D0F" w:rsidP="00723BEA">
      <w:pPr>
        <w:pStyle w:val="Titre"/>
      </w:pPr>
      <w:r w:rsidRPr="00E050D9">
        <w:lastRenderedPageBreak/>
        <w:t>SOMMAIRE</w:t>
      </w:r>
    </w:p>
    <w:p w14:paraId="03A93796" w14:textId="77777777" w:rsidR="00391AFC" w:rsidRPr="00391AFC" w:rsidRDefault="00391AFC" w:rsidP="00391AFC"/>
    <w:bookmarkStart w:id="0" w:name="_GoBack"/>
    <w:bookmarkEnd w:id="0"/>
    <w:p w14:paraId="68308C71" w14:textId="77777777" w:rsidR="00B51FA3" w:rsidRDefault="004C2EA2">
      <w:pPr>
        <w:pStyle w:val="TM1"/>
        <w:rPr>
          <w:rFonts w:asciiTheme="minorHAnsi" w:eastAsiaTheme="minorEastAsia" w:hAnsiTheme="minorHAnsi" w:cstheme="minorBidi"/>
          <w:b w:val="0"/>
          <w:caps w:val="0"/>
          <w:color w:val="auto"/>
          <w:sz w:val="22"/>
          <w:szCs w:val="22"/>
        </w:rPr>
      </w:pPr>
      <w:r>
        <w:rPr>
          <w:rFonts w:ascii="Futura Lt BT" w:hAnsi="Futura Lt BT"/>
          <w:i/>
        </w:rPr>
        <w:fldChar w:fldCharType="begin"/>
      </w:r>
      <w:r w:rsidR="00391AFC">
        <w:rPr>
          <w:rFonts w:ascii="Futura Lt BT" w:hAnsi="Futura Lt BT"/>
          <w:i/>
        </w:rPr>
        <w:instrText xml:space="preserve"> TOC \o "1-2" \h \z \u </w:instrText>
      </w:r>
      <w:r>
        <w:rPr>
          <w:rFonts w:ascii="Futura Lt BT" w:hAnsi="Futura Lt BT"/>
          <w:i/>
        </w:rPr>
        <w:fldChar w:fldCharType="separate"/>
      </w:r>
      <w:hyperlink w:anchor="_Toc379354914" w:history="1">
        <w:r w:rsidR="00B51FA3" w:rsidRPr="003A0411">
          <w:rPr>
            <w:rStyle w:val="Lienhypertexte"/>
          </w:rPr>
          <w:t>1.</w:t>
        </w:r>
        <w:r w:rsidR="00B51FA3">
          <w:rPr>
            <w:rFonts w:asciiTheme="minorHAnsi" w:eastAsiaTheme="minorEastAsia" w:hAnsiTheme="minorHAnsi" w:cstheme="minorBidi"/>
            <w:b w:val="0"/>
            <w:caps w:val="0"/>
            <w:color w:val="auto"/>
            <w:sz w:val="22"/>
            <w:szCs w:val="22"/>
          </w:rPr>
          <w:tab/>
        </w:r>
        <w:r w:rsidR="00B51FA3" w:rsidRPr="003A0411">
          <w:rPr>
            <w:rStyle w:val="Lienhypertexte"/>
          </w:rPr>
          <w:t>Introduction</w:t>
        </w:r>
        <w:r w:rsidR="00B51FA3">
          <w:rPr>
            <w:webHidden/>
          </w:rPr>
          <w:tab/>
        </w:r>
        <w:r w:rsidR="00B51FA3">
          <w:rPr>
            <w:webHidden/>
          </w:rPr>
          <w:fldChar w:fldCharType="begin"/>
        </w:r>
        <w:r w:rsidR="00B51FA3">
          <w:rPr>
            <w:webHidden/>
          </w:rPr>
          <w:instrText xml:space="preserve"> PAGEREF _Toc379354914 \h </w:instrText>
        </w:r>
        <w:r w:rsidR="00B51FA3">
          <w:rPr>
            <w:webHidden/>
          </w:rPr>
        </w:r>
        <w:r w:rsidR="00B51FA3">
          <w:rPr>
            <w:webHidden/>
          </w:rPr>
          <w:fldChar w:fldCharType="separate"/>
        </w:r>
        <w:r w:rsidR="00B51FA3">
          <w:rPr>
            <w:webHidden/>
          </w:rPr>
          <w:t>3</w:t>
        </w:r>
        <w:r w:rsidR="00B51FA3">
          <w:rPr>
            <w:webHidden/>
          </w:rPr>
          <w:fldChar w:fldCharType="end"/>
        </w:r>
      </w:hyperlink>
    </w:p>
    <w:p w14:paraId="2988C8DB"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15" w:history="1">
        <w:r w:rsidRPr="003A0411">
          <w:rPr>
            <w:rStyle w:val="Lienhypertexte"/>
          </w:rPr>
          <w:t>2.</w:t>
        </w:r>
        <w:r>
          <w:rPr>
            <w:rFonts w:asciiTheme="minorHAnsi" w:eastAsiaTheme="minorEastAsia" w:hAnsiTheme="minorHAnsi" w:cstheme="minorBidi"/>
            <w:b w:val="0"/>
            <w:caps w:val="0"/>
            <w:color w:val="auto"/>
            <w:sz w:val="22"/>
            <w:szCs w:val="22"/>
          </w:rPr>
          <w:tab/>
        </w:r>
        <w:r w:rsidRPr="003A0411">
          <w:rPr>
            <w:rStyle w:val="Lienhypertexte"/>
          </w:rPr>
          <w:t>Glossaire</w:t>
        </w:r>
        <w:r>
          <w:rPr>
            <w:webHidden/>
          </w:rPr>
          <w:tab/>
        </w:r>
        <w:r>
          <w:rPr>
            <w:webHidden/>
          </w:rPr>
          <w:fldChar w:fldCharType="begin"/>
        </w:r>
        <w:r>
          <w:rPr>
            <w:webHidden/>
          </w:rPr>
          <w:instrText xml:space="preserve"> PAGEREF _Toc379354915 \h </w:instrText>
        </w:r>
        <w:r>
          <w:rPr>
            <w:webHidden/>
          </w:rPr>
        </w:r>
        <w:r>
          <w:rPr>
            <w:webHidden/>
          </w:rPr>
          <w:fldChar w:fldCharType="separate"/>
        </w:r>
        <w:r>
          <w:rPr>
            <w:webHidden/>
          </w:rPr>
          <w:t>4</w:t>
        </w:r>
        <w:r>
          <w:rPr>
            <w:webHidden/>
          </w:rPr>
          <w:fldChar w:fldCharType="end"/>
        </w:r>
      </w:hyperlink>
    </w:p>
    <w:p w14:paraId="7F8E526C"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16" w:history="1">
        <w:r w:rsidRPr="003A0411">
          <w:rPr>
            <w:rStyle w:val="Lienhypertexte"/>
          </w:rPr>
          <w:t>3.</w:t>
        </w:r>
        <w:r>
          <w:rPr>
            <w:rFonts w:asciiTheme="minorHAnsi" w:eastAsiaTheme="minorEastAsia" w:hAnsiTheme="minorHAnsi" w:cstheme="minorBidi"/>
            <w:b w:val="0"/>
            <w:caps w:val="0"/>
            <w:color w:val="auto"/>
            <w:sz w:val="22"/>
            <w:szCs w:val="22"/>
          </w:rPr>
          <w:tab/>
        </w:r>
        <w:r w:rsidRPr="003A0411">
          <w:rPr>
            <w:rStyle w:val="Lienhypertexte"/>
          </w:rPr>
          <w:t>Installation</w:t>
        </w:r>
        <w:r>
          <w:rPr>
            <w:webHidden/>
          </w:rPr>
          <w:tab/>
        </w:r>
        <w:r>
          <w:rPr>
            <w:webHidden/>
          </w:rPr>
          <w:fldChar w:fldCharType="begin"/>
        </w:r>
        <w:r>
          <w:rPr>
            <w:webHidden/>
          </w:rPr>
          <w:instrText xml:space="preserve"> PAGEREF _Toc379354916 \h </w:instrText>
        </w:r>
        <w:r>
          <w:rPr>
            <w:webHidden/>
          </w:rPr>
        </w:r>
        <w:r>
          <w:rPr>
            <w:webHidden/>
          </w:rPr>
          <w:fldChar w:fldCharType="separate"/>
        </w:r>
        <w:r>
          <w:rPr>
            <w:webHidden/>
          </w:rPr>
          <w:t>5</w:t>
        </w:r>
        <w:r>
          <w:rPr>
            <w:webHidden/>
          </w:rPr>
          <w:fldChar w:fldCharType="end"/>
        </w:r>
      </w:hyperlink>
    </w:p>
    <w:p w14:paraId="11FCE369"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17" w:history="1">
        <w:r w:rsidRPr="003A0411">
          <w:rPr>
            <w:rStyle w:val="Lienhypertexte"/>
          </w:rPr>
          <w:t>4.</w:t>
        </w:r>
        <w:r>
          <w:rPr>
            <w:rFonts w:asciiTheme="minorHAnsi" w:eastAsiaTheme="minorEastAsia" w:hAnsiTheme="minorHAnsi" w:cstheme="minorBidi"/>
            <w:b w:val="0"/>
            <w:caps w:val="0"/>
            <w:color w:val="auto"/>
            <w:sz w:val="22"/>
            <w:szCs w:val="22"/>
          </w:rPr>
          <w:tab/>
        </w:r>
        <w:r w:rsidRPr="003A0411">
          <w:rPr>
            <w:rStyle w:val="Lienhypertexte"/>
          </w:rPr>
          <w:t>Présentation générale</w:t>
        </w:r>
        <w:r>
          <w:rPr>
            <w:webHidden/>
          </w:rPr>
          <w:tab/>
        </w:r>
        <w:r>
          <w:rPr>
            <w:webHidden/>
          </w:rPr>
          <w:fldChar w:fldCharType="begin"/>
        </w:r>
        <w:r>
          <w:rPr>
            <w:webHidden/>
          </w:rPr>
          <w:instrText xml:space="preserve"> PAGEREF _Toc379354917 \h </w:instrText>
        </w:r>
        <w:r>
          <w:rPr>
            <w:webHidden/>
          </w:rPr>
        </w:r>
        <w:r>
          <w:rPr>
            <w:webHidden/>
          </w:rPr>
          <w:fldChar w:fldCharType="separate"/>
        </w:r>
        <w:r>
          <w:rPr>
            <w:webHidden/>
          </w:rPr>
          <w:t>8</w:t>
        </w:r>
        <w:r>
          <w:rPr>
            <w:webHidden/>
          </w:rPr>
          <w:fldChar w:fldCharType="end"/>
        </w:r>
      </w:hyperlink>
    </w:p>
    <w:p w14:paraId="2DACF575" w14:textId="77777777" w:rsidR="00B51FA3" w:rsidRDefault="00B51FA3">
      <w:pPr>
        <w:pStyle w:val="TM2"/>
        <w:rPr>
          <w:rFonts w:asciiTheme="minorHAnsi" w:eastAsiaTheme="minorEastAsia" w:hAnsiTheme="minorHAnsi" w:cstheme="minorBidi"/>
          <w:color w:val="auto"/>
          <w:sz w:val="22"/>
          <w:szCs w:val="22"/>
        </w:rPr>
      </w:pPr>
      <w:hyperlink w:anchor="_Toc379354918" w:history="1">
        <w:r w:rsidRPr="003A0411">
          <w:rPr>
            <w:rStyle w:val="Lienhypertexte"/>
          </w:rPr>
          <w:t>4.1.</w:t>
        </w:r>
        <w:r>
          <w:rPr>
            <w:rFonts w:asciiTheme="minorHAnsi" w:eastAsiaTheme="minorEastAsia" w:hAnsiTheme="minorHAnsi" w:cstheme="minorBidi"/>
            <w:color w:val="auto"/>
            <w:sz w:val="22"/>
            <w:szCs w:val="22"/>
          </w:rPr>
          <w:tab/>
        </w:r>
        <w:r w:rsidRPr="003A0411">
          <w:rPr>
            <w:rStyle w:val="Lienhypertexte"/>
          </w:rPr>
          <w:t>Connexion</w:t>
        </w:r>
        <w:r>
          <w:rPr>
            <w:webHidden/>
          </w:rPr>
          <w:tab/>
        </w:r>
        <w:r>
          <w:rPr>
            <w:webHidden/>
          </w:rPr>
          <w:fldChar w:fldCharType="begin"/>
        </w:r>
        <w:r>
          <w:rPr>
            <w:webHidden/>
          </w:rPr>
          <w:instrText xml:space="preserve"> PAGEREF _Toc379354918 \h </w:instrText>
        </w:r>
        <w:r>
          <w:rPr>
            <w:webHidden/>
          </w:rPr>
        </w:r>
        <w:r>
          <w:rPr>
            <w:webHidden/>
          </w:rPr>
          <w:fldChar w:fldCharType="separate"/>
        </w:r>
        <w:r>
          <w:rPr>
            <w:webHidden/>
          </w:rPr>
          <w:t>8</w:t>
        </w:r>
        <w:r>
          <w:rPr>
            <w:webHidden/>
          </w:rPr>
          <w:fldChar w:fldCharType="end"/>
        </w:r>
      </w:hyperlink>
    </w:p>
    <w:p w14:paraId="5F5159D3" w14:textId="77777777" w:rsidR="00B51FA3" w:rsidRDefault="00B51FA3">
      <w:pPr>
        <w:pStyle w:val="TM2"/>
        <w:rPr>
          <w:rFonts w:asciiTheme="minorHAnsi" w:eastAsiaTheme="minorEastAsia" w:hAnsiTheme="minorHAnsi" w:cstheme="minorBidi"/>
          <w:color w:val="auto"/>
          <w:sz w:val="22"/>
          <w:szCs w:val="22"/>
        </w:rPr>
      </w:pPr>
      <w:hyperlink w:anchor="_Toc379354919" w:history="1">
        <w:r w:rsidRPr="003A0411">
          <w:rPr>
            <w:rStyle w:val="Lienhypertexte"/>
          </w:rPr>
          <w:t>4.2.</w:t>
        </w:r>
        <w:r>
          <w:rPr>
            <w:rFonts w:asciiTheme="minorHAnsi" w:eastAsiaTheme="minorEastAsia" w:hAnsiTheme="minorHAnsi" w:cstheme="minorBidi"/>
            <w:color w:val="auto"/>
            <w:sz w:val="22"/>
            <w:szCs w:val="22"/>
          </w:rPr>
          <w:tab/>
        </w:r>
        <w:r w:rsidRPr="003A0411">
          <w:rPr>
            <w:rStyle w:val="Lienhypertexte"/>
          </w:rPr>
          <w:t>Interface</w:t>
        </w:r>
        <w:r>
          <w:rPr>
            <w:webHidden/>
          </w:rPr>
          <w:tab/>
        </w:r>
        <w:r>
          <w:rPr>
            <w:webHidden/>
          </w:rPr>
          <w:fldChar w:fldCharType="begin"/>
        </w:r>
        <w:r>
          <w:rPr>
            <w:webHidden/>
          </w:rPr>
          <w:instrText xml:space="preserve"> PAGEREF _Toc379354919 \h </w:instrText>
        </w:r>
        <w:r>
          <w:rPr>
            <w:webHidden/>
          </w:rPr>
        </w:r>
        <w:r>
          <w:rPr>
            <w:webHidden/>
          </w:rPr>
          <w:fldChar w:fldCharType="separate"/>
        </w:r>
        <w:r>
          <w:rPr>
            <w:webHidden/>
          </w:rPr>
          <w:t>9</w:t>
        </w:r>
        <w:r>
          <w:rPr>
            <w:webHidden/>
          </w:rPr>
          <w:fldChar w:fldCharType="end"/>
        </w:r>
      </w:hyperlink>
    </w:p>
    <w:p w14:paraId="4EEFE910" w14:textId="77777777" w:rsidR="00B51FA3" w:rsidRDefault="00B51FA3">
      <w:pPr>
        <w:pStyle w:val="TM2"/>
        <w:rPr>
          <w:rFonts w:asciiTheme="minorHAnsi" w:eastAsiaTheme="minorEastAsia" w:hAnsiTheme="minorHAnsi" w:cstheme="minorBidi"/>
          <w:color w:val="auto"/>
          <w:sz w:val="22"/>
          <w:szCs w:val="22"/>
        </w:rPr>
      </w:pPr>
      <w:hyperlink w:anchor="_Toc379354920" w:history="1">
        <w:r w:rsidRPr="003A0411">
          <w:rPr>
            <w:rStyle w:val="Lienhypertexte"/>
          </w:rPr>
          <w:t>4.3.</w:t>
        </w:r>
        <w:r>
          <w:rPr>
            <w:rFonts w:asciiTheme="minorHAnsi" w:eastAsiaTheme="minorEastAsia" w:hAnsiTheme="minorHAnsi" w:cstheme="minorBidi"/>
            <w:color w:val="auto"/>
            <w:sz w:val="22"/>
            <w:szCs w:val="22"/>
          </w:rPr>
          <w:tab/>
        </w:r>
        <w:r w:rsidRPr="003A0411">
          <w:rPr>
            <w:rStyle w:val="Lienhypertexte"/>
          </w:rPr>
          <w:t>Déconnexion</w:t>
        </w:r>
        <w:r>
          <w:rPr>
            <w:webHidden/>
          </w:rPr>
          <w:tab/>
        </w:r>
        <w:r>
          <w:rPr>
            <w:webHidden/>
          </w:rPr>
          <w:fldChar w:fldCharType="begin"/>
        </w:r>
        <w:r>
          <w:rPr>
            <w:webHidden/>
          </w:rPr>
          <w:instrText xml:space="preserve"> PAGEREF _Toc379354920 \h </w:instrText>
        </w:r>
        <w:r>
          <w:rPr>
            <w:webHidden/>
          </w:rPr>
        </w:r>
        <w:r>
          <w:rPr>
            <w:webHidden/>
          </w:rPr>
          <w:fldChar w:fldCharType="separate"/>
        </w:r>
        <w:r>
          <w:rPr>
            <w:webHidden/>
          </w:rPr>
          <w:t>11</w:t>
        </w:r>
        <w:r>
          <w:rPr>
            <w:webHidden/>
          </w:rPr>
          <w:fldChar w:fldCharType="end"/>
        </w:r>
      </w:hyperlink>
    </w:p>
    <w:p w14:paraId="64CCFCDA"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21" w:history="1">
        <w:r w:rsidRPr="003A0411">
          <w:rPr>
            <w:rStyle w:val="Lienhypertexte"/>
          </w:rPr>
          <w:t>5.</w:t>
        </w:r>
        <w:r>
          <w:rPr>
            <w:rFonts w:asciiTheme="minorHAnsi" w:eastAsiaTheme="minorEastAsia" w:hAnsiTheme="minorHAnsi" w:cstheme="minorBidi"/>
            <w:b w:val="0"/>
            <w:caps w:val="0"/>
            <w:color w:val="auto"/>
            <w:sz w:val="22"/>
            <w:szCs w:val="22"/>
          </w:rPr>
          <w:tab/>
        </w:r>
        <w:r w:rsidRPr="003A0411">
          <w:rPr>
            <w:rStyle w:val="Lienhypertexte"/>
          </w:rPr>
          <w:t>Consultation patrimoniale</w:t>
        </w:r>
        <w:r>
          <w:rPr>
            <w:webHidden/>
          </w:rPr>
          <w:tab/>
        </w:r>
        <w:r>
          <w:rPr>
            <w:webHidden/>
          </w:rPr>
          <w:fldChar w:fldCharType="begin"/>
        </w:r>
        <w:r>
          <w:rPr>
            <w:webHidden/>
          </w:rPr>
          <w:instrText xml:space="preserve"> PAGEREF _Toc379354921 \h </w:instrText>
        </w:r>
        <w:r>
          <w:rPr>
            <w:webHidden/>
          </w:rPr>
        </w:r>
        <w:r>
          <w:rPr>
            <w:webHidden/>
          </w:rPr>
          <w:fldChar w:fldCharType="separate"/>
        </w:r>
        <w:r>
          <w:rPr>
            <w:webHidden/>
          </w:rPr>
          <w:t>12</w:t>
        </w:r>
        <w:r>
          <w:rPr>
            <w:webHidden/>
          </w:rPr>
          <w:fldChar w:fldCharType="end"/>
        </w:r>
      </w:hyperlink>
    </w:p>
    <w:p w14:paraId="270D2292" w14:textId="77777777" w:rsidR="00B51FA3" w:rsidRDefault="00B51FA3">
      <w:pPr>
        <w:pStyle w:val="TM2"/>
        <w:rPr>
          <w:rFonts w:asciiTheme="minorHAnsi" w:eastAsiaTheme="minorEastAsia" w:hAnsiTheme="minorHAnsi" w:cstheme="minorBidi"/>
          <w:color w:val="auto"/>
          <w:sz w:val="22"/>
          <w:szCs w:val="22"/>
        </w:rPr>
      </w:pPr>
      <w:hyperlink w:anchor="_Toc379354922" w:history="1">
        <w:r w:rsidRPr="003A0411">
          <w:rPr>
            <w:rStyle w:val="Lienhypertexte"/>
          </w:rPr>
          <w:t>5.1.</w:t>
        </w:r>
        <w:r>
          <w:rPr>
            <w:rFonts w:asciiTheme="minorHAnsi" w:eastAsiaTheme="minorEastAsia" w:hAnsiTheme="minorHAnsi" w:cstheme="minorBidi"/>
            <w:color w:val="auto"/>
            <w:sz w:val="22"/>
            <w:szCs w:val="22"/>
          </w:rPr>
          <w:tab/>
        </w:r>
        <w:r w:rsidRPr="003A0411">
          <w:rPr>
            <w:rStyle w:val="Lienhypertexte"/>
          </w:rPr>
          <w:t>Activation</w:t>
        </w:r>
        <w:r>
          <w:rPr>
            <w:webHidden/>
          </w:rPr>
          <w:tab/>
        </w:r>
        <w:r>
          <w:rPr>
            <w:webHidden/>
          </w:rPr>
          <w:fldChar w:fldCharType="begin"/>
        </w:r>
        <w:r>
          <w:rPr>
            <w:webHidden/>
          </w:rPr>
          <w:instrText xml:space="preserve"> PAGEREF _Toc379354922 \h </w:instrText>
        </w:r>
        <w:r>
          <w:rPr>
            <w:webHidden/>
          </w:rPr>
        </w:r>
        <w:r>
          <w:rPr>
            <w:webHidden/>
          </w:rPr>
          <w:fldChar w:fldCharType="separate"/>
        </w:r>
        <w:r>
          <w:rPr>
            <w:webHidden/>
          </w:rPr>
          <w:t>12</w:t>
        </w:r>
        <w:r>
          <w:rPr>
            <w:webHidden/>
          </w:rPr>
          <w:fldChar w:fldCharType="end"/>
        </w:r>
      </w:hyperlink>
    </w:p>
    <w:p w14:paraId="3DF3F9AE" w14:textId="77777777" w:rsidR="00B51FA3" w:rsidRDefault="00B51FA3">
      <w:pPr>
        <w:pStyle w:val="TM2"/>
        <w:rPr>
          <w:rFonts w:asciiTheme="minorHAnsi" w:eastAsiaTheme="minorEastAsia" w:hAnsiTheme="minorHAnsi" w:cstheme="minorBidi"/>
          <w:color w:val="auto"/>
          <w:sz w:val="22"/>
          <w:szCs w:val="22"/>
        </w:rPr>
      </w:pPr>
      <w:hyperlink w:anchor="_Toc379354923" w:history="1">
        <w:r w:rsidRPr="003A0411">
          <w:rPr>
            <w:rStyle w:val="Lienhypertexte"/>
          </w:rPr>
          <w:t>5.2.</w:t>
        </w:r>
        <w:r>
          <w:rPr>
            <w:rFonts w:asciiTheme="minorHAnsi" w:eastAsiaTheme="minorEastAsia" w:hAnsiTheme="minorHAnsi" w:cstheme="minorBidi"/>
            <w:color w:val="auto"/>
            <w:sz w:val="22"/>
            <w:szCs w:val="22"/>
          </w:rPr>
          <w:tab/>
        </w:r>
        <w:r w:rsidRPr="003A0411">
          <w:rPr>
            <w:rStyle w:val="Lienhypertexte"/>
          </w:rPr>
          <w:t>Résultats</w:t>
        </w:r>
        <w:r>
          <w:rPr>
            <w:webHidden/>
          </w:rPr>
          <w:tab/>
        </w:r>
        <w:r>
          <w:rPr>
            <w:webHidden/>
          </w:rPr>
          <w:fldChar w:fldCharType="begin"/>
        </w:r>
        <w:r>
          <w:rPr>
            <w:webHidden/>
          </w:rPr>
          <w:instrText xml:space="preserve"> PAGEREF _Toc379354923 \h </w:instrText>
        </w:r>
        <w:r>
          <w:rPr>
            <w:webHidden/>
          </w:rPr>
        </w:r>
        <w:r>
          <w:rPr>
            <w:webHidden/>
          </w:rPr>
          <w:fldChar w:fldCharType="separate"/>
        </w:r>
        <w:r>
          <w:rPr>
            <w:webHidden/>
          </w:rPr>
          <w:t>12</w:t>
        </w:r>
        <w:r>
          <w:rPr>
            <w:webHidden/>
          </w:rPr>
          <w:fldChar w:fldCharType="end"/>
        </w:r>
      </w:hyperlink>
    </w:p>
    <w:p w14:paraId="53BE5C5B" w14:textId="77777777" w:rsidR="00B51FA3" w:rsidRDefault="00B51FA3">
      <w:pPr>
        <w:pStyle w:val="TM2"/>
        <w:rPr>
          <w:rFonts w:asciiTheme="minorHAnsi" w:eastAsiaTheme="minorEastAsia" w:hAnsiTheme="minorHAnsi" w:cstheme="minorBidi"/>
          <w:color w:val="auto"/>
          <w:sz w:val="22"/>
          <w:szCs w:val="22"/>
        </w:rPr>
      </w:pPr>
      <w:hyperlink w:anchor="_Toc379354924" w:history="1">
        <w:r w:rsidRPr="003A0411">
          <w:rPr>
            <w:rStyle w:val="Lienhypertexte"/>
          </w:rPr>
          <w:t>5.3.</w:t>
        </w:r>
        <w:r>
          <w:rPr>
            <w:rFonts w:asciiTheme="minorHAnsi" w:eastAsiaTheme="minorEastAsia" w:hAnsiTheme="minorHAnsi" w:cstheme="minorBidi"/>
            <w:color w:val="auto"/>
            <w:sz w:val="22"/>
            <w:szCs w:val="22"/>
          </w:rPr>
          <w:tab/>
        </w:r>
        <w:r w:rsidRPr="003A0411">
          <w:rPr>
            <w:rStyle w:val="Lienhypertexte"/>
          </w:rPr>
          <w:t>Localiser un objet</w:t>
        </w:r>
        <w:r>
          <w:rPr>
            <w:webHidden/>
          </w:rPr>
          <w:tab/>
        </w:r>
        <w:r>
          <w:rPr>
            <w:webHidden/>
          </w:rPr>
          <w:fldChar w:fldCharType="begin"/>
        </w:r>
        <w:r>
          <w:rPr>
            <w:webHidden/>
          </w:rPr>
          <w:instrText xml:space="preserve"> PAGEREF _Toc379354924 \h </w:instrText>
        </w:r>
        <w:r>
          <w:rPr>
            <w:webHidden/>
          </w:rPr>
        </w:r>
        <w:r>
          <w:rPr>
            <w:webHidden/>
          </w:rPr>
          <w:fldChar w:fldCharType="separate"/>
        </w:r>
        <w:r>
          <w:rPr>
            <w:webHidden/>
          </w:rPr>
          <w:t>15</w:t>
        </w:r>
        <w:r>
          <w:rPr>
            <w:webHidden/>
          </w:rPr>
          <w:fldChar w:fldCharType="end"/>
        </w:r>
      </w:hyperlink>
    </w:p>
    <w:p w14:paraId="48E9E839" w14:textId="77777777" w:rsidR="00B51FA3" w:rsidRDefault="00B51FA3">
      <w:pPr>
        <w:pStyle w:val="TM2"/>
        <w:rPr>
          <w:rFonts w:asciiTheme="minorHAnsi" w:eastAsiaTheme="minorEastAsia" w:hAnsiTheme="minorHAnsi" w:cstheme="minorBidi"/>
          <w:color w:val="auto"/>
          <w:sz w:val="22"/>
          <w:szCs w:val="22"/>
        </w:rPr>
      </w:pPr>
      <w:hyperlink w:anchor="_Toc379354925" w:history="1">
        <w:r w:rsidRPr="003A0411">
          <w:rPr>
            <w:rStyle w:val="Lienhypertexte"/>
          </w:rPr>
          <w:t>5.4.</w:t>
        </w:r>
        <w:r>
          <w:rPr>
            <w:rFonts w:asciiTheme="minorHAnsi" w:eastAsiaTheme="minorEastAsia" w:hAnsiTheme="minorHAnsi" w:cstheme="minorBidi"/>
            <w:color w:val="auto"/>
            <w:sz w:val="22"/>
            <w:szCs w:val="22"/>
          </w:rPr>
          <w:tab/>
        </w:r>
        <w:r w:rsidRPr="003A0411">
          <w:rPr>
            <w:rStyle w:val="Lienhypertexte"/>
          </w:rPr>
          <w:t>Se rendre à un objet</w:t>
        </w:r>
        <w:r>
          <w:rPr>
            <w:webHidden/>
          </w:rPr>
          <w:tab/>
        </w:r>
        <w:r>
          <w:rPr>
            <w:webHidden/>
          </w:rPr>
          <w:fldChar w:fldCharType="begin"/>
        </w:r>
        <w:r>
          <w:rPr>
            <w:webHidden/>
          </w:rPr>
          <w:instrText xml:space="preserve"> PAGEREF _Toc379354925 \h </w:instrText>
        </w:r>
        <w:r>
          <w:rPr>
            <w:webHidden/>
          </w:rPr>
        </w:r>
        <w:r>
          <w:rPr>
            <w:webHidden/>
          </w:rPr>
          <w:fldChar w:fldCharType="separate"/>
        </w:r>
        <w:r>
          <w:rPr>
            <w:webHidden/>
          </w:rPr>
          <w:t>15</w:t>
        </w:r>
        <w:r>
          <w:rPr>
            <w:webHidden/>
          </w:rPr>
          <w:fldChar w:fldCharType="end"/>
        </w:r>
      </w:hyperlink>
    </w:p>
    <w:p w14:paraId="507EB264" w14:textId="77777777" w:rsidR="00B51FA3" w:rsidRDefault="00B51FA3">
      <w:pPr>
        <w:pStyle w:val="TM2"/>
        <w:rPr>
          <w:rFonts w:asciiTheme="minorHAnsi" w:eastAsiaTheme="minorEastAsia" w:hAnsiTheme="minorHAnsi" w:cstheme="minorBidi"/>
          <w:color w:val="auto"/>
          <w:sz w:val="22"/>
          <w:szCs w:val="22"/>
        </w:rPr>
      </w:pPr>
      <w:hyperlink w:anchor="_Toc379354926" w:history="1">
        <w:r w:rsidRPr="003A0411">
          <w:rPr>
            <w:rStyle w:val="Lienhypertexte"/>
          </w:rPr>
          <w:t>5.5.</w:t>
        </w:r>
        <w:r>
          <w:rPr>
            <w:rFonts w:asciiTheme="minorHAnsi" w:eastAsiaTheme="minorEastAsia" w:hAnsiTheme="minorHAnsi" w:cstheme="minorBidi"/>
            <w:color w:val="auto"/>
            <w:sz w:val="22"/>
            <w:szCs w:val="22"/>
          </w:rPr>
          <w:tab/>
        </w:r>
        <w:r w:rsidRPr="003A0411">
          <w:rPr>
            <w:rStyle w:val="Lienhypertexte"/>
          </w:rPr>
          <w:t>Compte-rendu spontané</w:t>
        </w:r>
        <w:r>
          <w:rPr>
            <w:webHidden/>
          </w:rPr>
          <w:tab/>
        </w:r>
        <w:r>
          <w:rPr>
            <w:webHidden/>
          </w:rPr>
          <w:fldChar w:fldCharType="begin"/>
        </w:r>
        <w:r>
          <w:rPr>
            <w:webHidden/>
          </w:rPr>
          <w:instrText xml:space="preserve"> PAGEREF _Toc379354926 \h </w:instrText>
        </w:r>
        <w:r>
          <w:rPr>
            <w:webHidden/>
          </w:rPr>
        </w:r>
        <w:r>
          <w:rPr>
            <w:webHidden/>
          </w:rPr>
          <w:fldChar w:fldCharType="separate"/>
        </w:r>
        <w:r>
          <w:rPr>
            <w:webHidden/>
          </w:rPr>
          <w:t>16</w:t>
        </w:r>
        <w:r>
          <w:rPr>
            <w:webHidden/>
          </w:rPr>
          <w:fldChar w:fldCharType="end"/>
        </w:r>
      </w:hyperlink>
    </w:p>
    <w:p w14:paraId="278E7E72" w14:textId="77777777" w:rsidR="00B51FA3" w:rsidRDefault="00B51FA3">
      <w:pPr>
        <w:pStyle w:val="TM2"/>
        <w:rPr>
          <w:rFonts w:asciiTheme="minorHAnsi" w:eastAsiaTheme="minorEastAsia" w:hAnsiTheme="minorHAnsi" w:cstheme="minorBidi"/>
          <w:color w:val="auto"/>
          <w:sz w:val="22"/>
          <w:szCs w:val="22"/>
        </w:rPr>
      </w:pPr>
      <w:hyperlink w:anchor="_Toc379354927" w:history="1">
        <w:r w:rsidRPr="003A0411">
          <w:rPr>
            <w:rStyle w:val="Lienhypertexte"/>
          </w:rPr>
          <w:t>5.6.</w:t>
        </w:r>
        <w:r>
          <w:rPr>
            <w:rFonts w:asciiTheme="minorHAnsi" w:eastAsiaTheme="minorEastAsia" w:hAnsiTheme="minorHAnsi" w:cstheme="minorBidi"/>
            <w:color w:val="auto"/>
            <w:sz w:val="22"/>
            <w:szCs w:val="22"/>
          </w:rPr>
          <w:tab/>
        </w:r>
        <w:r w:rsidRPr="003A0411">
          <w:rPr>
            <w:rStyle w:val="Lienhypertexte"/>
          </w:rPr>
          <w:t>Désactiver</w:t>
        </w:r>
        <w:r>
          <w:rPr>
            <w:webHidden/>
          </w:rPr>
          <w:tab/>
        </w:r>
        <w:r>
          <w:rPr>
            <w:webHidden/>
          </w:rPr>
          <w:fldChar w:fldCharType="begin"/>
        </w:r>
        <w:r>
          <w:rPr>
            <w:webHidden/>
          </w:rPr>
          <w:instrText xml:space="preserve"> PAGEREF _Toc379354927 \h </w:instrText>
        </w:r>
        <w:r>
          <w:rPr>
            <w:webHidden/>
          </w:rPr>
        </w:r>
        <w:r>
          <w:rPr>
            <w:webHidden/>
          </w:rPr>
          <w:fldChar w:fldCharType="separate"/>
        </w:r>
        <w:r>
          <w:rPr>
            <w:webHidden/>
          </w:rPr>
          <w:t>18</w:t>
        </w:r>
        <w:r>
          <w:rPr>
            <w:webHidden/>
          </w:rPr>
          <w:fldChar w:fldCharType="end"/>
        </w:r>
      </w:hyperlink>
    </w:p>
    <w:p w14:paraId="2095A645"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28" w:history="1">
        <w:r w:rsidRPr="003A0411">
          <w:rPr>
            <w:rStyle w:val="Lienhypertexte"/>
          </w:rPr>
          <w:t>6.</w:t>
        </w:r>
        <w:r>
          <w:rPr>
            <w:rFonts w:asciiTheme="minorHAnsi" w:eastAsiaTheme="minorEastAsia" w:hAnsiTheme="minorHAnsi" w:cstheme="minorBidi"/>
            <w:b w:val="0"/>
            <w:caps w:val="0"/>
            <w:color w:val="auto"/>
            <w:sz w:val="22"/>
            <w:szCs w:val="22"/>
          </w:rPr>
          <w:tab/>
        </w:r>
        <w:r w:rsidRPr="003A0411">
          <w:rPr>
            <w:rStyle w:val="Lienhypertexte"/>
          </w:rPr>
          <w:t>Planning</w:t>
        </w:r>
        <w:r>
          <w:rPr>
            <w:webHidden/>
          </w:rPr>
          <w:tab/>
        </w:r>
        <w:r>
          <w:rPr>
            <w:webHidden/>
          </w:rPr>
          <w:fldChar w:fldCharType="begin"/>
        </w:r>
        <w:r>
          <w:rPr>
            <w:webHidden/>
          </w:rPr>
          <w:instrText xml:space="preserve"> PAGEREF _Toc379354928 \h </w:instrText>
        </w:r>
        <w:r>
          <w:rPr>
            <w:webHidden/>
          </w:rPr>
        </w:r>
        <w:r>
          <w:rPr>
            <w:webHidden/>
          </w:rPr>
          <w:fldChar w:fldCharType="separate"/>
        </w:r>
        <w:r>
          <w:rPr>
            <w:webHidden/>
          </w:rPr>
          <w:t>19</w:t>
        </w:r>
        <w:r>
          <w:rPr>
            <w:webHidden/>
          </w:rPr>
          <w:fldChar w:fldCharType="end"/>
        </w:r>
      </w:hyperlink>
    </w:p>
    <w:p w14:paraId="28186A27" w14:textId="77777777" w:rsidR="00B51FA3" w:rsidRDefault="00B51FA3">
      <w:pPr>
        <w:pStyle w:val="TM2"/>
        <w:rPr>
          <w:rFonts w:asciiTheme="minorHAnsi" w:eastAsiaTheme="minorEastAsia" w:hAnsiTheme="minorHAnsi" w:cstheme="minorBidi"/>
          <w:color w:val="auto"/>
          <w:sz w:val="22"/>
          <w:szCs w:val="22"/>
        </w:rPr>
      </w:pPr>
      <w:hyperlink w:anchor="_Toc379354929" w:history="1">
        <w:r w:rsidRPr="003A0411">
          <w:rPr>
            <w:rStyle w:val="Lienhypertexte"/>
          </w:rPr>
          <w:t>6.1.</w:t>
        </w:r>
        <w:r>
          <w:rPr>
            <w:rFonts w:asciiTheme="minorHAnsi" w:eastAsiaTheme="minorEastAsia" w:hAnsiTheme="minorHAnsi" w:cstheme="minorBidi"/>
            <w:color w:val="auto"/>
            <w:sz w:val="22"/>
            <w:szCs w:val="22"/>
          </w:rPr>
          <w:tab/>
        </w:r>
        <w:r w:rsidRPr="003A0411">
          <w:rPr>
            <w:rStyle w:val="Lienhypertexte"/>
          </w:rPr>
          <w:t>Ordres de travail et appels</w:t>
        </w:r>
        <w:r>
          <w:rPr>
            <w:webHidden/>
          </w:rPr>
          <w:tab/>
        </w:r>
        <w:r>
          <w:rPr>
            <w:webHidden/>
          </w:rPr>
          <w:fldChar w:fldCharType="begin"/>
        </w:r>
        <w:r>
          <w:rPr>
            <w:webHidden/>
          </w:rPr>
          <w:instrText xml:space="preserve"> PAGEREF _Toc379354929 \h </w:instrText>
        </w:r>
        <w:r>
          <w:rPr>
            <w:webHidden/>
          </w:rPr>
        </w:r>
        <w:r>
          <w:rPr>
            <w:webHidden/>
          </w:rPr>
          <w:fldChar w:fldCharType="separate"/>
        </w:r>
        <w:r>
          <w:rPr>
            <w:webHidden/>
          </w:rPr>
          <w:t>19</w:t>
        </w:r>
        <w:r>
          <w:rPr>
            <w:webHidden/>
          </w:rPr>
          <w:fldChar w:fldCharType="end"/>
        </w:r>
      </w:hyperlink>
    </w:p>
    <w:p w14:paraId="4BAD1FC7" w14:textId="77777777" w:rsidR="00B51FA3" w:rsidRDefault="00B51FA3">
      <w:pPr>
        <w:pStyle w:val="TM2"/>
        <w:rPr>
          <w:rFonts w:asciiTheme="minorHAnsi" w:eastAsiaTheme="minorEastAsia" w:hAnsiTheme="minorHAnsi" w:cstheme="minorBidi"/>
          <w:color w:val="auto"/>
          <w:sz w:val="22"/>
          <w:szCs w:val="22"/>
        </w:rPr>
      </w:pPr>
      <w:hyperlink w:anchor="_Toc379354930" w:history="1">
        <w:r w:rsidRPr="003A0411">
          <w:rPr>
            <w:rStyle w:val="Lienhypertexte"/>
          </w:rPr>
          <w:t>6.2.</w:t>
        </w:r>
        <w:r>
          <w:rPr>
            <w:rFonts w:asciiTheme="minorHAnsi" w:eastAsiaTheme="minorEastAsia" w:hAnsiTheme="minorHAnsi" w:cstheme="minorBidi"/>
            <w:color w:val="auto"/>
            <w:sz w:val="22"/>
            <w:szCs w:val="22"/>
          </w:rPr>
          <w:tab/>
        </w:r>
        <w:r w:rsidRPr="003A0411">
          <w:rPr>
            <w:rStyle w:val="Lienhypertexte"/>
          </w:rPr>
          <w:t>Les tournées de nuit</w:t>
        </w:r>
        <w:r>
          <w:rPr>
            <w:webHidden/>
          </w:rPr>
          <w:tab/>
        </w:r>
        <w:r>
          <w:rPr>
            <w:webHidden/>
          </w:rPr>
          <w:fldChar w:fldCharType="begin"/>
        </w:r>
        <w:r>
          <w:rPr>
            <w:webHidden/>
          </w:rPr>
          <w:instrText xml:space="preserve"> PAGEREF _Toc379354930 \h </w:instrText>
        </w:r>
        <w:r>
          <w:rPr>
            <w:webHidden/>
          </w:rPr>
        </w:r>
        <w:r>
          <w:rPr>
            <w:webHidden/>
          </w:rPr>
          <w:fldChar w:fldCharType="separate"/>
        </w:r>
        <w:r>
          <w:rPr>
            <w:webHidden/>
          </w:rPr>
          <w:t>22</w:t>
        </w:r>
        <w:r>
          <w:rPr>
            <w:webHidden/>
          </w:rPr>
          <w:fldChar w:fldCharType="end"/>
        </w:r>
      </w:hyperlink>
    </w:p>
    <w:p w14:paraId="4BA8E551"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31" w:history="1">
        <w:r w:rsidRPr="003A0411">
          <w:rPr>
            <w:rStyle w:val="Lienhypertexte"/>
          </w:rPr>
          <w:t>7.</w:t>
        </w:r>
        <w:r>
          <w:rPr>
            <w:rFonts w:asciiTheme="minorHAnsi" w:eastAsiaTheme="minorEastAsia" w:hAnsiTheme="minorHAnsi" w:cstheme="minorBidi"/>
            <w:b w:val="0"/>
            <w:caps w:val="0"/>
            <w:color w:val="auto"/>
            <w:sz w:val="22"/>
            <w:szCs w:val="22"/>
          </w:rPr>
          <w:tab/>
        </w:r>
        <w:r w:rsidRPr="003A0411">
          <w:rPr>
            <w:rStyle w:val="Lienhypertexte"/>
          </w:rPr>
          <w:t>Recherche patrimoniale</w:t>
        </w:r>
        <w:r>
          <w:rPr>
            <w:webHidden/>
          </w:rPr>
          <w:tab/>
        </w:r>
        <w:r>
          <w:rPr>
            <w:webHidden/>
          </w:rPr>
          <w:fldChar w:fldCharType="begin"/>
        </w:r>
        <w:r>
          <w:rPr>
            <w:webHidden/>
          </w:rPr>
          <w:instrText xml:space="preserve"> PAGEREF _Toc379354931 \h </w:instrText>
        </w:r>
        <w:r>
          <w:rPr>
            <w:webHidden/>
          </w:rPr>
        </w:r>
        <w:r>
          <w:rPr>
            <w:webHidden/>
          </w:rPr>
          <w:fldChar w:fldCharType="separate"/>
        </w:r>
        <w:r>
          <w:rPr>
            <w:webHidden/>
          </w:rPr>
          <w:t>26</w:t>
        </w:r>
        <w:r>
          <w:rPr>
            <w:webHidden/>
          </w:rPr>
          <w:fldChar w:fldCharType="end"/>
        </w:r>
      </w:hyperlink>
    </w:p>
    <w:p w14:paraId="29722DF7" w14:textId="77777777" w:rsidR="00B51FA3" w:rsidRDefault="00B51FA3">
      <w:pPr>
        <w:pStyle w:val="TM2"/>
        <w:rPr>
          <w:rFonts w:asciiTheme="minorHAnsi" w:eastAsiaTheme="minorEastAsia" w:hAnsiTheme="minorHAnsi" w:cstheme="minorBidi"/>
          <w:color w:val="auto"/>
          <w:sz w:val="22"/>
          <w:szCs w:val="22"/>
        </w:rPr>
      </w:pPr>
      <w:hyperlink w:anchor="_Toc379354932" w:history="1">
        <w:r w:rsidRPr="003A0411">
          <w:rPr>
            <w:rStyle w:val="Lienhypertexte"/>
          </w:rPr>
          <w:t>7.1.</w:t>
        </w:r>
        <w:r>
          <w:rPr>
            <w:rFonts w:asciiTheme="minorHAnsi" w:eastAsiaTheme="minorEastAsia" w:hAnsiTheme="minorHAnsi" w:cstheme="minorBidi"/>
            <w:color w:val="auto"/>
            <w:sz w:val="22"/>
            <w:szCs w:val="22"/>
          </w:rPr>
          <w:tab/>
        </w:r>
        <w:r w:rsidRPr="003A0411">
          <w:rPr>
            <w:rStyle w:val="Lienhypertexte"/>
          </w:rPr>
          <w:t>Recherche simple</w:t>
        </w:r>
        <w:r>
          <w:rPr>
            <w:webHidden/>
          </w:rPr>
          <w:tab/>
        </w:r>
        <w:r>
          <w:rPr>
            <w:webHidden/>
          </w:rPr>
          <w:fldChar w:fldCharType="begin"/>
        </w:r>
        <w:r>
          <w:rPr>
            <w:webHidden/>
          </w:rPr>
          <w:instrText xml:space="preserve"> PAGEREF _Toc379354932 \h </w:instrText>
        </w:r>
        <w:r>
          <w:rPr>
            <w:webHidden/>
          </w:rPr>
        </w:r>
        <w:r>
          <w:rPr>
            <w:webHidden/>
          </w:rPr>
          <w:fldChar w:fldCharType="separate"/>
        </w:r>
        <w:r>
          <w:rPr>
            <w:webHidden/>
          </w:rPr>
          <w:t>26</w:t>
        </w:r>
        <w:r>
          <w:rPr>
            <w:webHidden/>
          </w:rPr>
          <w:fldChar w:fldCharType="end"/>
        </w:r>
      </w:hyperlink>
    </w:p>
    <w:p w14:paraId="1C5A38E5" w14:textId="77777777" w:rsidR="00B51FA3" w:rsidRDefault="00B51FA3">
      <w:pPr>
        <w:pStyle w:val="TM2"/>
        <w:rPr>
          <w:rFonts w:asciiTheme="minorHAnsi" w:eastAsiaTheme="minorEastAsia" w:hAnsiTheme="minorHAnsi" w:cstheme="minorBidi"/>
          <w:color w:val="auto"/>
          <w:sz w:val="22"/>
          <w:szCs w:val="22"/>
        </w:rPr>
      </w:pPr>
      <w:hyperlink w:anchor="_Toc379354933" w:history="1">
        <w:r w:rsidRPr="003A0411">
          <w:rPr>
            <w:rStyle w:val="Lienhypertexte"/>
          </w:rPr>
          <w:t>7.2.</w:t>
        </w:r>
        <w:r>
          <w:rPr>
            <w:rFonts w:asciiTheme="minorHAnsi" w:eastAsiaTheme="minorEastAsia" w:hAnsiTheme="minorHAnsi" w:cstheme="minorBidi"/>
            <w:color w:val="auto"/>
            <w:sz w:val="22"/>
            <w:szCs w:val="22"/>
          </w:rPr>
          <w:tab/>
        </w:r>
        <w:r w:rsidRPr="003A0411">
          <w:rPr>
            <w:rStyle w:val="Lienhypertexte"/>
          </w:rPr>
          <w:t>Affichage des résultats</w:t>
        </w:r>
        <w:r>
          <w:rPr>
            <w:webHidden/>
          </w:rPr>
          <w:tab/>
        </w:r>
        <w:r>
          <w:rPr>
            <w:webHidden/>
          </w:rPr>
          <w:fldChar w:fldCharType="begin"/>
        </w:r>
        <w:r>
          <w:rPr>
            <w:webHidden/>
          </w:rPr>
          <w:instrText xml:space="preserve"> PAGEREF _Toc379354933 \h </w:instrText>
        </w:r>
        <w:r>
          <w:rPr>
            <w:webHidden/>
          </w:rPr>
        </w:r>
        <w:r>
          <w:rPr>
            <w:webHidden/>
          </w:rPr>
          <w:fldChar w:fldCharType="separate"/>
        </w:r>
        <w:r>
          <w:rPr>
            <w:webHidden/>
          </w:rPr>
          <w:t>27</w:t>
        </w:r>
        <w:r>
          <w:rPr>
            <w:webHidden/>
          </w:rPr>
          <w:fldChar w:fldCharType="end"/>
        </w:r>
      </w:hyperlink>
    </w:p>
    <w:p w14:paraId="4C456CB4" w14:textId="77777777" w:rsidR="00B51FA3" w:rsidRDefault="00B51FA3">
      <w:pPr>
        <w:pStyle w:val="TM2"/>
        <w:rPr>
          <w:rFonts w:asciiTheme="minorHAnsi" w:eastAsiaTheme="minorEastAsia" w:hAnsiTheme="minorHAnsi" w:cstheme="minorBidi"/>
          <w:color w:val="auto"/>
          <w:sz w:val="22"/>
          <w:szCs w:val="22"/>
        </w:rPr>
      </w:pPr>
      <w:hyperlink w:anchor="_Toc379354934" w:history="1">
        <w:r w:rsidRPr="003A0411">
          <w:rPr>
            <w:rStyle w:val="Lienhypertexte"/>
          </w:rPr>
          <w:t>7.3.</w:t>
        </w:r>
        <w:r>
          <w:rPr>
            <w:rFonts w:asciiTheme="minorHAnsi" w:eastAsiaTheme="minorEastAsia" w:hAnsiTheme="minorHAnsi" w:cstheme="minorBidi"/>
            <w:color w:val="auto"/>
            <w:sz w:val="22"/>
            <w:szCs w:val="22"/>
          </w:rPr>
          <w:tab/>
        </w:r>
        <w:r w:rsidRPr="003A0411">
          <w:rPr>
            <w:rStyle w:val="Lienhypertexte"/>
          </w:rPr>
          <w:t>Recherche avancée</w:t>
        </w:r>
        <w:r>
          <w:rPr>
            <w:webHidden/>
          </w:rPr>
          <w:tab/>
        </w:r>
        <w:r>
          <w:rPr>
            <w:webHidden/>
          </w:rPr>
          <w:fldChar w:fldCharType="begin"/>
        </w:r>
        <w:r>
          <w:rPr>
            <w:webHidden/>
          </w:rPr>
          <w:instrText xml:space="preserve"> PAGEREF _Toc379354934 \h </w:instrText>
        </w:r>
        <w:r>
          <w:rPr>
            <w:webHidden/>
          </w:rPr>
        </w:r>
        <w:r>
          <w:rPr>
            <w:webHidden/>
          </w:rPr>
          <w:fldChar w:fldCharType="separate"/>
        </w:r>
        <w:r>
          <w:rPr>
            <w:webHidden/>
          </w:rPr>
          <w:t>27</w:t>
        </w:r>
        <w:r>
          <w:rPr>
            <w:webHidden/>
          </w:rPr>
          <w:fldChar w:fldCharType="end"/>
        </w:r>
      </w:hyperlink>
    </w:p>
    <w:p w14:paraId="1E68021F"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35" w:history="1">
        <w:r w:rsidRPr="003A0411">
          <w:rPr>
            <w:rStyle w:val="Lienhypertexte"/>
          </w:rPr>
          <w:t>8.</w:t>
        </w:r>
        <w:r>
          <w:rPr>
            <w:rFonts w:asciiTheme="minorHAnsi" w:eastAsiaTheme="minorEastAsia" w:hAnsiTheme="minorHAnsi" w:cstheme="minorBidi"/>
            <w:b w:val="0"/>
            <w:caps w:val="0"/>
            <w:color w:val="auto"/>
            <w:sz w:val="22"/>
            <w:szCs w:val="22"/>
          </w:rPr>
          <w:tab/>
        </w:r>
        <w:r w:rsidRPr="003A0411">
          <w:rPr>
            <w:rStyle w:val="Lienhypertexte"/>
          </w:rPr>
          <w:t>Géolocalisation</w:t>
        </w:r>
        <w:r>
          <w:rPr>
            <w:webHidden/>
          </w:rPr>
          <w:tab/>
        </w:r>
        <w:r>
          <w:rPr>
            <w:webHidden/>
          </w:rPr>
          <w:fldChar w:fldCharType="begin"/>
        </w:r>
        <w:r>
          <w:rPr>
            <w:webHidden/>
          </w:rPr>
          <w:instrText xml:space="preserve"> PAGEREF _Toc379354935 \h </w:instrText>
        </w:r>
        <w:r>
          <w:rPr>
            <w:webHidden/>
          </w:rPr>
        </w:r>
        <w:r>
          <w:rPr>
            <w:webHidden/>
          </w:rPr>
          <w:fldChar w:fldCharType="separate"/>
        </w:r>
        <w:r>
          <w:rPr>
            <w:webHidden/>
          </w:rPr>
          <w:t>28</w:t>
        </w:r>
        <w:r>
          <w:rPr>
            <w:webHidden/>
          </w:rPr>
          <w:fldChar w:fldCharType="end"/>
        </w:r>
      </w:hyperlink>
    </w:p>
    <w:p w14:paraId="172612BE"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36" w:history="1">
        <w:r w:rsidRPr="003A0411">
          <w:rPr>
            <w:rStyle w:val="Lienhypertexte"/>
          </w:rPr>
          <w:t>9.</w:t>
        </w:r>
        <w:r>
          <w:rPr>
            <w:rFonts w:asciiTheme="minorHAnsi" w:eastAsiaTheme="minorEastAsia" w:hAnsiTheme="minorHAnsi" w:cstheme="minorBidi"/>
            <w:b w:val="0"/>
            <w:caps w:val="0"/>
            <w:color w:val="auto"/>
            <w:sz w:val="22"/>
            <w:szCs w:val="22"/>
          </w:rPr>
          <w:tab/>
        </w:r>
        <w:r w:rsidRPr="003A0411">
          <w:rPr>
            <w:rStyle w:val="Lienhypertexte"/>
          </w:rPr>
          <w:t>Sélection des couches actives</w:t>
        </w:r>
        <w:r>
          <w:rPr>
            <w:webHidden/>
          </w:rPr>
          <w:tab/>
        </w:r>
        <w:r>
          <w:rPr>
            <w:webHidden/>
          </w:rPr>
          <w:fldChar w:fldCharType="begin"/>
        </w:r>
        <w:r>
          <w:rPr>
            <w:webHidden/>
          </w:rPr>
          <w:instrText xml:space="preserve"> PAGEREF _Toc379354936 \h </w:instrText>
        </w:r>
        <w:r>
          <w:rPr>
            <w:webHidden/>
          </w:rPr>
        </w:r>
        <w:r>
          <w:rPr>
            <w:webHidden/>
          </w:rPr>
          <w:fldChar w:fldCharType="separate"/>
        </w:r>
        <w:r>
          <w:rPr>
            <w:webHidden/>
          </w:rPr>
          <w:t>29</w:t>
        </w:r>
        <w:r>
          <w:rPr>
            <w:webHidden/>
          </w:rPr>
          <w:fldChar w:fldCharType="end"/>
        </w:r>
      </w:hyperlink>
    </w:p>
    <w:p w14:paraId="2AA9AE55"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37" w:history="1">
        <w:r w:rsidRPr="003A0411">
          <w:rPr>
            <w:rStyle w:val="Lienhypertexte"/>
          </w:rPr>
          <w:t>10.</w:t>
        </w:r>
        <w:r>
          <w:rPr>
            <w:rFonts w:asciiTheme="minorHAnsi" w:eastAsiaTheme="minorEastAsia" w:hAnsiTheme="minorHAnsi" w:cstheme="minorBidi"/>
            <w:b w:val="0"/>
            <w:caps w:val="0"/>
            <w:color w:val="auto"/>
            <w:sz w:val="22"/>
            <w:szCs w:val="22"/>
          </w:rPr>
          <w:tab/>
        </w:r>
        <w:r w:rsidRPr="003A0411">
          <w:rPr>
            <w:rStyle w:val="Lienhypertexte"/>
          </w:rPr>
          <w:t>Compte-rendu spontané</w:t>
        </w:r>
        <w:r>
          <w:rPr>
            <w:webHidden/>
          </w:rPr>
          <w:tab/>
        </w:r>
        <w:r>
          <w:rPr>
            <w:webHidden/>
          </w:rPr>
          <w:fldChar w:fldCharType="begin"/>
        </w:r>
        <w:r>
          <w:rPr>
            <w:webHidden/>
          </w:rPr>
          <w:instrText xml:space="preserve"> PAGEREF _Toc379354937 \h </w:instrText>
        </w:r>
        <w:r>
          <w:rPr>
            <w:webHidden/>
          </w:rPr>
        </w:r>
        <w:r>
          <w:rPr>
            <w:webHidden/>
          </w:rPr>
          <w:fldChar w:fldCharType="separate"/>
        </w:r>
        <w:r>
          <w:rPr>
            <w:webHidden/>
          </w:rPr>
          <w:t>30</w:t>
        </w:r>
        <w:r>
          <w:rPr>
            <w:webHidden/>
          </w:rPr>
          <w:fldChar w:fldCharType="end"/>
        </w:r>
      </w:hyperlink>
    </w:p>
    <w:p w14:paraId="4A91CC45" w14:textId="77777777" w:rsidR="00B51FA3" w:rsidRDefault="00B51FA3">
      <w:pPr>
        <w:pStyle w:val="TM1"/>
        <w:rPr>
          <w:rFonts w:asciiTheme="minorHAnsi" w:eastAsiaTheme="minorEastAsia" w:hAnsiTheme="minorHAnsi" w:cstheme="minorBidi"/>
          <w:b w:val="0"/>
          <w:caps w:val="0"/>
          <w:color w:val="auto"/>
          <w:sz w:val="22"/>
          <w:szCs w:val="22"/>
        </w:rPr>
      </w:pPr>
      <w:hyperlink w:anchor="_Toc379354938" w:history="1">
        <w:r w:rsidRPr="003A0411">
          <w:rPr>
            <w:rStyle w:val="Lienhypertexte"/>
          </w:rPr>
          <w:t>11.</w:t>
        </w:r>
        <w:r>
          <w:rPr>
            <w:rFonts w:asciiTheme="minorHAnsi" w:eastAsiaTheme="minorEastAsia" w:hAnsiTheme="minorHAnsi" w:cstheme="minorBidi"/>
            <w:b w:val="0"/>
            <w:caps w:val="0"/>
            <w:color w:val="auto"/>
            <w:sz w:val="22"/>
            <w:szCs w:val="22"/>
          </w:rPr>
          <w:tab/>
        </w:r>
        <w:r w:rsidRPr="003A0411">
          <w:rPr>
            <w:rStyle w:val="Lienhypertexte"/>
          </w:rPr>
          <w:t>Synchronisation</w:t>
        </w:r>
        <w:r>
          <w:rPr>
            <w:webHidden/>
          </w:rPr>
          <w:tab/>
        </w:r>
        <w:r>
          <w:rPr>
            <w:webHidden/>
          </w:rPr>
          <w:fldChar w:fldCharType="begin"/>
        </w:r>
        <w:r>
          <w:rPr>
            <w:webHidden/>
          </w:rPr>
          <w:instrText xml:space="preserve"> PAGEREF _Toc379354938 \h </w:instrText>
        </w:r>
        <w:r>
          <w:rPr>
            <w:webHidden/>
          </w:rPr>
        </w:r>
        <w:r>
          <w:rPr>
            <w:webHidden/>
          </w:rPr>
          <w:fldChar w:fldCharType="separate"/>
        </w:r>
        <w:r>
          <w:rPr>
            <w:webHidden/>
          </w:rPr>
          <w:t>31</w:t>
        </w:r>
        <w:r>
          <w:rPr>
            <w:webHidden/>
          </w:rPr>
          <w:fldChar w:fldCharType="end"/>
        </w:r>
      </w:hyperlink>
    </w:p>
    <w:p w14:paraId="5656414A" w14:textId="77777777" w:rsidR="00B51FA3" w:rsidRDefault="00B51FA3">
      <w:pPr>
        <w:pStyle w:val="TM2"/>
        <w:rPr>
          <w:rFonts w:asciiTheme="minorHAnsi" w:eastAsiaTheme="minorEastAsia" w:hAnsiTheme="minorHAnsi" w:cstheme="minorBidi"/>
          <w:color w:val="auto"/>
          <w:sz w:val="22"/>
          <w:szCs w:val="22"/>
        </w:rPr>
      </w:pPr>
      <w:hyperlink w:anchor="_Toc379354939" w:history="1">
        <w:r w:rsidRPr="003A0411">
          <w:rPr>
            <w:rStyle w:val="Lienhypertexte"/>
          </w:rPr>
          <w:t>11.1.</w:t>
        </w:r>
        <w:r>
          <w:rPr>
            <w:rFonts w:asciiTheme="minorHAnsi" w:eastAsiaTheme="minorEastAsia" w:hAnsiTheme="minorHAnsi" w:cstheme="minorBidi"/>
            <w:color w:val="auto"/>
            <w:sz w:val="22"/>
            <w:szCs w:val="22"/>
          </w:rPr>
          <w:tab/>
        </w:r>
        <w:r w:rsidRPr="003A0411">
          <w:rPr>
            <w:rStyle w:val="Lienhypertexte"/>
          </w:rPr>
          <w:t>Comptes-rendu</w:t>
        </w:r>
        <w:r>
          <w:rPr>
            <w:webHidden/>
          </w:rPr>
          <w:tab/>
        </w:r>
        <w:r>
          <w:rPr>
            <w:webHidden/>
          </w:rPr>
          <w:fldChar w:fldCharType="begin"/>
        </w:r>
        <w:r>
          <w:rPr>
            <w:webHidden/>
          </w:rPr>
          <w:instrText xml:space="preserve"> PAGEREF _Toc379354939 \h </w:instrText>
        </w:r>
        <w:r>
          <w:rPr>
            <w:webHidden/>
          </w:rPr>
        </w:r>
        <w:r>
          <w:rPr>
            <w:webHidden/>
          </w:rPr>
          <w:fldChar w:fldCharType="separate"/>
        </w:r>
        <w:r>
          <w:rPr>
            <w:webHidden/>
          </w:rPr>
          <w:t>31</w:t>
        </w:r>
        <w:r>
          <w:rPr>
            <w:webHidden/>
          </w:rPr>
          <w:fldChar w:fldCharType="end"/>
        </w:r>
      </w:hyperlink>
    </w:p>
    <w:p w14:paraId="4613A600" w14:textId="77777777" w:rsidR="00B51FA3" w:rsidRDefault="00B51FA3">
      <w:pPr>
        <w:pStyle w:val="TM2"/>
        <w:rPr>
          <w:rFonts w:asciiTheme="minorHAnsi" w:eastAsiaTheme="minorEastAsia" w:hAnsiTheme="minorHAnsi" w:cstheme="minorBidi"/>
          <w:color w:val="auto"/>
          <w:sz w:val="22"/>
          <w:szCs w:val="22"/>
        </w:rPr>
      </w:pPr>
      <w:hyperlink w:anchor="_Toc379354940" w:history="1">
        <w:r w:rsidRPr="003A0411">
          <w:rPr>
            <w:rStyle w:val="Lienhypertexte"/>
          </w:rPr>
          <w:t>11.2.</w:t>
        </w:r>
        <w:r>
          <w:rPr>
            <w:rFonts w:asciiTheme="minorHAnsi" w:eastAsiaTheme="minorEastAsia" w:hAnsiTheme="minorHAnsi" w:cstheme="minorBidi"/>
            <w:color w:val="auto"/>
            <w:sz w:val="22"/>
            <w:szCs w:val="22"/>
          </w:rPr>
          <w:tab/>
        </w:r>
        <w:r w:rsidRPr="003A0411">
          <w:rPr>
            <w:rStyle w:val="Lienhypertexte"/>
          </w:rPr>
          <w:t>Mise à jour patrimoniale</w:t>
        </w:r>
        <w:r>
          <w:rPr>
            <w:webHidden/>
          </w:rPr>
          <w:tab/>
        </w:r>
        <w:r>
          <w:rPr>
            <w:webHidden/>
          </w:rPr>
          <w:fldChar w:fldCharType="begin"/>
        </w:r>
        <w:r>
          <w:rPr>
            <w:webHidden/>
          </w:rPr>
          <w:instrText xml:space="preserve"> PAGEREF _Toc379354940 \h </w:instrText>
        </w:r>
        <w:r>
          <w:rPr>
            <w:webHidden/>
          </w:rPr>
        </w:r>
        <w:r>
          <w:rPr>
            <w:webHidden/>
          </w:rPr>
          <w:fldChar w:fldCharType="separate"/>
        </w:r>
        <w:r>
          <w:rPr>
            <w:webHidden/>
          </w:rPr>
          <w:t>32</w:t>
        </w:r>
        <w:r>
          <w:rPr>
            <w:webHidden/>
          </w:rPr>
          <w:fldChar w:fldCharType="end"/>
        </w:r>
      </w:hyperlink>
    </w:p>
    <w:p w14:paraId="7AD419F9" w14:textId="77777777" w:rsidR="00B51FA3" w:rsidRDefault="00B51FA3">
      <w:pPr>
        <w:pStyle w:val="TM2"/>
        <w:rPr>
          <w:rFonts w:asciiTheme="minorHAnsi" w:eastAsiaTheme="minorEastAsia" w:hAnsiTheme="minorHAnsi" w:cstheme="minorBidi"/>
          <w:color w:val="auto"/>
          <w:sz w:val="22"/>
          <w:szCs w:val="22"/>
        </w:rPr>
      </w:pPr>
      <w:hyperlink w:anchor="_Toc379354941" w:history="1">
        <w:r w:rsidRPr="003A0411">
          <w:rPr>
            <w:rStyle w:val="Lienhypertexte"/>
          </w:rPr>
          <w:t>11.3.</w:t>
        </w:r>
        <w:r>
          <w:rPr>
            <w:rFonts w:asciiTheme="minorHAnsi" w:eastAsiaTheme="minorEastAsia" w:hAnsiTheme="minorHAnsi" w:cstheme="minorBidi"/>
            <w:color w:val="auto"/>
            <w:sz w:val="22"/>
            <w:szCs w:val="22"/>
          </w:rPr>
          <w:tab/>
        </w:r>
        <w:r w:rsidRPr="003A0411">
          <w:rPr>
            <w:rStyle w:val="Lienhypertexte"/>
          </w:rPr>
          <w:t>Désinstallation</w:t>
        </w:r>
        <w:r>
          <w:rPr>
            <w:webHidden/>
          </w:rPr>
          <w:tab/>
        </w:r>
        <w:r>
          <w:rPr>
            <w:webHidden/>
          </w:rPr>
          <w:fldChar w:fldCharType="begin"/>
        </w:r>
        <w:r>
          <w:rPr>
            <w:webHidden/>
          </w:rPr>
          <w:instrText xml:space="preserve"> PAGEREF _Toc379354941 \h </w:instrText>
        </w:r>
        <w:r>
          <w:rPr>
            <w:webHidden/>
          </w:rPr>
        </w:r>
        <w:r>
          <w:rPr>
            <w:webHidden/>
          </w:rPr>
          <w:fldChar w:fldCharType="separate"/>
        </w:r>
        <w:r>
          <w:rPr>
            <w:webHidden/>
          </w:rPr>
          <w:t>32</w:t>
        </w:r>
        <w:r>
          <w:rPr>
            <w:webHidden/>
          </w:rPr>
          <w:fldChar w:fldCharType="end"/>
        </w:r>
      </w:hyperlink>
    </w:p>
    <w:p w14:paraId="2CED1DEC" w14:textId="77777777" w:rsidR="00481C8A" w:rsidRDefault="004C2EA2" w:rsidP="00794319">
      <w:r>
        <w:rPr>
          <w:rFonts w:ascii="Futura Lt BT" w:hAnsi="Futura Lt BT"/>
          <w:i/>
        </w:rPr>
        <w:fldChar w:fldCharType="end"/>
      </w:r>
    </w:p>
    <w:p w14:paraId="1FA1B483" w14:textId="77777777" w:rsidR="00481C8A" w:rsidRDefault="00481C8A" w:rsidP="00794319"/>
    <w:p w14:paraId="1996CDE6" w14:textId="77777777" w:rsidR="00923D0F" w:rsidRPr="00E050D9" w:rsidRDefault="00923D0F" w:rsidP="00794319"/>
    <w:p w14:paraId="4965AEE5" w14:textId="77777777" w:rsidR="009531A1" w:rsidRDefault="006C50A3" w:rsidP="009531A1">
      <w:pPr>
        <w:pStyle w:val="Titre1"/>
      </w:pPr>
      <w:bookmarkStart w:id="1" w:name="_Toc342440336"/>
      <w:bookmarkStart w:id="2" w:name="_Toc342789704"/>
      <w:bookmarkEnd w:id="1"/>
      <w:bookmarkEnd w:id="2"/>
      <w:r>
        <w:br w:type="page"/>
      </w:r>
      <w:bookmarkStart w:id="3" w:name="_Toc358973544"/>
      <w:bookmarkStart w:id="4" w:name="_Toc379354914"/>
      <w:r w:rsidR="009531A1">
        <w:lastRenderedPageBreak/>
        <w:t>Introduction</w:t>
      </w:r>
      <w:bookmarkEnd w:id="4"/>
    </w:p>
    <w:p w14:paraId="5CF365D3" w14:textId="77777777" w:rsidR="009A4ECD" w:rsidRDefault="00750172" w:rsidP="00774030">
      <w:proofErr w:type="spellStart"/>
      <w:r>
        <w:t>SmartGeo</w:t>
      </w:r>
      <w:proofErr w:type="spellEnd"/>
      <w:r>
        <w:t xml:space="preserve"> M</w:t>
      </w:r>
      <w:r w:rsidR="00774030">
        <w:t xml:space="preserve">obile est une application de gestion cartographique d’un patrimoine géo-réparti, disponible </w:t>
      </w:r>
      <w:r w:rsidR="009A4ECD">
        <w:t>en mode connecté ou déconnecté</w:t>
      </w:r>
      <w:r w:rsidR="00F65F32">
        <w:t>,</w:t>
      </w:r>
      <w:r w:rsidR="009A4ECD">
        <w:t xml:space="preserve"> </w:t>
      </w:r>
      <w:r w:rsidR="00774030">
        <w:t xml:space="preserve">pour les Smartphones et tablettes, ou autres matériels dits « nomade ». </w:t>
      </w:r>
      <w:r w:rsidR="009A4ECD">
        <w:t xml:space="preserve">Elle est dépendante de la solution serveur </w:t>
      </w:r>
      <w:proofErr w:type="spellStart"/>
      <w:r w:rsidR="009A4ECD">
        <w:t>SmartGeo</w:t>
      </w:r>
      <w:proofErr w:type="spellEnd"/>
      <w:r w:rsidR="009A4ECD">
        <w:t>.</w:t>
      </w:r>
    </w:p>
    <w:p w14:paraId="0096394E" w14:textId="77777777" w:rsidR="009A4ECD" w:rsidRDefault="009A4ECD" w:rsidP="00774030"/>
    <w:p w14:paraId="1E211D29" w14:textId="77777777" w:rsidR="00774030" w:rsidRDefault="009A4ECD" w:rsidP="00774030">
      <w:r>
        <w:t>Différents systèmes d’exploitation sont supportés :</w:t>
      </w:r>
      <w:r w:rsidR="00774030">
        <w:t xml:space="preserve"> Android</w:t>
      </w:r>
      <w:r w:rsidR="00E81B11">
        <w:t xml:space="preserve"> et</w:t>
      </w:r>
      <w:r w:rsidR="00774030">
        <w:t xml:space="preserve"> </w:t>
      </w:r>
      <w:proofErr w:type="spellStart"/>
      <w:r w:rsidR="00774030">
        <w:t>iOs</w:t>
      </w:r>
      <w:proofErr w:type="spellEnd"/>
      <w:r w:rsidR="00774030">
        <w:t>. Pour son installation, suivez les indications habituelles dépendantes du système de votre terminal.</w:t>
      </w:r>
    </w:p>
    <w:p w14:paraId="77686DBB" w14:textId="77777777" w:rsidR="00774030" w:rsidRDefault="00774030" w:rsidP="00774030"/>
    <w:p w14:paraId="7C46A158" w14:textId="77777777" w:rsidR="00D23E32" w:rsidRPr="00774030" w:rsidRDefault="00774030" w:rsidP="009A4ECD">
      <w:r>
        <w:t>Le présent manuel utilisateur référence et détaille les différentes fonctionnalités disponibles.</w:t>
      </w:r>
    </w:p>
    <w:p w14:paraId="3CA89FAF" w14:textId="77777777" w:rsidR="00F03C45" w:rsidRPr="00F03C45" w:rsidRDefault="00F03C45" w:rsidP="00F03C45"/>
    <w:bookmarkEnd w:id="3"/>
    <w:p w14:paraId="2C02DA03" w14:textId="77777777" w:rsidR="007E4747" w:rsidRDefault="007E4747">
      <w:pPr>
        <w:jc w:val="left"/>
        <w:rPr>
          <w:b/>
          <w:color w:val="EF692C"/>
          <w:sz w:val="36"/>
          <w:szCs w:val="36"/>
        </w:rPr>
      </w:pPr>
      <w:r>
        <w:rPr>
          <w:color w:val="EF692C"/>
        </w:rPr>
        <w:br w:type="page"/>
      </w:r>
    </w:p>
    <w:p w14:paraId="04726BFA" w14:textId="77777777" w:rsidR="009531A1" w:rsidRDefault="007823DA" w:rsidP="00AB7B7D">
      <w:pPr>
        <w:pStyle w:val="Titre1"/>
        <w:rPr>
          <w:color w:val="EF692C"/>
        </w:rPr>
      </w:pPr>
      <w:bookmarkStart w:id="5" w:name="_Toc379354915"/>
      <w:r>
        <w:rPr>
          <w:color w:val="EF692C"/>
        </w:rPr>
        <w:lastRenderedPageBreak/>
        <w:t>Glossaire</w:t>
      </w:r>
      <w:bookmarkEnd w:id="5"/>
    </w:p>
    <w:p w14:paraId="34A502DA" w14:textId="77777777" w:rsidR="00EC11D5" w:rsidRDefault="00774030" w:rsidP="00EC11D5">
      <w:r>
        <w:t>Ce document</w:t>
      </w:r>
      <w:r w:rsidR="009531A1">
        <w:t xml:space="preserve"> utilise une terminologie propre aux </w:t>
      </w:r>
      <w:r w:rsidR="00A037F0">
        <w:t xml:space="preserve">matériels </w:t>
      </w:r>
      <w:r w:rsidR="009531A1">
        <w:t>tactile</w:t>
      </w:r>
      <w:r w:rsidR="00A037F0">
        <w:t xml:space="preserve">s </w:t>
      </w:r>
      <w:r>
        <w:t>dont</w:t>
      </w:r>
      <w:r w:rsidR="009531A1">
        <w:t xml:space="preserve"> </w:t>
      </w:r>
      <w:r w:rsidR="00116F9F">
        <w:t>v</w:t>
      </w:r>
      <w:r w:rsidR="009531A1">
        <w:t>oici les</w:t>
      </w:r>
      <w:r w:rsidR="00116F9F">
        <w:t xml:space="preserve"> principaux</w:t>
      </w:r>
      <w:r w:rsidR="009531A1">
        <w:t xml:space="preserve"> termes utilisés et leur signification :</w:t>
      </w:r>
    </w:p>
    <w:p w14:paraId="396B4567" w14:textId="77777777" w:rsidR="009531A1" w:rsidRPr="009531A1" w:rsidRDefault="009531A1" w:rsidP="009531A1"/>
    <w:tbl>
      <w:tblPr>
        <w:tblStyle w:val="Grilledutableau"/>
        <w:tblW w:w="10025" w:type="dxa"/>
        <w:tblLook w:val="04A0" w:firstRow="1" w:lastRow="0" w:firstColumn="1" w:lastColumn="0" w:noHBand="0" w:noVBand="1"/>
      </w:tblPr>
      <w:tblGrid>
        <w:gridCol w:w="1696"/>
        <w:gridCol w:w="5905"/>
        <w:gridCol w:w="2424"/>
      </w:tblGrid>
      <w:tr w:rsidR="0020508A" w14:paraId="1846E66A" w14:textId="77777777" w:rsidTr="00482C73">
        <w:tc>
          <w:tcPr>
            <w:tcW w:w="1696" w:type="dxa"/>
          </w:tcPr>
          <w:p w14:paraId="635262F2" w14:textId="77777777" w:rsidR="0020508A" w:rsidRPr="00BA24E3" w:rsidRDefault="0020508A" w:rsidP="0020508A">
            <w:pPr>
              <w:jc w:val="center"/>
              <w:rPr>
                <w:b/>
                <w:color w:val="EF692C"/>
              </w:rPr>
            </w:pPr>
            <w:r w:rsidRPr="00BA24E3">
              <w:rPr>
                <w:b/>
                <w:color w:val="EF692C"/>
              </w:rPr>
              <w:t>Terme</w:t>
            </w:r>
          </w:p>
        </w:tc>
        <w:tc>
          <w:tcPr>
            <w:tcW w:w="5905" w:type="dxa"/>
          </w:tcPr>
          <w:p w14:paraId="6AAAD8A5" w14:textId="77777777" w:rsidR="0020508A" w:rsidRPr="00BA24E3" w:rsidRDefault="0020508A" w:rsidP="0020508A">
            <w:pPr>
              <w:jc w:val="center"/>
              <w:rPr>
                <w:b/>
              </w:rPr>
            </w:pPr>
            <w:r w:rsidRPr="00BA24E3">
              <w:rPr>
                <w:b/>
                <w:color w:val="EF692C"/>
              </w:rPr>
              <w:t>Description</w:t>
            </w:r>
          </w:p>
        </w:tc>
        <w:tc>
          <w:tcPr>
            <w:tcW w:w="2424" w:type="dxa"/>
          </w:tcPr>
          <w:p w14:paraId="37462003" w14:textId="77777777" w:rsidR="0020508A" w:rsidRPr="00BA24E3" w:rsidRDefault="0020508A" w:rsidP="0020508A">
            <w:pPr>
              <w:jc w:val="center"/>
              <w:rPr>
                <w:b/>
              </w:rPr>
            </w:pPr>
            <w:r w:rsidRPr="00BA24E3">
              <w:rPr>
                <w:b/>
                <w:color w:val="EF692C"/>
              </w:rPr>
              <w:t>Geste</w:t>
            </w:r>
          </w:p>
        </w:tc>
      </w:tr>
      <w:tr w:rsidR="0020508A" w14:paraId="1FAC0DA5" w14:textId="77777777" w:rsidTr="00482C73">
        <w:tc>
          <w:tcPr>
            <w:tcW w:w="1696" w:type="dxa"/>
            <w:vAlign w:val="center"/>
          </w:tcPr>
          <w:p w14:paraId="73022362" w14:textId="77777777" w:rsidR="0020508A" w:rsidRPr="0020508A" w:rsidRDefault="0020508A" w:rsidP="0020508A">
            <w:pPr>
              <w:jc w:val="center"/>
            </w:pPr>
            <w:r w:rsidRPr="0020508A">
              <w:t xml:space="preserve"> « </w:t>
            </w:r>
            <w:proofErr w:type="spellStart"/>
            <w:r w:rsidRPr="0020508A">
              <w:t>tap</w:t>
            </w:r>
            <w:proofErr w:type="spellEnd"/>
            <w:r w:rsidRPr="0020508A">
              <w:t> »</w:t>
            </w:r>
          </w:p>
        </w:tc>
        <w:tc>
          <w:tcPr>
            <w:tcW w:w="5905" w:type="dxa"/>
            <w:vAlign w:val="center"/>
          </w:tcPr>
          <w:p w14:paraId="34144D41" w14:textId="77777777" w:rsidR="0020508A" w:rsidRPr="0020508A" w:rsidRDefault="0020508A">
            <w:pPr>
              <w:jc w:val="left"/>
            </w:pPr>
            <w:r w:rsidRPr="0020508A">
              <w:t>Il s’agit d’une touche simple</w:t>
            </w:r>
            <w:r>
              <w:t>, non prolongée,</w:t>
            </w:r>
            <w:r w:rsidRPr="0020508A">
              <w:t xml:space="preserve"> sur l’écran.</w:t>
            </w:r>
          </w:p>
        </w:tc>
        <w:tc>
          <w:tcPr>
            <w:tcW w:w="2424" w:type="dxa"/>
          </w:tcPr>
          <w:p w14:paraId="09E48AC3" w14:textId="77777777" w:rsidR="0020508A" w:rsidRDefault="0020508A" w:rsidP="0020508A">
            <w:pPr>
              <w:jc w:val="center"/>
              <w:rPr>
                <w:color w:val="EF692C"/>
              </w:rPr>
            </w:pPr>
            <w:r>
              <w:rPr>
                <w:noProof/>
              </w:rPr>
              <w:drawing>
                <wp:inline distT="0" distB="0" distL="0" distR="0" wp14:anchorId="16DBF5D8" wp14:editId="0F731D96">
                  <wp:extent cx="609600" cy="609600"/>
                  <wp:effectExtent l="38100" t="114300" r="19050" b="171450"/>
                  <wp:docPr id="41" name="Image 41" descr="D:\Data\Mobilité\touch-gesture-icons\PNG\64\Single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Mobilité\touch-gesture-icons\PNG\64\Single_T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outerShdw blurRad="50800" dist="50800" dir="5400000" algn="ctr" rotWithShape="0">
                              <a:schemeClr val="bg1"/>
                            </a:outerShdw>
                          </a:effectLst>
                        </pic:spPr>
                      </pic:pic>
                    </a:graphicData>
                  </a:graphic>
                </wp:inline>
              </w:drawing>
            </w:r>
          </w:p>
        </w:tc>
      </w:tr>
      <w:tr w:rsidR="00B022C2" w14:paraId="04870382" w14:textId="77777777" w:rsidTr="00482C73">
        <w:tc>
          <w:tcPr>
            <w:tcW w:w="1696" w:type="dxa"/>
            <w:vAlign w:val="center"/>
          </w:tcPr>
          <w:p w14:paraId="26942C43" w14:textId="77777777" w:rsidR="00B022C2" w:rsidRPr="0020508A" w:rsidRDefault="00B022C2" w:rsidP="0020508A">
            <w:pPr>
              <w:jc w:val="center"/>
            </w:pPr>
            <w:r>
              <w:t xml:space="preserve">« double </w:t>
            </w:r>
            <w:proofErr w:type="spellStart"/>
            <w:r>
              <w:t>tap</w:t>
            </w:r>
            <w:proofErr w:type="spellEnd"/>
            <w:r>
              <w:t> »</w:t>
            </w:r>
          </w:p>
        </w:tc>
        <w:tc>
          <w:tcPr>
            <w:tcW w:w="5905" w:type="dxa"/>
            <w:vAlign w:val="center"/>
          </w:tcPr>
          <w:p w14:paraId="1D72DE75" w14:textId="77777777" w:rsidR="00B022C2" w:rsidRPr="0020508A" w:rsidRDefault="00B022C2" w:rsidP="00B022C2">
            <w:pPr>
              <w:jc w:val="left"/>
            </w:pPr>
            <w:r>
              <w:t>Double touche sur l’écran.</w:t>
            </w:r>
          </w:p>
        </w:tc>
        <w:tc>
          <w:tcPr>
            <w:tcW w:w="2424" w:type="dxa"/>
          </w:tcPr>
          <w:p w14:paraId="5ACCF95B" w14:textId="77777777" w:rsidR="00B022C2" w:rsidRDefault="00B022C2" w:rsidP="0020508A">
            <w:pPr>
              <w:jc w:val="center"/>
              <w:rPr>
                <w:noProof/>
              </w:rPr>
            </w:pPr>
            <w:r>
              <w:rPr>
                <w:noProof/>
              </w:rPr>
              <w:drawing>
                <wp:inline distT="0" distB="0" distL="0" distR="0" wp14:anchorId="4E42CD39" wp14:editId="73C7D35A">
                  <wp:extent cx="609600" cy="609600"/>
                  <wp:effectExtent l="38100" t="133350" r="19050" b="133350"/>
                  <wp:docPr id="53" name="Image 53" descr="D:\Data\Mobilité\touch-gesture-icons\PNG\64\Double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Mobilité\touch-gesture-icons\PNG\64\Double_Ta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14:paraId="7339092F" w14:textId="77777777" w:rsidTr="00482C73">
        <w:tc>
          <w:tcPr>
            <w:tcW w:w="1696" w:type="dxa"/>
            <w:vAlign w:val="center"/>
          </w:tcPr>
          <w:p w14:paraId="4A9E57D6" w14:textId="77777777" w:rsidR="0020508A" w:rsidRPr="0020508A" w:rsidRDefault="0020508A" w:rsidP="0020508A">
            <w:pPr>
              <w:tabs>
                <w:tab w:val="left" w:pos="1500"/>
              </w:tabs>
              <w:jc w:val="center"/>
            </w:pPr>
            <w:r w:rsidRPr="0020508A">
              <w:t>« </w:t>
            </w:r>
            <w:proofErr w:type="spellStart"/>
            <w:r w:rsidRPr="0020508A">
              <w:t>pinch</w:t>
            </w:r>
            <w:proofErr w:type="spellEnd"/>
            <w:r w:rsidRPr="0020508A">
              <w:t> »</w:t>
            </w:r>
          </w:p>
        </w:tc>
        <w:tc>
          <w:tcPr>
            <w:tcW w:w="5905" w:type="dxa"/>
            <w:vAlign w:val="center"/>
          </w:tcPr>
          <w:p w14:paraId="379C7CC4" w14:textId="77777777" w:rsidR="0020508A" w:rsidRPr="0020508A" w:rsidRDefault="0020508A" w:rsidP="00A037F0">
            <w:pPr>
              <w:jc w:val="left"/>
              <w:rPr>
                <w:noProof/>
              </w:rPr>
            </w:pPr>
            <w:r>
              <w:rPr>
                <w:noProof/>
              </w:rPr>
              <w:t xml:space="preserve">Deux doigts se rapprochant, pour effectuer un zoom arrière </w:t>
            </w:r>
            <w:r w:rsidR="00A037F0">
              <w:rPr>
                <w:noProof/>
              </w:rPr>
              <w:t>sur l’écran.</w:t>
            </w:r>
          </w:p>
        </w:tc>
        <w:tc>
          <w:tcPr>
            <w:tcW w:w="2424" w:type="dxa"/>
          </w:tcPr>
          <w:p w14:paraId="096B44BF" w14:textId="77777777" w:rsidR="0020508A" w:rsidRDefault="0020508A" w:rsidP="0020508A">
            <w:pPr>
              <w:jc w:val="center"/>
              <w:rPr>
                <w:color w:val="EF692C"/>
              </w:rPr>
            </w:pPr>
            <w:r w:rsidRPr="00EC11D5">
              <w:rPr>
                <w:noProof/>
                <w:color w:val="EF692C"/>
              </w:rPr>
              <w:drawing>
                <wp:inline distT="0" distB="0" distL="0" distR="0" wp14:anchorId="5404271E" wp14:editId="3E5D9AD1">
                  <wp:extent cx="609600" cy="609600"/>
                  <wp:effectExtent l="76200" t="114300" r="57150" b="114300"/>
                  <wp:docPr id="42" name="Image 42" descr="D:\Data\Mobilité\touch-gesture-icons\PNG\64\P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Mobilité\touch-gesture-icons\PNG\64\Pin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14:paraId="61893252" w14:textId="77777777" w:rsidTr="00482C73">
        <w:tc>
          <w:tcPr>
            <w:tcW w:w="1696" w:type="dxa"/>
            <w:vAlign w:val="center"/>
          </w:tcPr>
          <w:p w14:paraId="6E2239F2" w14:textId="77777777" w:rsidR="0020508A" w:rsidRPr="0020508A" w:rsidRDefault="0020508A" w:rsidP="0020508A">
            <w:pPr>
              <w:jc w:val="center"/>
            </w:pPr>
            <w:r w:rsidRPr="0020508A">
              <w:t>« </w:t>
            </w:r>
            <w:proofErr w:type="spellStart"/>
            <w:r w:rsidRPr="0020508A">
              <w:t>spread</w:t>
            </w:r>
            <w:proofErr w:type="spellEnd"/>
            <w:r w:rsidRPr="0020508A">
              <w:t> »</w:t>
            </w:r>
          </w:p>
        </w:tc>
        <w:tc>
          <w:tcPr>
            <w:tcW w:w="5905" w:type="dxa"/>
            <w:vAlign w:val="center"/>
          </w:tcPr>
          <w:p w14:paraId="3215EC14" w14:textId="77777777" w:rsidR="0020508A" w:rsidRPr="0020508A" w:rsidRDefault="0020508A">
            <w:pPr>
              <w:jc w:val="left"/>
              <w:rPr>
                <w:noProof/>
              </w:rPr>
            </w:pPr>
            <w:r>
              <w:rPr>
                <w:noProof/>
              </w:rPr>
              <w:t>Deux doigts s’éloignant, pour zoomer sur une partie de l’écran.</w:t>
            </w:r>
          </w:p>
        </w:tc>
        <w:tc>
          <w:tcPr>
            <w:tcW w:w="2424" w:type="dxa"/>
          </w:tcPr>
          <w:p w14:paraId="0E0E9C27" w14:textId="77777777" w:rsidR="0020508A" w:rsidRDefault="0020508A" w:rsidP="0020508A">
            <w:pPr>
              <w:jc w:val="center"/>
              <w:rPr>
                <w:color w:val="EF692C"/>
              </w:rPr>
            </w:pPr>
            <w:r>
              <w:rPr>
                <w:noProof/>
                <w:color w:val="EF692C"/>
              </w:rPr>
              <w:drawing>
                <wp:inline distT="0" distB="0" distL="0" distR="0" wp14:anchorId="28091380" wp14:editId="7F3DEB97">
                  <wp:extent cx="609600" cy="609600"/>
                  <wp:effectExtent l="76200" t="114300" r="57150" b="114300"/>
                  <wp:docPr id="43" name="Image 43" descr="D:\Data\Mobilité\touch-gesture-icons\PNG\64\Sp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Mobilité\touch-gesture-icons\PNG\64\Spre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14:paraId="110B1668" w14:textId="77777777" w:rsidTr="00482C73">
        <w:tc>
          <w:tcPr>
            <w:tcW w:w="1696" w:type="dxa"/>
            <w:vAlign w:val="center"/>
          </w:tcPr>
          <w:p w14:paraId="675C6FCB" w14:textId="77777777" w:rsidR="0020508A" w:rsidRPr="0020508A" w:rsidRDefault="0020508A" w:rsidP="0020508A">
            <w:pPr>
              <w:jc w:val="center"/>
            </w:pPr>
            <w:r w:rsidRPr="0020508A">
              <w:t>« </w:t>
            </w:r>
            <w:proofErr w:type="spellStart"/>
            <w:r w:rsidRPr="0020508A">
              <w:t>swipe</w:t>
            </w:r>
            <w:proofErr w:type="spellEnd"/>
            <w:r w:rsidRPr="0020508A">
              <w:t> »</w:t>
            </w:r>
          </w:p>
        </w:tc>
        <w:tc>
          <w:tcPr>
            <w:tcW w:w="5905" w:type="dxa"/>
            <w:vAlign w:val="center"/>
          </w:tcPr>
          <w:p w14:paraId="6039B030" w14:textId="77777777" w:rsidR="0020508A" w:rsidRPr="0020508A" w:rsidRDefault="00A037F0" w:rsidP="00A037F0">
            <w:pPr>
              <w:jc w:val="left"/>
              <w:rPr>
                <w:noProof/>
              </w:rPr>
            </w:pPr>
            <w:r>
              <w:rPr>
                <w:noProof/>
              </w:rPr>
              <w:t>Il s’agit d’un glissé à un doigt, dans toutes les directions, permettant un déplacement sur l’écran.</w:t>
            </w:r>
          </w:p>
        </w:tc>
        <w:tc>
          <w:tcPr>
            <w:tcW w:w="2424" w:type="dxa"/>
          </w:tcPr>
          <w:p w14:paraId="2028FB6E" w14:textId="77777777" w:rsidR="00482C73" w:rsidRDefault="00482C73">
            <w:pPr>
              <w:jc w:val="left"/>
              <w:rPr>
                <w:noProof/>
                <w:color w:val="EF692C"/>
              </w:rPr>
            </w:pPr>
            <w:r>
              <w:rPr>
                <w:noProof/>
                <w:color w:val="EF692C"/>
              </w:rPr>
              <w:drawing>
                <wp:inline distT="0" distB="0" distL="0" distR="0" wp14:anchorId="0583F4BF" wp14:editId="325104A7">
                  <wp:extent cx="609600" cy="609600"/>
                  <wp:effectExtent l="38100" t="133350" r="19050" b="133350"/>
                  <wp:docPr id="44" name="Image 44" descr="D:\Data\Mobilité\touch-gesture-icons\PNG\64\Swipe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Mobilité\touch-gesture-icons\PNG\64\Swipe_D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r w:rsidR="0020508A">
              <w:rPr>
                <w:noProof/>
                <w:color w:val="EF692C"/>
              </w:rPr>
              <w:drawing>
                <wp:inline distT="0" distB="0" distL="0" distR="0" wp14:anchorId="692C3629" wp14:editId="6026A546">
                  <wp:extent cx="609600" cy="609600"/>
                  <wp:effectExtent l="38100" t="114300" r="19050" b="114300"/>
                  <wp:docPr id="47" name="Image 47" descr="D:\Data\Mobilité\touch-gesture-icons\PNG\64\Swipe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Mobilité\touch-gesture-icons\PNG\64\Swipe_U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p w14:paraId="5F426434" w14:textId="77777777" w:rsidR="0020508A" w:rsidRDefault="00482C73" w:rsidP="00482C73">
            <w:pPr>
              <w:jc w:val="left"/>
              <w:rPr>
                <w:noProof/>
                <w:color w:val="EF692C"/>
              </w:rPr>
            </w:pPr>
            <w:r>
              <w:rPr>
                <w:noProof/>
                <w:color w:val="EF692C"/>
              </w:rPr>
              <w:drawing>
                <wp:inline distT="0" distB="0" distL="0" distR="0" wp14:anchorId="459F5B3A" wp14:editId="0D7B9006">
                  <wp:extent cx="609600" cy="609600"/>
                  <wp:effectExtent l="19050" t="114300" r="0" b="114300"/>
                  <wp:docPr id="46" name="Image 46" descr="D:\Data\Mobilité\touch-gesture-icons\PNG\64\Swipe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Mobilité\touch-gesture-icons\PNG\64\Swipe_Righ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r>
              <w:rPr>
                <w:noProof/>
                <w:color w:val="EF692C"/>
              </w:rPr>
              <w:drawing>
                <wp:inline distT="0" distB="0" distL="0" distR="0" wp14:anchorId="5850E263" wp14:editId="3209D040">
                  <wp:extent cx="609600" cy="609600"/>
                  <wp:effectExtent l="38100" t="114300" r="19050" b="114300"/>
                  <wp:docPr id="45" name="Image 45" descr="D:\Data\Mobilité\touch-gesture-icons\PNG\64\Swipe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Mobilité\touch-gesture-icons\PNG\64\Swipe_Lef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bl>
    <w:p w14:paraId="71673C64" w14:textId="77777777" w:rsidR="00215263" w:rsidRDefault="00215263" w:rsidP="00215263"/>
    <w:p w14:paraId="2084B367" w14:textId="77777777" w:rsidR="00AF0302" w:rsidRDefault="00215263" w:rsidP="00215263">
      <w:r>
        <w:t>De même, vous trouverez les termes suivants</w:t>
      </w:r>
      <w:r w:rsidR="00B13752">
        <w:t> :</w:t>
      </w:r>
    </w:p>
    <w:p w14:paraId="1DE33FA0" w14:textId="77777777" w:rsidR="00B13752" w:rsidRDefault="00B13752" w:rsidP="003A4E53">
      <w:pPr>
        <w:pStyle w:val="Paragraphedeliste"/>
        <w:numPr>
          <w:ilvl w:val="0"/>
          <w:numId w:val="8"/>
        </w:numPr>
      </w:pPr>
      <w:r>
        <w:t>« terminal » : désigne tout matériel nomade de type Smartphone ou tablette</w:t>
      </w:r>
      <w:r w:rsidR="00A3359C">
        <w:t xml:space="preserve"> par exemple</w:t>
      </w:r>
      <w:r w:rsidR="007E4747">
        <w:t>.</w:t>
      </w:r>
    </w:p>
    <w:p w14:paraId="320CA25C" w14:textId="77777777" w:rsidR="00B13752" w:rsidRDefault="00B13752" w:rsidP="003A4E53">
      <w:pPr>
        <w:pStyle w:val="Paragraphedeliste"/>
        <w:numPr>
          <w:ilvl w:val="0"/>
          <w:numId w:val="8"/>
        </w:numPr>
      </w:pPr>
      <w:r>
        <w:t>« site » : désigne une emprise géographique avec son patrimoine</w:t>
      </w:r>
      <w:r w:rsidR="00A3359C">
        <w:t>, identifié par un nom. Habituellement, un site correspond à une commune.</w:t>
      </w:r>
    </w:p>
    <w:p w14:paraId="29BD76F8" w14:textId="77777777" w:rsidR="007E4747" w:rsidRPr="00215263" w:rsidRDefault="007E4747" w:rsidP="003A4E53">
      <w:pPr>
        <w:pStyle w:val="Paragraphedeliste"/>
        <w:numPr>
          <w:ilvl w:val="0"/>
          <w:numId w:val="8"/>
        </w:numPr>
      </w:pPr>
      <w:r>
        <w:t xml:space="preserve">« couche » : c’est un regroupement graphique d’objets </w:t>
      </w:r>
      <w:r w:rsidR="00CC643F">
        <w:t xml:space="preserve">de </w:t>
      </w:r>
      <w:r w:rsidR="00230681">
        <w:t xml:space="preserve">même </w:t>
      </w:r>
      <w:r w:rsidR="00CC643F">
        <w:t>type</w:t>
      </w:r>
      <w:r>
        <w:t>.</w:t>
      </w:r>
    </w:p>
    <w:p w14:paraId="6489CFE0" w14:textId="77777777" w:rsidR="007E4747" w:rsidRDefault="007E4747">
      <w:pPr>
        <w:jc w:val="left"/>
        <w:rPr>
          <w:b/>
          <w:color w:val="EF692C"/>
          <w:sz w:val="36"/>
          <w:szCs w:val="36"/>
        </w:rPr>
      </w:pPr>
      <w:r>
        <w:rPr>
          <w:color w:val="EF692C"/>
        </w:rPr>
        <w:br w:type="page"/>
      </w:r>
    </w:p>
    <w:p w14:paraId="15F89EAB" w14:textId="77777777" w:rsidR="00AB7B7D" w:rsidRPr="00C30953" w:rsidRDefault="00626EA2" w:rsidP="00AB7B7D">
      <w:pPr>
        <w:pStyle w:val="Titre1"/>
        <w:rPr>
          <w:color w:val="EF692C"/>
        </w:rPr>
      </w:pPr>
      <w:bookmarkStart w:id="6" w:name="_Toc379354916"/>
      <w:r>
        <w:rPr>
          <w:color w:val="EF692C"/>
        </w:rPr>
        <w:lastRenderedPageBreak/>
        <w:t>Installation</w:t>
      </w:r>
      <w:bookmarkEnd w:id="6"/>
    </w:p>
    <w:p w14:paraId="7DEBB4DF" w14:textId="77777777" w:rsidR="00AB7B7D" w:rsidRDefault="00626EA2" w:rsidP="00AB7B7D">
      <w:r>
        <w:t>Après installation de l’application sur votre smartphone ou tablette, lancer l’application en « tapant » sur le logo ou raccourci</w:t>
      </w:r>
      <w:r w:rsidR="009531A1">
        <w:t xml:space="preserve"> créé</w:t>
      </w:r>
      <w:r>
        <w:t> :</w:t>
      </w:r>
    </w:p>
    <w:p w14:paraId="5686DC66" w14:textId="77777777" w:rsidR="00626EA2" w:rsidRDefault="00626EA2" w:rsidP="00AB7B7D"/>
    <w:p w14:paraId="0EC22BF8" w14:textId="77777777" w:rsidR="00626EA2" w:rsidRDefault="00626EA2" w:rsidP="00626EA2">
      <w:pPr>
        <w:jc w:val="center"/>
      </w:pPr>
      <w:r>
        <w:rPr>
          <w:noProof/>
        </w:rPr>
        <w:drawing>
          <wp:inline distT="0" distB="0" distL="0" distR="0" wp14:anchorId="3D86EA63" wp14:editId="7BDAA836">
            <wp:extent cx="638175" cy="80442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923" cy="811668"/>
                    </a:xfrm>
                    <a:prstGeom prst="rect">
                      <a:avLst/>
                    </a:prstGeom>
                  </pic:spPr>
                </pic:pic>
              </a:graphicData>
            </a:graphic>
          </wp:inline>
        </w:drawing>
      </w:r>
    </w:p>
    <w:p w14:paraId="4A1D86AF" w14:textId="77777777" w:rsidR="00626EA2" w:rsidRPr="00AF1DD4" w:rsidRDefault="00626EA2" w:rsidP="00AB7B7D"/>
    <w:p w14:paraId="69C4CD40" w14:textId="77777777" w:rsidR="009531A1" w:rsidRDefault="00626EA2" w:rsidP="00AB7B7D">
      <w:r>
        <w:t xml:space="preserve">L’application </w:t>
      </w:r>
      <w:r w:rsidR="00AF0302">
        <w:t>affiche</w:t>
      </w:r>
      <w:r>
        <w:t xml:space="preserve"> alors un écran de connexion</w:t>
      </w:r>
      <w:r w:rsidR="002E6237">
        <w:t> :</w:t>
      </w:r>
    </w:p>
    <w:p w14:paraId="3E02FCBF" w14:textId="77777777" w:rsidR="002E6237" w:rsidRDefault="002E6237" w:rsidP="00AB7B7D"/>
    <w:p w14:paraId="13A705D4" w14:textId="10B7A01F" w:rsidR="00567E68" w:rsidRDefault="00223916" w:rsidP="00567E68">
      <w:pPr>
        <w:keepNext/>
        <w:jc w:val="center"/>
      </w:pPr>
      <w:r>
        <w:rPr>
          <w:noProof/>
        </w:rPr>
        <w:drawing>
          <wp:inline distT="0" distB="0" distL="0" distR="0" wp14:anchorId="29E193A9" wp14:editId="2C9843BB">
            <wp:extent cx="2839900" cy="459900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5590" cy="4608223"/>
                    </a:xfrm>
                    <a:prstGeom prst="rect">
                      <a:avLst/>
                    </a:prstGeom>
                  </pic:spPr>
                </pic:pic>
              </a:graphicData>
            </a:graphic>
          </wp:inline>
        </w:drawing>
      </w:r>
    </w:p>
    <w:p w14:paraId="099752B6" w14:textId="77777777" w:rsidR="002E6237" w:rsidRDefault="00567E68" w:rsidP="00567E68">
      <w:pPr>
        <w:pStyle w:val="Lgende"/>
        <w:jc w:val="center"/>
      </w:pPr>
      <w:r>
        <w:t xml:space="preserve">Figure </w:t>
      </w:r>
      <w:fldSimple w:instr=" SEQ Figure \* ARABIC ">
        <w:r w:rsidR="00940B23">
          <w:rPr>
            <w:noProof/>
          </w:rPr>
          <w:t>1</w:t>
        </w:r>
      </w:fldSimple>
      <w:r>
        <w:t xml:space="preserve"> : Premier lancement de l'application</w:t>
      </w:r>
    </w:p>
    <w:p w14:paraId="0D4CC88B" w14:textId="77777777" w:rsidR="002E6237" w:rsidRDefault="002E6237" w:rsidP="00AB7B7D"/>
    <w:p w14:paraId="55B6275B" w14:textId="77777777" w:rsidR="00626EA2" w:rsidRDefault="00626EA2" w:rsidP="00AB7B7D">
      <w:r>
        <w:t xml:space="preserve">Lors de la première utilisation, </w:t>
      </w:r>
      <w:r w:rsidR="00D23E32">
        <w:t>i</w:t>
      </w:r>
      <w:r>
        <w:t>l vous faudra renseigner les champs suivants :</w:t>
      </w:r>
    </w:p>
    <w:p w14:paraId="4810A400" w14:textId="77777777" w:rsidR="00626EA2" w:rsidRDefault="00626EA2" w:rsidP="003A4E53">
      <w:pPr>
        <w:pStyle w:val="Paragraphedeliste"/>
        <w:numPr>
          <w:ilvl w:val="0"/>
          <w:numId w:val="6"/>
        </w:numPr>
      </w:pPr>
      <w:r>
        <w:t xml:space="preserve">Adresse du serveur : il s’agit de </w:t>
      </w:r>
      <w:r w:rsidR="002C1550">
        <w:t xml:space="preserve">l’url de votre serveur </w:t>
      </w:r>
      <w:proofErr w:type="spellStart"/>
      <w:r w:rsidR="002C1550">
        <w:t>Smartgeo</w:t>
      </w:r>
      <w:proofErr w:type="spellEnd"/>
    </w:p>
    <w:p w14:paraId="41707AF4" w14:textId="77777777" w:rsidR="00626EA2" w:rsidRDefault="00626EA2" w:rsidP="003A4E53">
      <w:pPr>
        <w:pStyle w:val="Paragraphedeliste"/>
        <w:numPr>
          <w:ilvl w:val="0"/>
          <w:numId w:val="6"/>
        </w:numPr>
      </w:pPr>
      <w:r>
        <w:t>Utilisateur</w:t>
      </w:r>
    </w:p>
    <w:p w14:paraId="1329AC26" w14:textId="77777777" w:rsidR="00F3373F" w:rsidRDefault="00626EA2" w:rsidP="003A4E53">
      <w:pPr>
        <w:pStyle w:val="Paragraphedeliste"/>
        <w:numPr>
          <w:ilvl w:val="0"/>
          <w:numId w:val="6"/>
        </w:numPr>
      </w:pPr>
      <w:r>
        <w:t>Mot de passe</w:t>
      </w:r>
    </w:p>
    <w:p w14:paraId="40BDE88C" w14:textId="77777777" w:rsidR="00AB5CFF" w:rsidRDefault="00AB5CFF" w:rsidP="00AB5CFF"/>
    <w:p w14:paraId="508F2C48" w14:textId="77777777" w:rsidR="00D23E32" w:rsidRDefault="00D23E32" w:rsidP="00D23E32">
      <w:r>
        <w:t>Ceci permet à l’application de s’initialiser en téléchargeant les données de patrimoine. Une connexion réseau est donc nécessaire (</w:t>
      </w:r>
      <w:proofErr w:type="spellStart"/>
      <w:r>
        <w:t>WiFi</w:t>
      </w:r>
      <w:proofErr w:type="spellEnd"/>
      <w:r>
        <w:t xml:space="preserve"> ou 3G/</w:t>
      </w:r>
      <w:proofErr w:type="spellStart"/>
      <w:r>
        <w:t>Edge</w:t>
      </w:r>
      <w:proofErr w:type="spellEnd"/>
      <w:r>
        <w:t xml:space="preserve">) à cette étape. Dans le cas contraire, </w:t>
      </w:r>
      <w:r w:rsidR="005978ED">
        <w:t>aucune donnée ne pourra être installée :</w:t>
      </w:r>
    </w:p>
    <w:p w14:paraId="1FA2B5CD" w14:textId="77777777" w:rsidR="00D23E32" w:rsidRDefault="00D23E32" w:rsidP="00AB5CFF"/>
    <w:p w14:paraId="402545AD" w14:textId="086EF6DA" w:rsidR="005978ED" w:rsidRDefault="007A497B" w:rsidP="005978ED">
      <w:pPr>
        <w:keepNext/>
        <w:jc w:val="center"/>
      </w:pPr>
      <w:r>
        <w:br w:type="page"/>
      </w:r>
      <w:r w:rsidR="00D23E32">
        <w:rPr>
          <w:noProof/>
        </w:rPr>
        <w:lastRenderedPageBreak/>
        <w:drawing>
          <wp:inline distT="0" distB="0" distL="0" distR="0" wp14:anchorId="2B034A6A" wp14:editId="2400CA3C">
            <wp:extent cx="2665445" cy="3562004"/>
            <wp:effectExtent l="0" t="0" r="1905"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9274" cy="3567122"/>
                    </a:xfrm>
                    <a:prstGeom prst="rect">
                      <a:avLst/>
                    </a:prstGeom>
                  </pic:spPr>
                </pic:pic>
              </a:graphicData>
            </a:graphic>
          </wp:inline>
        </w:drawing>
      </w:r>
    </w:p>
    <w:p w14:paraId="70EECD45" w14:textId="77777777" w:rsidR="007A497B" w:rsidRDefault="005978ED" w:rsidP="005978ED">
      <w:pPr>
        <w:pStyle w:val="Lgende"/>
        <w:jc w:val="center"/>
      </w:pPr>
      <w:r>
        <w:t xml:space="preserve">Figure </w:t>
      </w:r>
      <w:fldSimple w:instr=" SEQ Figure \* ARABIC ">
        <w:r w:rsidR="00940B23">
          <w:rPr>
            <w:noProof/>
          </w:rPr>
          <w:t>2</w:t>
        </w:r>
      </w:fldSimple>
      <w:r>
        <w:t xml:space="preserve"> : Impossibilité d'installation</w:t>
      </w:r>
    </w:p>
    <w:p w14:paraId="1445BE97" w14:textId="77777777" w:rsidR="005978ED" w:rsidRDefault="005978ED" w:rsidP="005978ED">
      <w:pPr>
        <w:jc w:val="center"/>
      </w:pPr>
    </w:p>
    <w:p w14:paraId="52AD5755" w14:textId="77777777" w:rsidR="005978ED" w:rsidRDefault="00B92D35" w:rsidP="00AB5CFF">
      <w:r>
        <w:t>Dans ce cas, s</w:t>
      </w:r>
      <w:r w:rsidR="005978ED">
        <w:t>i aucun site n’a été installé précédemment, aucune donnée n’est présente sur le terminal et vous ne pourrez effectuer aucune action.</w:t>
      </w:r>
    </w:p>
    <w:p w14:paraId="5EFC45B9" w14:textId="77777777" w:rsidR="005978ED" w:rsidRDefault="005978ED" w:rsidP="00AB5CFF"/>
    <w:p w14:paraId="0F0BAEFD" w14:textId="77777777" w:rsidR="00AB5CFF" w:rsidRDefault="0013180F" w:rsidP="00AB5CFF">
      <w:r>
        <w:t>Avec une connexion, l</w:t>
      </w:r>
      <w:r w:rsidR="005978ED">
        <w:t>ors de l’appui sur le bouton « Initialiser », s</w:t>
      </w:r>
      <w:r w:rsidR="00567E68">
        <w:t xml:space="preserve">i vous disposez de plusieurs sites disponibles, </w:t>
      </w:r>
      <w:r w:rsidR="007A497B">
        <w:t>une liste s’affiche</w:t>
      </w:r>
      <w:r>
        <w:t>.</w:t>
      </w:r>
      <w:r w:rsidR="007A497B">
        <w:t xml:space="preserve"> </w:t>
      </w:r>
      <w:r>
        <w:t>S</w:t>
      </w:r>
      <w:r w:rsidR="007A497B">
        <w:t>électionnez celui dont vous souhaitez initialiser et visualiser le patrimoine :</w:t>
      </w:r>
    </w:p>
    <w:p w14:paraId="4E44DF26" w14:textId="77777777" w:rsidR="00AB5CFF" w:rsidRDefault="00AB5CFF" w:rsidP="00AB5CFF"/>
    <w:p w14:paraId="43319A55" w14:textId="77777777" w:rsidR="00567E68" w:rsidRDefault="00AB5CFF" w:rsidP="00567E68">
      <w:pPr>
        <w:keepNext/>
        <w:jc w:val="center"/>
      </w:pPr>
      <w:r>
        <w:rPr>
          <w:noProof/>
        </w:rPr>
        <w:drawing>
          <wp:inline distT="0" distB="0" distL="0" distR="0" wp14:anchorId="1CE10519" wp14:editId="7F8D6054">
            <wp:extent cx="2524768" cy="3447670"/>
            <wp:effectExtent l="0" t="0" r="889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8323" cy="3452524"/>
                    </a:xfrm>
                    <a:prstGeom prst="rect">
                      <a:avLst/>
                    </a:prstGeom>
                  </pic:spPr>
                </pic:pic>
              </a:graphicData>
            </a:graphic>
          </wp:inline>
        </w:drawing>
      </w:r>
    </w:p>
    <w:p w14:paraId="60FA8D70" w14:textId="77777777" w:rsidR="00AB5CFF" w:rsidRDefault="00567E68" w:rsidP="00567E68">
      <w:pPr>
        <w:pStyle w:val="Lgende"/>
        <w:jc w:val="center"/>
      </w:pPr>
      <w:r>
        <w:t xml:space="preserve">Figure </w:t>
      </w:r>
      <w:fldSimple w:instr=" SEQ Figure \* ARABIC ">
        <w:r w:rsidR="00940B23">
          <w:rPr>
            <w:noProof/>
          </w:rPr>
          <w:t>3</w:t>
        </w:r>
      </w:fldSimple>
      <w:r>
        <w:t xml:space="preserve"> : Choix d'un site à installer</w:t>
      </w:r>
    </w:p>
    <w:p w14:paraId="0710E45F" w14:textId="77777777" w:rsidR="00AB5CFF" w:rsidRDefault="00AB5CFF" w:rsidP="00AB5CFF"/>
    <w:p w14:paraId="2E15CC75" w14:textId="77777777" w:rsidR="004F10E5" w:rsidRDefault="007A497B" w:rsidP="00AB5CFF">
      <w:r>
        <w:lastRenderedPageBreak/>
        <w:t>Si vous ne disposez que d’un seul site, l’installation débute immédiatement. Durant cette phase, l’application télécharge les données depuis le serveur. Cela représente une durée plus ou moins longue en fonction de la quantité d’information</w:t>
      </w:r>
      <w:r w:rsidR="006C695F">
        <w:t xml:space="preserve"> et de votre connexion</w:t>
      </w:r>
      <w:r>
        <w:t xml:space="preserve">. Pour </w:t>
      </w:r>
      <w:r w:rsidR="006C695F">
        <w:t xml:space="preserve">en </w:t>
      </w:r>
      <w:r>
        <w:t>visualiser l’</w:t>
      </w:r>
      <w:r w:rsidR="006C695F">
        <w:t>état</w:t>
      </w:r>
      <w:r>
        <w:t xml:space="preserve">, </w:t>
      </w:r>
      <w:r w:rsidR="00E85993">
        <w:t>une barre de progression</w:t>
      </w:r>
      <w:r>
        <w:t xml:space="preserve"> vous informe</w:t>
      </w:r>
      <w:r w:rsidR="006C695F">
        <w:t xml:space="preserve"> de l’avancement et </w:t>
      </w:r>
      <w:r>
        <w:t>du type d’objet en cours d’installation</w:t>
      </w:r>
      <w:r w:rsidR="00E85993">
        <w:t> :</w:t>
      </w:r>
    </w:p>
    <w:p w14:paraId="155163F9" w14:textId="77777777" w:rsidR="00E85993" w:rsidRDefault="00E85993" w:rsidP="00AB5CFF"/>
    <w:p w14:paraId="6E74F529" w14:textId="77777777" w:rsidR="00567E68" w:rsidRDefault="00E85993" w:rsidP="00567E68">
      <w:pPr>
        <w:keepNext/>
        <w:jc w:val="center"/>
      </w:pPr>
      <w:r>
        <w:rPr>
          <w:noProof/>
        </w:rPr>
        <w:drawing>
          <wp:inline distT="0" distB="0" distL="0" distR="0" wp14:anchorId="6DB564F5" wp14:editId="62EF0150">
            <wp:extent cx="3602700" cy="28213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8305" cy="2833526"/>
                    </a:xfrm>
                    <a:prstGeom prst="rect">
                      <a:avLst/>
                    </a:prstGeom>
                  </pic:spPr>
                </pic:pic>
              </a:graphicData>
            </a:graphic>
          </wp:inline>
        </w:drawing>
      </w:r>
    </w:p>
    <w:p w14:paraId="17EE1E75" w14:textId="77777777" w:rsidR="00E85993" w:rsidRDefault="00567E68" w:rsidP="00567E68">
      <w:pPr>
        <w:pStyle w:val="Lgende"/>
        <w:jc w:val="center"/>
      </w:pPr>
      <w:r>
        <w:t xml:space="preserve">Figure </w:t>
      </w:r>
      <w:fldSimple w:instr=" SEQ Figure \* ARABIC ">
        <w:r w:rsidR="00940B23">
          <w:rPr>
            <w:noProof/>
          </w:rPr>
          <w:t>4</w:t>
        </w:r>
      </w:fldSimple>
      <w:r w:rsidR="001F7F66">
        <w:t xml:space="preserve"> : I</w:t>
      </w:r>
      <w:r>
        <w:t>nstallation du patrimoine</w:t>
      </w:r>
    </w:p>
    <w:p w14:paraId="25132C06" w14:textId="77777777" w:rsidR="005978ED" w:rsidRDefault="005978ED" w:rsidP="00E85993"/>
    <w:p w14:paraId="6B8C9A86" w14:textId="77777777" w:rsidR="00F84CFC" w:rsidRDefault="00991B37" w:rsidP="00F21A27">
      <w:r>
        <w:t>L’installation finalisée</w:t>
      </w:r>
      <w:r w:rsidR="00E85993">
        <w:t>, l’application affiche alors son écran d’accueil.</w:t>
      </w:r>
    </w:p>
    <w:p w14:paraId="0C10F74D" w14:textId="77777777" w:rsidR="00F84CFC" w:rsidRDefault="00F84CFC" w:rsidP="00F21A27"/>
    <w:p w14:paraId="01EBF8C1" w14:textId="77777777" w:rsidR="006662D2" w:rsidRDefault="006662D2" w:rsidP="006662D2"/>
    <w:p w14:paraId="54B2A4EE" w14:textId="77777777" w:rsidR="00C83C57" w:rsidRPr="00C83C57" w:rsidRDefault="006662D2" w:rsidP="006662D2">
      <w:pPr>
        <w:pBdr>
          <w:top w:val="single" w:sz="4" w:space="2" w:color="A6A6A6" w:themeColor="background1" w:themeShade="A6"/>
          <w:bottom w:val="single" w:sz="4" w:space="1" w:color="A6A6A6" w:themeColor="background1" w:themeShade="A6"/>
        </w:pBdr>
      </w:pPr>
      <w:r>
        <w:rPr>
          <w:noProof/>
        </w:rPr>
        <w:drawing>
          <wp:inline distT="0" distB="0" distL="0" distR="0" wp14:anchorId="06125313" wp14:editId="0809C0CB">
            <wp:extent cx="179705" cy="179705"/>
            <wp:effectExtent l="0" t="0" r="0" b="0"/>
            <wp:docPr id="479" name="Image 6" descr="Gnome-Dialog-Informa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Gnome-Dialog-Information-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Pr>
          <w:noProof/>
        </w:rPr>
        <w:t xml:space="preserve"> </w:t>
      </w:r>
      <w:r>
        <w:t>Si vous disposez de plusieurs sites, leurs données peuvent être installées simultanément sur votre terminal. Néanmoins, l’installation en elle-même doit se faire site par site.</w:t>
      </w:r>
    </w:p>
    <w:p w14:paraId="646E2DBB" w14:textId="77777777" w:rsidR="009049F0" w:rsidRDefault="009049F0">
      <w:pPr>
        <w:jc w:val="left"/>
        <w:rPr>
          <w:b/>
          <w:color w:val="E36C0A" w:themeColor="accent6" w:themeShade="BF"/>
          <w:sz w:val="36"/>
          <w:szCs w:val="36"/>
        </w:rPr>
      </w:pPr>
      <w:r>
        <w:br w:type="page"/>
      </w:r>
    </w:p>
    <w:p w14:paraId="71DD45A8" w14:textId="77777777" w:rsidR="00E85993" w:rsidRDefault="0079534C" w:rsidP="00F3373F">
      <w:pPr>
        <w:pStyle w:val="Titre1"/>
      </w:pPr>
      <w:bookmarkStart w:id="7" w:name="_Toc379354917"/>
      <w:r>
        <w:lastRenderedPageBreak/>
        <w:t>Présentation générale</w:t>
      </w:r>
      <w:bookmarkEnd w:id="7"/>
    </w:p>
    <w:p w14:paraId="50C63F5B" w14:textId="77777777" w:rsidR="00DE1FCD" w:rsidRDefault="00DE1FCD" w:rsidP="0079534C">
      <w:pPr>
        <w:pStyle w:val="Titre2"/>
      </w:pPr>
      <w:bookmarkStart w:id="8" w:name="_Toc379354918"/>
      <w:r>
        <w:t>Connexion</w:t>
      </w:r>
      <w:bookmarkEnd w:id="8"/>
    </w:p>
    <w:p w14:paraId="607973AD" w14:textId="77777777" w:rsidR="00DE1FCD" w:rsidRDefault="00DE1FCD" w:rsidP="00DE1FCD">
      <w:r>
        <w:t>Lors des utilisations suivantes, l’écran de connexion ne proposera pas le champ d’adresse du serveur </w:t>
      </w:r>
      <w:r w:rsidR="001F7F66">
        <w:t xml:space="preserve">mais simplement le login et le mot de passe, qui seront pré-remplis si vous avez coché « Se souvenir du mot de passe » </w:t>
      </w:r>
      <w:r>
        <w:t>:</w:t>
      </w:r>
    </w:p>
    <w:p w14:paraId="2E57AA16" w14:textId="77777777" w:rsidR="00DE1FCD" w:rsidRDefault="00DE1FCD" w:rsidP="00DE1FCD"/>
    <w:p w14:paraId="7424D998" w14:textId="77777777" w:rsidR="001F7F66" w:rsidRDefault="00DE1FCD" w:rsidP="001F7F66">
      <w:pPr>
        <w:keepNext/>
        <w:jc w:val="center"/>
      </w:pPr>
      <w:r>
        <w:rPr>
          <w:noProof/>
        </w:rPr>
        <w:drawing>
          <wp:inline distT="0" distB="0" distL="0" distR="0" wp14:anchorId="7935EAC2" wp14:editId="247C0B77">
            <wp:extent cx="2301456" cy="2533473"/>
            <wp:effectExtent l="0" t="0" r="381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1456" cy="2533473"/>
                    </a:xfrm>
                    <a:prstGeom prst="rect">
                      <a:avLst/>
                    </a:prstGeom>
                  </pic:spPr>
                </pic:pic>
              </a:graphicData>
            </a:graphic>
          </wp:inline>
        </w:drawing>
      </w:r>
    </w:p>
    <w:p w14:paraId="44BC809F" w14:textId="77777777" w:rsidR="00DE1FCD" w:rsidRDefault="001F7F66" w:rsidP="001F7F66">
      <w:pPr>
        <w:pStyle w:val="Lgende"/>
        <w:jc w:val="center"/>
      </w:pPr>
      <w:r>
        <w:t xml:space="preserve">Figure </w:t>
      </w:r>
      <w:fldSimple w:instr=" SEQ Figure \* ARABIC ">
        <w:r w:rsidR="00940B23">
          <w:rPr>
            <w:noProof/>
          </w:rPr>
          <w:t>5</w:t>
        </w:r>
      </w:fldSimple>
      <w:r>
        <w:t xml:space="preserve"> : Ecran de connexion</w:t>
      </w:r>
    </w:p>
    <w:p w14:paraId="0E9F3CE4" w14:textId="77777777" w:rsidR="00DE1FCD" w:rsidRDefault="00DE1FCD" w:rsidP="00DE1FCD"/>
    <w:p w14:paraId="0DEFA43D" w14:textId="77777777" w:rsidR="00DE1FCD" w:rsidRDefault="00DE1FCD" w:rsidP="00DE1FCD">
      <w:r>
        <w:t>Si l’application dispose d’une connexion réseau (</w:t>
      </w:r>
      <w:proofErr w:type="spellStart"/>
      <w:r>
        <w:t>WiFi</w:t>
      </w:r>
      <w:proofErr w:type="spellEnd"/>
      <w:r>
        <w:t xml:space="preserve"> ou 3G/</w:t>
      </w:r>
      <w:proofErr w:type="spellStart"/>
      <w:r>
        <w:t>Edge</w:t>
      </w:r>
      <w:proofErr w:type="spellEnd"/>
      <w:r>
        <w:t xml:space="preserve">), l’identification s’effectuera sur le serveur distant via le bouton « Connexion distante ». Dans le cas contraire, si l’application a déjà été initialisée et que le mot de passe a été enregistré, la connexion sera locale (le bouton sera alors « Connexion locale »). </w:t>
      </w:r>
    </w:p>
    <w:p w14:paraId="3D7C6E7C" w14:textId="77777777" w:rsidR="001F7F66" w:rsidRDefault="001F7F66" w:rsidP="00DE1FCD"/>
    <w:p w14:paraId="69A758F8" w14:textId="77777777" w:rsidR="001F7F66" w:rsidRDefault="001F7F66" w:rsidP="00DE1FCD">
      <w:r>
        <w:t>Enfin, vous pouvez régler les paramètres suivants via le bouton « Paramètres » en bas à droite :</w:t>
      </w:r>
    </w:p>
    <w:p w14:paraId="540D1EB3" w14:textId="77777777" w:rsidR="00DE1FCD" w:rsidRDefault="00DE1FCD" w:rsidP="00DE1FCD"/>
    <w:p w14:paraId="165F957E" w14:textId="77777777" w:rsidR="001F7F66" w:rsidRDefault="00DE1FCD" w:rsidP="001F7F66">
      <w:pPr>
        <w:keepNext/>
        <w:jc w:val="center"/>
      </w:pPr>
      <w:r>
        <w:rPr>
          <w:noProof/>
        </w:rPr>
        <w:drawing>
          <wp:inline distT="0" distB="0" distL="0" distR="0" wp14:anchorId="45D098CA" wp14:editId="6E825EF0">
            <wp:extent cx="2528843" cy="1009650"/>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966" cy="1011695"/>
                    </a:xfrm>
                    <a:prstGeom prst="rect">
                      <a:avLst/>
                    </a:prstGeom>
                  </pic:spPr>
                </pic:pic>
              </a:graphicData>
            </a:graphic>
          </wp:inline>
        </w:drawing>
      </w:r>
    </w:p>
    <w:p w14:paraId="6BF6BBCB" w14:textId="77777777" w:rsidR="00DE1FCD" w:rsidRDefault="001F7F66" w:rsidP="001F7F66">
      <w:pPr>
        <w:pStyle w:val="Lgende"/>
        <w:jc w:val="center"/>
      </w:pPr>
      <w:r>
        <w:t xml:space="preserve">Figure </w:t>
      </w:r>
      <w:fldSimple w:instr=" SEQ Figure \* ARABIC ">
        <w:r w:rsidR="00940B23">
          <w:rPr>
            <w:noProof/>
          </w:rPr>
          <w:t>6</w:t>
        </w:r>
      </w:fldSimple>
      <w:r>
        <w:t xml:space="preserve"> : Bouton de paramétrage de la connexion</w:t>
      </w:r>
    </w:p>
    <w:p w14:paraId="738F3D59" w14:textId="77777777" w:rsidR="00DE1FCD" w:rsidRDefault="00DE1FCD" w:rsidP="00DE1FCD"/>
    <w:p w14:paraId="59318108" w14:textId="77777777" w:rsidR="00DE1FCD" w:rsidRDefault="00DE1FCD" w:rsidP="00DE1FCD"/>
    <w:p w14:paraId="5B2FF9EE" w14:textId="77777777" w:rsidR="00DE1FCD" w:rsidRDefault="00DE1FCD" w:rsidP="00DE1FCD">
      <w:r>
        <w:br w:type="page"/>
      </w:r>
      <w:r w:rsidR="001F7F66">
        <w:lastRenderedPageBreak/>
        <w:t>Si vous disposez de un ou plusieurs sites installés, ceux-ci</w:t>
      </w:r>
      <w:r>
        <w:t xml:space="preserve"> sont mis en évidence et regroupés </w:t>
      </w:r>
      <w:r w:rsidR="001F7F66">
        <w:t xml:space="preserve">en tête de liste </w:t>
      </w:r>
      <w:r>
        <w:t>:</w:t>
      </w:r>
    </w:p>
    <w:p w14:paraId="5A93FA1F" w14:textId="77777777" w:rsidR="00DE1FCD" w:rsidRDefault="00DE1FCD" w:rsidP="00DE1FCD">
      <w:pPr>
        <w:jc w:val="left"/>
      </w:pPr>
    </w:p>
    <w:p w14:paraId="79EF6F38" w14:textId="77777777" w:rsidR="001F7F66" w:rsidRDefault="001F7F66" w:rsidP="001F7F66">
      <w:pPr>
        <w:keepNext/>
        <w:jc w:val="center"/>
      </w:pPr>
      <w:r>
        <w:rPr>
          <w:noProof/>
        </w:rPr>
        <w:drawing>
          <wp:inline distT="0" distB="0" distL="0" distR="0" wp14:anchorId="1A810A10" wp14:editId="636BB870">
            <wp:extent cx="2653426" cy="231413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9227" cy="2327916"/>
                    </a:xfrm>
                    <a:prstGeom prst="rect">
                      <a:avLst/>
                    </a:prstGeom>
                  </pic:spPr>
                </pic:pic>
              </a:graphicData>
            </a:graphic>
          </wp:inline>
        </w:drawing>
      </w:r>
    </w:p>
    <w:p w14:paraId="718AB020" w14:textId="77777777" w:rsidR="001F7F66" w:rsidRDefault="001F7F66" w:rsidP="001F7F66">
      <w:pPr>
        <w:pStyle w:val="Lgende"/>
        <w:jc w:val="center"/>
      </w:pPr>
      <w:r>
        <w:t xml:space="preserve">Figure </w:t>
      </w:r>
      <w:fldSimple w:instr=" SEQ Figure \* ARABIC ">
        <w:r w:rsidR="00940B23">
          <w:rPr>
            <w:noProof/>
          </w:rPr>
          <w:t>7</w:t>
        </w:r>
      </w:fldSimple>
      <w:r>
        <w:t xml:space="preserve"> : Exemple de plusieurs sites installés</w:t>
      </w:r>
    </w:p>
    <w:p w14:paraId="7093B455" w14:textId="77777777" w:rsidR="001F7F66" w:rsidRDefault="001F7F66" w:rsidP="001F7F66"/>
    <w:p w14:paraId="6D7A12B1" w14:textId="77777777" w:rsidR="001F7F66" w:rsidRPr="001F7F66" w:rsidRDefault="001F7F66" w:rsidP="001F7F66">
      <w:r>
        <w:t>Sinon, l’application vous connecte automatiquement à votre site et affiche son écran d’accueil.</w:t>
      </w:r>
    </w:p>
    <w:p w14:paraId="7F2C0D34" w14:textId="77777777" w:rsidR="0079534C" w:rsidRPr="0079534C" w:rsidRDefault="0079534C" w:rsidP="0079534C">
      <w:pPr>
        <w:pStyle w:val="Titre2"/>
      </w:pPr>
      <w:bookmarkStart w:id="9" w:name="_Toc379354919"/>
      <w:r>
        <w:t>Interface</w:t>
      </w:r>
      <w:bookmarkEnd w:id="9"/>
    </w:p>
    <w:p w14:paraId="58037C4D" w14:textId="77777777" w:rsidR="002000D8" w:rsidRDefault="00BB090C" w:rsidP="002000D8">
      <w:r>
        <w:t xml:space="preserve">Après connexion, </w:t>
      </w:r>
      <w:r w:rsidRPr="002F237C">
        <w:t>vous accédez à l’interface principale</w:t>
      </w:r>
      <w:r>
        <w:t> :</w:t>
      </w:r>
    </w:p>
    <w:p w14:paraId="18C46BEB" w14:textId="77777777" w:rsidR="002000D8" w:rsidRPr="002000D8" w:rsidRDefault="002000D8" w:rsidP="002000D8"/>
    <w:p w14:paraId="426CD6F6" w14:textId="77777777" w:rsidR="00BB090C" w:rsidRDefault="002000D8" w:rsidP="00BB090C">
      <w:pPr>
        <w:keepNext/>
        <w:jc w:val="center"/>
      </w:pPr>
      <w:r>
        <w:rPr>
          <w:noProof/>
        </w:rPr>
        <w:drawing>
          <wp:inline distT="0" distB="0" distL="0" distR="0" wp14:anchorId="368F9C78" wp14:editId="3E728421">
            <wp:extent cx="2590800" cy="442603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508" cy="4435783"/>
                    </a:xfrm>
                    <a:prstGeom prst="rect">
                      <a:avLst/>
                    </a:prstGeom>
                  </pic:spPr>
                </pic:pic>
              </a:graphicData>
            </a:graphic>
          </wp:inline>
        </w:drawing>
      </w:r>
    </w:p>
    <w:p w14:paraId="647F64DF" w14:textId="77777777" w:rsidR="00E85993" w:rsidRDefault="00BB090C" w:rsidP="00BB090C">
      <w:pPr>
        <w:pStyle w:val="Lgende"/>
        <w:jc w:val="center"/>
      </w:pPr>
      <w:r>
        <w:t xml:space="preserve">Figure </w:t>
      </w:r>
      <w:fldSimple w:instr=" SEQ Figure \* ARABIC ">
        <w:r w:rsidR="00940B23">
          <w:rPr>
            <w:noProof/>
          </w:rPr>
          <w:t>8</w:t>
        </w:r>
      </w:fldSimple>
      <w:r>
        <w:t xml:space="preserve"> : vue initiale de la carte</w:t>
      </w:r>
    </w:p>
    <w:p w14:paraId="064DA01F" w14:textId="77777777" w:rsidR="002000D8" w:rsidRDefault="002000D8" w:rsidP="00E85993"/>
    <w:p w14:paraId="6B048852" w14:textId="77777777" w:rsidR="002000D8" w:rsidRDefault="002000D8" w:rsidP="00E85993">
      <w:r>
        <w:t xml:space="preserve">L’interface de </w:t>
      </w:r>
      <w:proofErr w:type="spellStart"/>
      <w:r>
        <w:t>SmartGeo</w:t>
      </w:r>
      <w:proofErr w:type="spellEnd"/>
      <w:r>
        <w:t xml:space="preserve"> Mobile est composée des zones suivantes :</w:t>
      </w:r>
    </w:p>
    <w:p w14:paraId="27EEA16F" w14:textId="77777777" w:rsidR="00AF0302" w:rsidRDefault="00AF0302" w:rsidP="003A4E53">
      <w:pPr>
        <w:pStyle w:val="Paragraphedeliste"/>
        <w:numPr>
          <w:ilvl w:val="0"/>
          <w:numId w:val="7"/>
        </w:numPr>
      </w:pPr>
      <w:r>
        <w:t>La cartographie : l’écran affiche le fond de plan et le patrimoine en fonction de l’échelle. Certains objets ne seront affichés qu’à un certain niveau de zoom.</w:t>
      </w:r>
      <w:r w:rsidR="008E1D59">
        <w:t xml:space="preserve"> L’échelle actuelle est affichée en bas à </w:t>
      </w:r>
      <w:r w:rsidR="00BB090C">
        <w:t>gauche</w:t>
      </w:r>
      <w:r w:rsidR="008E1D59">
        <w:t>.</w:t>
      </w:r>
    </w:p>
    <w:p w14:paraId="08B3EBAE" w14:textId="77777777" w:rsidR="009E5CB2" w:rsidRDefault="009E5CB2" w:rsidP="00BB090C"/>
    <w:p w14:paraId="79652935" w14:textId="77777777" w:rsidR="006E64C9" w:rsidRDefault="009E5CB2" w:rsidP="003A4E53">
      <w:pPr>
        <w:pStyle w:val="Paragraphedeliste"/>
        <w:numPr>
          <w:ilvl w:val="0"/>
          <w:numId w:val="7"/>
        </w:numPr>
      </w:pPr>
      <w:r>
        <w:t>Un menu</w:t>
      </w:r>
      <w:r w:rsidR="006E64C9">
        <w:t xml:space="preserve"> général</w:t>
      </w:r>
      <w:r>
        <w:t xml:space="preserve">, déployé sur l’action </w:t>
      </w:r>
      <w:r w:rsidR="006E64C9">
        <w:t>du bouton en bas à gauche :</w:t>
      </w:r>
    </w:p>
    <w:p w14:paraId="38EABC88" w14:textId="77777777" w:rsidR="006E64C9" w:rsidRDefault="006E64C9" w:rsidP="006E64C9">
      <w:pPr>
        <w:pStyle w:val="Paragraphedeliste"/>
        <w:jc w:val="center"/>
      </w:pPr>
      <w:r>
        <w:rPr>
          <w:noProof/>
        </w:rPr>
        <w:drawing>
          <wp:inline distT="0" distB="0" distL="0" distR="0" wp14:anchorId="4A43CC57" wp14:editId="26030418">
            <wp:extent cx="228600" cy="422329"/>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490" cy="431363"/>
                    </a:xfrm>
                    <a:prstGeom prst="rect">
                      <a:avLst/>
                    </a:prstGeom>
                  </pic:spPr>
                </pic:pic>
              </a:graphicData>
            </a:graphic>
          </wp:inline>
        </w:drawing>
      </w:r>
    </w:p>
    <w:p w14:paraId="204F8500" w14:textId="77777777" w:rsidR="002000D8" w:rsidRDefault="008E1D59" w:rsidP="006E64C9">
      <w:pPr>
        <w:pStyle w:val="Paragraphedeliste"/>
        <w:ind w:left="780"/>
      </w:pPr>
      <w:r>
        <w:t xml:space="preserve"> </w:t>
      </w:r>
      <w:r w:rsidR="006E64C9">
        <w:t>Ce menu peut être déployé à n’importe quel moment et perme</w:t>
      </w:r>
      <w:r>
        <w:t>t :</w:t>
      </w:r>
    </w:p>
    <w:p w14:paraId="25AE1171" w14:textId="77777777" w:rsidR="008E1D59" w:rsidRDefault="008E1D59" w:rsidP="003A4E53">
      <w:pPr>
        <w:pStyle w:val="Paragraphedeliste"/>
        <w:numPr>
          <w:ilvl w:val="1"/>
          <w:numId w:val="7"/>
        </w:numPr>
      </w:pPr>
      <w:r>
        <w:t>La consultation du patrimoine dans une zone donnée</w:t>
      </w:r>
    </w:p>
    <w:p w14:paraId="21DFD79F" w14:textId="77777777" w:rsidR="008E1D59" w:rsidRDefault="008E1D59" w:rsidP="003A4E53">
      <w:pPr>
        <w:pStyle w:val="Paragraphedeliste"/>
        <w:numPr>
          <w:ilvl w:val="1"/>
          <w:numId w:val="7"/>
        </w:numPr>
      </w:pPr>
      <w:r>
        <w:t>La gestion des ordres de travaux</w:t>
      </w:r>
    </w:p>
    <w:p w14:paraId="235FB1C0" w14:textId="77777777" w:rsidR="008E1D59" w:rsidRDefault="008E1D59" w:rsidP="003A4E53">
      <w:pPr>
        <w:pStyle w:val="Paragraphedeliste"/>
        <w:numPr>
          <w:ilvl w:val="1"/>
          <w:numId w:val="7"/>
        </w:numPr>
      </w:pPr>
      <w:r>
        <w:t>La recherche</w:t>
      </w:r>
      <w:r w:rsidR="00BB090C">
        <w:t xml:space="preserve"> simple ou </w:t>
      </w:r>
      <w:proofErr w:type="spellStart"/>
      <w:r w:rsidR="00BB090C">
        <w:t>multi-critères</w:t>
      </w:r>
      <w:proofErr w:type="spellEnd"/>
      <w:r w:rsidR="00BB090C">
        <w:t xml:space="preserve"> de patrimoine</w:t>
      </w:r>
    </w:p>
    <w:p w14:paraId="2932D510" w14:textId="77777777" w:rsidR="008E1D59" w:rsidRDefault="008E1D59" w:rsidP="003A4E53">
      <w:pPr>
        <w:pStyle w:val="Paragraphedeliste"/>
        <w:numPr>
          <w:ilvl w:val="1"/>
          <w:numId w:val="7"/>
        </w:numPr>
      </w:pPr>
      <w:r>
        <w:t>La géolocalisation du terminal</w:t>
      </w:r>
    </w:p>
    <w:p w14:paraId="1E249723" w14:textId="77777777" w:rsidR="008E1D59" w:rsidRDefault="008E1D59" w:rsidP="003A4E53">
      <w:pPr>
        <w:pStyle w:val="Paragraphedeliste"/>
        <w:numPr>
          <w:ilvl w:val="1"/>
          <w:numId w:val="7"/>
        </w:numPr>
      </w:pPr>
      <w:r>
        <w:t>La sélection des couches et objets du patrimoine à afficher dans la carte</w:t>
      </w:r>
    </w:p>
    <w:p w14:paraId="7CC6E8C3" w14:textId="77777777" w:rsidR="008E1D59" w:rsidRDefault="008E1D59" w:rsidP="003A4E53">
      <w:pPr>
        <w:pStyle w:val="Paragraphedeliste"/>
        <w:numPr>
          <w:ilvl w:val="1"/>
          <w:numId w:val="7"/>
        </w:numPr>
      </w:pPr>
      <w:r>
        <w:t xml:space="preserve">La saisie de </w:t>
      </w:r>
      <w:proofErr w:type="spellStart"/>
      <w:r>
        <w:t>comptes-rendu</w:t>
      </w:r>
      <w:proofErr w:type="spellEnd"/>
      <w:r>
        <w:t xml:space="preserve"> spontanés</w:t>
      </w:r>
    </w:p>
    <w:p w14:paraId="75DC72E1" w14:textId="77777777" w:rsidR="008E1D59" w:rsidRDefault="008E1D59" w:rsidP="003A4E53">
      <w:pPr>
        <w:pStyle w:val="Paragraphedeliste"/>
        <w:numPr>
          <w:ilvl w:val="1"/>
          <w:numId w:val="7"/>
        </w:numPr>
      </w:pPr>
      <w:r>
        <w:t>La synchronisation des données</w:t>
      </w:r>
    </w:p>
    <w:p w14:paraId="25300D43" w14:textId="77777777" w:rsidR="008E1D59" w:rsidRDefault="008E1D59" w:rsidP="003A4E53">
      <w:pPr>
        <w:pStyle w:val="Paragraphedeliste"/>
        <w:numPr>
          <w:ilvl w:val="1"/>
          <w:numId w:val="7"/>
        </w:numPr>
      </w:pPr>
      <w:r>
        <w:t>La déconnexion</w:t>
      </w:r>
    </w:p>
    <w:p w14:paraId="3F798FFE" w14:textId="77777777" w:rsidR="009E5CB2" w:rsidRDefault="009E5CB2" w:rsidP="009E5CB2"/>
    <w:p w14:paraId="3595D625" w14:textId="77777777" w:rsidR="001C0DAA" w:rsidRDefault="009E5CB2" w:rsidP="001C0DAA">
      <w:pPr>
        <w:keepNext/>
        <w:jc w:val="center"/>
      </w:pPr>
      <w:r>
        <w:rPr>
          <w:noProof/>
        </w:rPr>
        <w:drawing>
          <wp:inline distT="0" distB="0" distL="0" distR="0" wp14:anchorId="5CC0C211" wp14:editId="69E1EC9A">
            <wp:extent cx="2345121" cy="398001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8139" cy="3985135"/>
                    </a:xfrm>
                    <a:prstGeom prst="rect">
                      <a:avLst/>
                    </a:prstGeom>
                  </pic:spPr>
                </pic:pic>
              </a:graphicData>
            </a:graphic>
          </wp:inline>
        </w:drawing>
      </w:r>
    </w:p>
    <w:p w14:paraId="50451F3C" w14:textId="77777777" w:rsidR="008E1D59" w:rsidRDefault="001C0DAA" w:rsidP="001C0DAA">
      <w:pPr>
        <w:pStyle w:val="Lgende"/>
        <w:jc w:val="center"/>
      </w:pPr>
      <w:r>
        <w:t xml:space="preserve">Figure </w:t>
      </w:r>
      <w:fldSimple w:instr=" SEQ Figure \* ARABIC ">
        <w:r w:rsidR="00940B23">
          <w:rPr>
            <w:noProof/>
          </w:rPr>
          <w:t>9</w:t>
        </w:r>
      </w:fldSimple>
      <w:r>
        <w:t xml:space="preserve"> : menu général de l'application</w:t>
      </w:r>
    </w:p>
    <w:p w14:paraId="06CC19D1" w14:textId="77777777" w:rsidR="00BB090C" w:rsidRDefault="00BB090C" w:rsidP="00BB090C"/>
    <w:p w14:paraId="5F07124F" w14:textId="77777777" w:rsidR="00BB090C" w:rsidRDefault="00BB090C" w:rsidP="003A4E53">
      <w:pPr>
        <w:pStyle w:val="Paragraphedeliste"/>
        <w:numPr>
          <w:ilvl w:val="0"/>
          <w:numId w:val="7"/>
        </w:numPr>
      </w:pPr>
      <w:r>
        <w:t>Le zoom : il s’effectue de plusieurs manières :</w:t>
      </w:r>
    </w:p>
    <w:p w14:paraId="2D56410F" w14:textId="77777777" w:rsidR="00BB090C" w:rsidRDefault="006A7DF2" w:rsidP="003A4E53">
      <w:pPr>
        <w:pStyle w:val="Paragraphedeliste"/>
        <w:numPr>
          <w:ilvl w:val="1"/>
          <w:numId w:val="7"/>
        </w:numPr>
      </w:pPr>
      <w:r>
        <w:t>Dans les 2 sens, v</w:t>
      </w:r>
      <w:r w:rsidR="00BB090C">
        <w:t>ia les boutons +/- en haut à droite de la carte</w:t>
      </w:r>
    </w:p>
    <w:p w14:paraId="610AA68D" w14:textId="77777777" w:rsidR="00BB090C" w:rsidRDefault="00BB090C" w:rsidP="003A4E53">
      <w:pPr>
        <w:pStyle w:val="Paragraphedeliste"/>
        <w:numPr>
          <w:ilvl w:val="1"/>
          <w:numId w:val="7"/>
        </w:numPr>
      </w:pPr>
      <w:r>
        <w:t>Un « </w:t>
      </w:r>
      <w:r w:rsidR="00264121">
        <w:t xml:space="preserve">double </w:t>
      </w:r>
      <w:proofErr w:type="spellStart"/>
      <w:r>
        <w:t>t</w:t>
      </w:r>
      <w:r w:rsidR="006A7DF2">
        <w:t>ap</w:t>
      </w:r>
      <w:proofErr w:type="spellEnd"/>
      <w:r w:rsidR="006A7DF2">
        <w:t> » ou un « </w:t>
      </w:r>
      <w:proofErr w:type="spellStart"/>
      <w:r w:rsidR="006A7DF2">
        <w:t>spread</w:t>
      </w:r>
      <w:proofErr w:type="spellEnd"/>
      <w:r w:rsidR="006A7DF2">
        <w:t> » effectue</w:t>
      </w:r>
      <w:r>
        <w:t xml:space="preserve"> un zoom avant</w:t>
      </w:r>
    </w:p>
    <w:p w14:paraId="70A461B6" w14:textId="77777777" w:rsidR="00BB090C" w:rsidRDefault="006A7DF2" w:rsidP="003A4E53">
      <w:pPr>
        <w:pStyle w:val="Paragraphedeliste"/>
        <w:numPr>
          <w:ilvl w:val="1"/>
          <w:numId w:val="7"/>
        </w:numPr>
      </w:pPr>
      <w:r>
        <w:t>U</w:t>
      </w:r>
      <w:r w:rsidR="00BB090C">
        <w:t>n « </w:t>
      </w:r>
      <w:proofErr w:type="spellStart"/>
      <w:r w:rsidR="00BB090C">
        <w:t>swipe</w:t>
      </w:r>
      <w:proofErr w:type="spellEnd"/>
      <w:r w:rsidR="00BB090C">
        <w:t> »</w:t>
      </w:r>
      <w:r>
        <w:t xml:space="preserve"> </w:t>
      </w:r>
      <w:proofErr w:type="spellStart"/>
      <w:r>
        <w:t>dezoom</w:t>
      </w:r>
      <w:proofErr w:type="spellEnd"/>
      <w:r>
        <w:t xml:space="preserve"> la carte</w:t>
      </w:r>
    </w:p>
    <w:p w14:paraId="6D4571EF" w14:textId="77777777" w:rsidR="00BB090C" w:rsidRDefault="00BB090C" w:rsidP="00BB090C"/>
    <w:p w14:paraId="1C30D08B" w14:textId="77777777" w:rsidR="00BB090C" w:rsidRDefault="00BB090C" w:rsidP="00BB090C">
      <w:pPr>
        <w:keepNext/>
        <w:jc w:val="center"/>
      </w:pPr>
      <w:r>
        <w:rPr>
          <w:noProof/>
        </w:rPr>
        <w:lastRenderedPageBreak/>
        <w:drawing>
          <wp:inline distT="0" distB="0" distL="0" distR="0" wp14:anchorId="1B3EB567" wp14:editId="4FC1E1A5">
            <wp:extent cx="2057332" cy="351155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5216" cy="3525007"/>
                    </a:xfrm>
                    <a:prstGeom prst="rect">
                      <a:avLst/>
                    </a:prstGeom>
                  </pic:spPr>
                </pic:pic>
              </a:graphicData>
            </a:graphic>
          </wp:inline>
        </w:drawing>
      </w:r>
    </w:p>
    <w:p w14:paraId="17BD1B92" w14:textId="77777777" w:rsidR="00507BF9" w:rsidRDefault="00BB090C" w:rsidP="00507BF9">
      <w:pPr>
        <w:pStyle w:val="Lgende"/>
        <w:jc w:val="center"/>
      </w:pPr>
      <w:r>
        <w:t xml:space="preserve">Figure </w:t>
      </w:r>
      <w:fldSimple w:instr=" SEQ Figure \* ARABIC ">
        <w:r w:rsidR="00940B23">
          <w:rPr>
            <w:noProof/>
          </w:rPr>
          <w:t>10</w:t>
        </w:r>
      </w:fldSimple>
      <w:r>
        <w:t xml:space="preserve"> : Exemple de carte zoomée</w:t>
      </w:r>
    </w:p>
    <w:p w14:paraId="4CD776EC" w14:textId="77777777" w:rsidR="00507BF9" w:rsidRDefault="00507BF9" w:rsidP="00FF0A8F"/>
    <w:p w14:paraId="00FA0F22" w14:textId="77777777" w:rsidR="00FF0A8F" w:rsidRDefault="00FF0A8F" w:rsidP="00FF0A8F">
      <w:pPr>
        <w:pStyle w:val="Titre2"/>
      </w:pPr>
      <w:bookmarkStart w:id="10" w:name="_Toc379354920"/>
      <w:r>
        <w:t>Déconnexion</w:t>
      </w:r>
      <w:bookmarkEnd w:id="10"/>
      <w:r>
        <w:t xml:space="preserve"> </w:t>
      </w:r>
    </w:p>
    <w:p w14:paraId="14234533" w14:textId="77777777" w:rsidR="00FF0A8F" w:rsidRDefault="00FF0A8F" w:rsidP="008010CD">
      <w:r>
        <w:t>Dans le menu, la déconnexion affiche l’écran de connexion et permet donc de changer d’utilisateur ou de réinitialiser l’application avec des données différentes.</w:t>
      </w:r>
    </w:p>
    <w:p w14:paraId="282271B3" w14:textId="77777777" w:rsidR="008010CD" w:rsidRDefault="008010CD" w:rsidP="008010CD"/>
    <w:p w14:paraId="4C709989" w14:textId="77777777" w:rsidR="00B13006" w:rsidRDefault="00B13006">
      <w:pPr>
        <w:jc w:val="left"/>
        <w:rPr>
          <w:b/>
          <w:color w:val="E36C0A" w:themeColor="accent6" w:themeShade="BF"/>
          <w:sz w:val="36"/>
          <w:szCs w:val="36"/>
        </w:rPr>
      </w:pPr>
      <w:r>
        <w:br w:type="page"/>
      </w:r>
    </w:p>
    <w:p w14:paraId="16BEF321" w14:textId="77777777" w:rsidR="00507BF9" w:rsidRDefault="00507BF9" w:rsidP="00507BF9">
      <w:pPr>
        <w:pStyle w:val="Titre1"/>
      </w:pPr>
      <w:bookmarkStart w:id="11" w:name="_Toc379354921"/>
      <w:r>
        <w:lastRenderedPageBreak/>
        <w:t>Consultation patrimoniale</w:t>
      </w:r>
      <w:bookmarkEnd w:id="11"/>
    </w:p>
    <w:p w14:paraId="3681E665" w14:textId="77777777" w:rsidR="002E62C0" w:rsidRDefault="002E62C0" w:rsidP="002E62C0">
      <w:pPr>
        <w:pStyle w:val="Titre2"/>
      </w:pPr>
      <w:bookmarkStart w:id="12" w:name="_Toc379354922"/>
      <w:r>
        <w:t>Activation</w:t>
      </w:r>
      <w:bookmarkEnd w:id="12"/>
    </w:p>
    <w:p w14:paraId="30708D61" w14:textId="77777777" w:rsidR="009966C6" w:rsidRDefault="009966C6" w:rsidP="00B13006">
      <w:r>
        <w:t>Dans le menu général, sélectionnez « </w:t>
      </w:r>
      <w:r w:rsidRPr="00724658">
        <w:rPr>
          <w:b/>
        </w:rPr>
        <w:t>Consultation</w:t>
      </w:r>
      <w:r>
        <w:t> » pour activer cette fonctionnalité. Le mode consultation est alors activé, notifié par l’apparition de l’icône spécifique en haut à droite de la carte, sous les boutons +/- de zoom :</w:t>
      </w:r>
    </w:p>
    <w:p w14:paraId="68EC9029" w14:textId="77777777" w:rsidR="009966C6" w:rsidRDefault="009966C6" w:rsidP="002E62C0">
      <w:pPr>
        <w:jc w:val="center"/>
      </w:pPr>
      <w:r>
        <w:rPr>
          <w:noProof/>
        </w:rPr>
        <w:drawing>
          <wp:inline distT="0" distB="0" distL="0" distR="0" wp14:anchorId="5BFA5DBE" wp14:editId="2EEB23F5">
            <wp:extent cx="342900" cy="314716"/>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346" cy="325221"/>
                    </a:xfrm>
                    <a:prstGeom prst="rect">
                      <a:avLst/>
                    </a:prstGeom>
                  </pic:spPr>
                </pic:pic>
              </a:graphicData>
            </a:graphic>
          </wp:inline>
        </w:drawing>
      </w:r>
    </w:p>
    <w:p w14:paraId="56637180" w14:textId="77777777" w:rsidR="002E62C0" w:rsidRDefault="002E62C0" w:rsidP="002E62C0">
      <w:pPr>
        <w:pStyle w:val="Titre2"/>
      </w:pPr>
      <w:bookmarkStart w:id="13" w:name="_Toc379354923"/>
      <w:r>
        <w:t>Résultats</w:t>
      </w:r>
      <w:bookmarkEnd w:id="13"/>
    </w:p>
    <w:p w14:paraId="400617F6" w14:textId="77777777" w:rsidR="009966C6" w:rsidRDefault="00AE403E" w:rsidP="009966C6">
      <w:r>
        <w:t>Le menu se cache automatiquement pour révéler la carte et vous faciliter la sélection. Tout « </w:t>
      </w:r>
      <w:proofErr w:type="spellStart"/>
      <w:r>
        <w:t>tap</w:t>
      </w:r>
      <w:proofErr w:type="spellEnd"/>
      <w:r>
        <w:t xml:space="preserve"> » sur la carte dessine alors un cercle de sélection, </w:t>
      </w:r>
      <w:r w:rsidR="008E0508">
        <w:t>et effectue une recherche des objets du patrimoine présents dans cette emprise.</w:t>
      </w:r>
    </w:p>
    <w:p w14:paraId="44D217C0" w14:textId="77777777" w:rsidR="008E0508" w:rsidRDefault="008E0508" w:rsidP="009966C6"/>
    <w:p w14:paraId="4AE6035B" w14:textId="77777777" w:rsidR="008E0508" w:rsidRDefault="008E0508" w:rsidP="008E0508">
      <w:r>
        <w:t>Si aucun patrimoine n’est trouvé, l’application affiche un message informatif :</w:t>
      </w:r>
    </w:p>
    <w:p w14:paraId="751B9565" w14:textId="77777777" w:rsidR="008E0508" w:rsidRDefault="008E0508" w:rsidP="008E0508"/>
    <w:p w14:paraId="3E3F2DA4" w14:textId="77777777" w:rsidR="008E0508" w:rsidRDefault="008E0508" w:rsidP="008E0508">
      <w:pPr>
        <w:keepNext/>
        <w:jc w:val="center"/>
      </w:pPr>
      <w:r>
        <w:rPr>
          <w:noProof/>
        </w:rPr>
        <w:drawing>
          <wp:inline distT="0" distB="0" distL="0" distR="0" wp14:anchorId="0DCF30FE" wp14:editId="60974295">
            <wp:extent cx="3600450" cy="3495579"/>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8183" cy="3503087"/>
                    </a:xfrm>
                    <a:prstGeom prst="rect">
                      <a:avLst/>
                    </a:prstGeom>
                  </pic:spPr>
                </pic:pic>
              </a:graphicData>
            </a:graphic>
          </wp:inline>
        </w:drawing>
      </w:r>
    </w:p>
    <w:p w14:paraId="18C6C06D" w14:textId="77777777" w:rsidR="008E0508" w:rsidRDefault="008E0508" w:rsidP="008E0508">
      <w:pPr>
        <w:pStyle w:val="Lgende"/>
        <w:jc w:val="center"/>
      </w:pPr>
      <w:r>
        <w:t xml:space="preserve">Figure </w:t>
      </w:r>
      <w:fldSimple w:instr=" SEQ Figure \* ARABIC ">
        <w:r w:rsidR="00940B23">
          <w:rPr>
            <w:noProof/>
          </w:rPr>
          <w:t>11</w:t>
        </w:r>
      </w:fldSimple>
      <w:r>
        <w:t xml:space="preserve"> : </w:t>
      </w:r>
      <w:r w:rsidRPr="009E0A1B">
        <w:t>Exemple de consultation sans résultat</w:t>
      </w:r>
    </w:p>
    <w:p w14:paraId="1BD0D2E4" w14:textId="77777777" w:rsidR="008E0508" w:rsidRDefault="008E0508" w:rsidP="009966C6"/>
    <w:p w14:paraId="35373EA2" w14:textId="77777777" w:rsidR="008E0508" w:rsidRDefault="008E0508">
      <w:pPr>
        <w:jc w:val="left"/>
      </w:pPr>
      <w:r>
        <w:br w:type="page"/>
      </w:r>
    </w:p>
    <w:p w14:paraId="236AA379" w14:textId="77777777" w:rsidR="008E0508" w:rsidRDefault="008E0508" w:rsidP="009966C6">
      <w:r>
        <w:lastRenderedPageBreak/>
        <w:t xml:space="preserve">Sinon les résultats sont affichés à droite, dans le volet de consultation, regroupés par </w:t>
      </w:r>
      <w:r w:rsidR="00FE01B9">
        <w:t>type d’objet</w:t>
      </w:r>
      <w:r w:rsidR="00277974">
        <w:t>, avec un maximum de 10 items</w:t>
      </w:r>
      <w:r>
        <w:t> :</w:t>
      </w:r>
    </w:p>
    <w:p w14:paraId="4D0E0B88" w14:textId="77777777" w:rsidR="00AE403E" w:rsidRDefault="00AE403E" w:rsidP="009966C6"/>
    <w:p w14:paraId="2EDD518D" w14:textId="77777777" w:rsidR="00AE403E" w:rsidRDefault="00AE403E" w:rsidP="00AE403E">
      <w:pPr>
        <w:keepNext/>
        <w:jc w:val="center"/>
      </w:pPr>
      <w:r>
        <w:rPr>
          <w:noProof/>
        </w:rPr>
        <w:drawing>
          <wp:inline distT="0" distB="0" distL="0" distR="0" wp14:anchorId="25E244D1" wp14:editId="7476D4F9">
            <wp:extent cx="3223074" cy="4060190"/>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5374" cy="4063088"/>
                    </a:xfrm>
                    <a:prstGeom prst="rect">
                      <a:avLst/>
                    </a:prstGeom>
                  </pic:spPr>
                </pic:pic>
              </a:graphicData>
            </a:graphic>
          </wp:inline>
        </w:drawing>
      </w:r>
    </w:p>
    <w:p w14:paraId="7B8E4C56" w14:textId="77777777" w:rsidR="00AE403E" w:rsidRDefault="00AE403E" w:rsidP="00AE403E">
      <w:pPr>
        <w:pStyle w:val="Lgende"/>
        <w:jc w:val="center"/>
      </w:pPr>
      <w:r>
        <w:t xml:space="preserve">Figure </w:t>
      </w:r>
      <w:fldSimple w:instr=" SEQ Figure \* ARABIC ">
        <w:r w:rsidR="00940B23">
          <w:rPr>
            <w:noProof/>
          </w:rPr>
          <w:t>12</w:t>
        </w:r>
      </w:fldSimple>
      <w:r>
        <w:t xml:space="preserve"> : Exemple de consultation de patrimoine</w:t>
      </w:r>
    </w:p>
    <w:p w14:paraId="1D136F56" w14:textId="77777777" w:rsidR="00AE403E" w:rsidRDefault="00AE403E" w:rsidP="00AE403E"/>
    <w:p w14:paraId="0DA305E5" w14:textId="77777777" w:rsidR="008E0508" w:rsidRDefault="008E0508">
      <w:pPr>
        <w:jc w:val="left"/>
      </w:pPr>
      <w:r>
        <w:br w:type="page"/>
      </w:r>
    </w:p>
    <w:p w14:paraId="4225D8E4" w14:textId="77777777" w:rsidR="00981EAB" w:rsidRDefault="00981EAB" w:rsidP="00981EAB">
      <w:pPr>
        <w:pStyle w:val="Lgende"/>
        <w:jc w:val="center"/>
      </w:pPr>
    </w:p>
    <w:p w14:paraId="40FE6D3B" w14:textId="77777777" w:rsidR="00266558" w:rsidRDefault="00266558">
      <w:pPr>
        <w:jc w:val="left"/>
      </w:pPr>
    </w:p>
    <w:p w14:paraId="7BB1586E" w14:textId="77777777" w:rsidR="00AE403E" w:rsidRDefault="00724658" w:rsidP="00AE403E">
      <w:r>
        <w:t>Vous pouvez alors consulter le détail de chaque objet en tapant sur celui-ci</w:t>
      </w:r>
      <w:r w:rsidR="00106460">
        <w:t xml:space="preserve">, la liste de ses données attributaires </w:t>
      </w:r>
      <w:r w:rsidR="00416D4C">
        <w:t>s’affiche</w:t>
      </w:r>
      <w:r w:rsidR="00106460">
        <w:t xml:space="preserve"> alors :</w:t>
      </w:r>
    </w:p>
    <w:p w14:paraId="5D9A78A8" w14:textId="77777777" w:rsidR="00266558" w:rsidRDefault="00266558" w:rsidP="00AE403E"/>
    <w:p w14:paraId="0A13B940" w14:textId="77777777" w:rsidR="00724658" w:rsidRDefault="00724658" w:rsidP="00724658">
      <w:pPr>
        <w:keepNext/>
        <w:jc w:val="center"/>
      </w:pPr>
      <w:r>
        <w:rPr>
          <w:noProof/>
        </w:rPr>
        <w:drawing>
          <wp:inline distT="0" distB="0" distL="0" distR="0" wp14:anchorId="0DD54680" wp14:editId="49FE61A9">
            <wp:extent cx="2638425" cy="427273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8425" cy="4272738"/>
                    </a:xfrm>
                    <a:prstGeom prst="rect">
                      <a:avLst/>
                    </a:prstGeom>
                  </pic:spPr>
                </pic:pic>
              </a:graphicData>
            </a:graphic>
          </wp:inline>
        </w:drawing>
      </w:r>
    </w:p>
    <w:p w14:paraId="31B67529" w14:textId="77777777" w:rsidR="00724658" w:rsidRDefault="00724658" w:rsidP="00724658">
      <w:pPr>
        <w:pStyle w:val="Lgende"/>
        <w:jc w:val="center"/>
      </w:pPr>
      <w:r>
        <w:t xml:space="preserve">Figure </w:t>
      </w:r>
      <w:fldSimple w:instr=" SEQ Figure \* ARABIC ">
        <w:r w:rsidR="00940B23">
          <w:rPr>
            <w:noProof/>
          </w:rPr>
          <w:t>13</w:t>
        </w:r>
      </w:fldSimple>
      <w:r>
        <w:t xml:space="preserve"> : Détail d'un objet</w:t>
      </w:r>
    </w:p>
    <w:p w14:paraId="3FB9867A" w14:textId="77777777" w:rsidR="00724658" w:rsidRDefault="00724658" w:rsidP="00724658"/>
    <w:p w14:paraId="4B68D554" w14:textId="77777777" w:rsidR="0062737B" w:rsidRDefault="00F25C97" w:rsidP="00B13006">
      <w:r>
        <w:t xml:space="preserve">En plus de la visualisation </w:t>
      </w:r>
      <w:r w:rsidR="00416D4C">
        <w:t xml:space="preserve">des informations </w:t>
      </w:r>
      <w:r>
        <w:t>de l’objet, vous pouvez effect</w:t>
      </w:r>
      <w:r w:rsidR="0062737B">
        <w:t>uer plusieur</w:t>
      </w:r>
      <w:r>
        <w:t>s actions :</w:t>
      </w:r>
    </w:p>
    <w:p w14:paraId="0FCCDDA5" w14:textId="77777777" w:rsidR="0062737B" w:rsidRDefault="0062737B" w:rsidP="003A4E53">
      <w:pPr>
        <w:pStyle w:val="Paragraphedeliste"/>
        <w:numPr>
          <w:ilvl w:val="0"/>
          <w:numId w:val="10"/>
        </w:numPr>
      </w:pPr>
      <w:r>
        <w:t>Localiser l’objet</w:t>
      </w:r>
    </w:p>
    <w:p w14:paraId="415FCC85" w14:textId="77777777" w:rsidR="0062737B" w:rsidRDefault="0062737B" w:rsidP="003A4E53">
      <w:pPr>
        <w:pStyle w:val="Paragraphedeliste"/>
        <w:numPr>
          <w:ilvl w:val="0"/>
          <w:numId w:val="10"/>
        </w:numPr>
      </w:pPr>
      <w:r>
        <w:t>Afficher un itinéraire jusqu’à celui-ci</w:t>
      </w:r>
    </w:p>
    <w:p w14:paraId="1335F265" w14:textId="77777777" w:rsidR="0062737B" w:rsidRDefault="00123F7A" w:rsidP="003A4E53">
      <w:pPr>
        <w:pStyle w:val="Paragraphedeliste"/>
        <w:numPr>
          <w:ilvl w:val="0"/>
          <w:numId w:val="10"/>
        </w:numPr>
      </w:pPr>
      <w:r>
        <w:t>Effectuer un compte-rendu</w:t>
      </w:r>
    </w:p>
    <w:p w14:paraId="17A0CBA2" w14:textId="77777777" w:rsidR="00416D4C" w:rsidRDefault="00416D4C" w:rsidP="00416D4C"/>
    <w:p w14:paraId="0EB0CF82" w14:textId="77777777" w:rsidR="0062737B" w:rsidRDefault="00416D4C" w:rsidP="0062737B">
      <w:pPr>
        <w:keepNext/>
        <w:jc w:val="center"/>
      </w:pPr>
      <w:r>
        <w:rPr>
          <w:noProof/>
        </w:rPr>
        <w:drawing>
          <wp:inline distT="0" distB="0" distL="0" distR="0" wp14:anchorId="3EF55CF9" wp14:editId="65FC885B">
            <wp:extent cx="3369997" cy="2181225"/>
            <wp:effectExtent l="0" t="0" r="1905"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8528" cy="2186747"/>
                    </a:xfrm>
                    <a:prstGeom prst="rect">
                      <a:avLst/>
                    </a:prstGeom>
                  </pic:spPr>
                </pic:pic>
              </a:graphicData>
            </a:graphic>
          </wp:inline>
        </w:drawing>
      </w:r>
    </w:p>
    <w:p w14:paraId="301576E9" w14:textId="77777777" w:rsidR="002E62C0" w:rsidRDefault="0062737B" w:rsidP="002E62C0">
      <w:pPr>
        <w:pStyle w:val="Lgende"/>
        <w:jc w:val="center"/>
      </w:pPr>
      <w:r>
        <w:t xml:space="preserve">Figure </w:t>
      </w:r>
      <w:fldSimple w:instr=" SEQ Figure \* ARABIC ">
        <w:r w:rsidR="00940B23">
          <w:rPr>
            <w:noProof/>
          </w:rPr>
          <w:t>14</w:t>
        </w:r>
      </w:fldSimple>
      <w:r>
        <w:t xml:space="preserve"> : actions disponibles </w:t>
      </w:r>
      <w:r w:rsidR="00C8261C">
        <w:t xml:space="preserve">sur </w:t>
      </w:r>
      <w:r>
        <w:t>un objet</w:t>
      </w:r>
    </w:p>
    <w:p w14:paraId="427F8377" w14:textId="77777777" w:rsidR="0062737B" w:rsidRDefault="002E62C0" w:rsidP="002E62C0">
      <w:pPr>
        <w:pStyle w:val="Titre2"/>
      </w:pPr>
      <w:bookmarkStart w:id="14" w:name="_Toc379354924"/>
      <w:r>
        <w:lastRenderedPageBreak/>
        <w:t>Localiser un objet</w:t>
      </w:r>
      <w:bookmarkEnd w:id="14"/>
    </w:p>
    <w:p w14:paraId="30E33643" w14:textId="77777777" w:rsidR="002E62C0" w:rsidRDefault="002E62C0" w:rsidP="002E62C0">
      <w:r>
        <w:t>Localiser un objet va centrer la carte sur l’objet et l’identifier à l’aide d’un marqueur :</w:t>
      </w:r>
    </w:p>
    <w:p w14:paraId="17A56D80" w14:textId="77777777" w:rsidR="00C859BC" w:rsidRDefault="00C859BC" w:rsidP="002E62C0"/>
    <w:p w14:paraId="40669414" w14:textId="77777777" w:rsidR="002E62C0" w:rsidRDefault="002E62C0" w:rsidP="002E62C0">
      <w:pPr>
        <w:keepNext/>
        <w:jc w:val="center"/>
      </w:pPr>
      <w:r>
        <w:rPr>
          <w:noProof/>
        </w:rPr>
        <w:drawing>
          <wp:inline distT="0" distB="0" distL="0" distR="0" wp14:anchorId="24080B56" wp14:editId="63A7BAE1">
            <wp:extent cx="2524125" cy="4312127"/>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3758" cy="4362751"/>
                    </a:xfrm>
                    <a:prstGeom prst="rect">
                      <a:avLst/>
                    </a:prstGeom>
                  </pic:spPr>
                </pic:pic>
              </a:graphicData>
            </a:graphic>
          </wp:inline>
        </w:drawing>
      </w:r>
    </w:p>
    <w:p w14:paraId="3A4B8F2B" w14:textId="77777777" w:rsidR="006E64C9" w:rsidRDefault="002E62C0" w:rsidP="00C859BC">
      <w:pPr>
        <w:pStyle w:val="Lgende"/>
        <w:jc w:val="center"/>
      </w:pPr>
      <w:r>
        <w:t xml:space="preserve">Figure </w:t>
      </w:r>
      <w:fldSimple w:instr=" SEQ Figure \* ARABIC ">
        <w:r w:rsidR="00940B23">
          <w:rPr>
            <w:noProof/>
          </w:rPr>
          <w:t>15</w:t>
        </w:r>
      </w:fldSimple>
      <w:r>
        <w:t xml:space="preserve"> : Localisation d'un objet</w:t>
      </w:r>
    </w:p>
    <w:p w14:paraId="7FC03E88" w14:textId="77777777" w:rsidR="002E62C0" w:rsidRDefault="002E62C0" w:rsidP="002E62C0">
      <w:pPr>
        <w:pStyle w:val="Titre2"/>
      </w:pPr>
      <w:bookmarkStart w:id="15" w:name="_Toc379354925"/>
      <w:r>
        <w:t>Se rendre à un objet</w:t>
      </w:r>
      <w:bookmarkEnd w:id="15"/>
    </w:p>
    <w:p w14:paraId="0D2BE66A" w14:textId="77777777" w:rsidR="002E62C0" w:rsidRDefault="00922135" w:rsidP="002E62C0">
      <w:r>
        <w:t>Le bouton « S’y rendre » ouvre l’application de navigation GPS</w:t>
      </w:r>
      <w:r w:rsidR="0019579A">
        <w:t xml:space="preserve"> native</w:t>
      </w:r>
      <w:r>
        <w:t>, depuis vos coordonnées actuelles, jusqu’aux coordonnées référencées de l’objet.</w:t>
      </w:r>
    </w:p>
    <w:p w14:paraId="68331F7C" w14:textId="77777777" w:rsidR="00922135" w:rsidRDefault="00922135" w:rsidP="002E62C0"/>
    <w:p w14:paraId="0C4BD3FB" w14:textId="77777777" w:rsidR="00922135" w:rsidRDefault="00922135" w:rsidP="00922135">
      <w:pPr>
        <w:keepNext/>
        <w:jc w:val="center"/>
      </w:pPr>
      <w:r>
        <w:rPr>
          <w:noProof/>
        </w:rPr>
        <w:lastRenderedPageBreak/>
        <w:drawing>
          <wp:inline distT="0" distB="0" distL="0" distR="0" wp14:anchorId="34B9455F" wp14:editId="42A71C1D">
            <wp:extent cx="2506321" cy="4284980"/>
            <wp:effectExtent l="0" t="0" r="8890" b="127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6321" cy="4284980"/>
                    </a:xfrm>
                    <a:prstGeom prst="rect">
                      <a:avLst/>
                    </a:prstGeom>
                  </pic:spPr>
                </pic:pic>
              </a:graphicData>
            </a:graphic>
          </wp:inline>
        </w:drawing>
      </w:r>
    </w:p>
    <w:p w14:paraId="5410084B" w14:textId="77777777" w:rsidR="00922135" w:rsidRPr="002E62C0" w:rsidRDefault="00922135" w:rsidP="00922135">
      <w:pPr>
        <w:pStyle w:val="Lgende"/>
        <w:jc w:val="center"/>
      </w:pPr>
      <w:r>
        <w:t xml:space="preserve">Figure </w:t>
      </w:r>
      <w:fldSimple w:instr=" SEQ Figure \* ARABIC ">
        <w:r w:rsidR="00940B23">
          <w:rPr>
            <w:noProof/>
          </w:rPr>
          <w:t>16</w:t>
        </w:r>
      </w:fldSimple>
      <w:r>
        <w:t xml:space="preserve"> : Exemple Android de navigation</w:t>
      </w:r>
    </w:p>
    <w:p w14:paraId="061B035C" w14:textId="77777777" w:rsidR="002E62C0" w:rsidRDefault="006E3B55" w:rsidP="002E62C0">
      <w:pPr>
        <w:pStyle w:val="Titre2"/>
      </w:pPr>
      <w:bookmarkStart w:id="16" w:name="_Toc379354926"/>
      <w:r>
        <w:t>C</w:t>
      </w:r>
      <w:r w:rsidR="002E62C0">
        <w:t>ompte-rendu</w:t>
      </w:r>
      <w:r>
        <w:t xml:space="preserve"> spontané</w:t>
      </w:r>
      <w:bookmarkEnd w:id="16"/>
    </w:p>
    <w:p w14:paraId="555C994B" w14:textId="77777777" w:rsidR="002E62C0" w:rsidRDefault="000813B5" w:rsidP="002E62C0">
      <w:r>
        <w:t>En fonction du type d’objet et du paramétrage effectué par votre administrateur, vous aurez accès à un ou plusieurs formulaires de saisi de compte-rendu </w:t>
      </w:r>
      <w:r w:rsidR="006E3B55">
        <w:t xml:space="preserve">spontané </w:t>
      </w:r>
      <w:r>
        <w:t>:</w:t>
      </w:r>
    </w:p>
    <w:p w14:paraId="5C71A6EA" w14:textId="77777777" w:rsidR="000813B5" w:rsidRDefault="000813B5" w:rsidP="002E62C0"/>
    <w:p w14:paraId="0F1D4297" w14:textId="77777777" w:rsidR="000813B5" w:rsidRDefault="000813B5" w:rsidP="000813B5">
      <w:pPr>
        <w:keepNext/>
        <w:jc w:val="center"/>
      </w:pPr>
      <w:r>
        <w:rPr>
          <w:noProof/>
        </w:rPr>
        <w:drawing>
          <wp:inline distT="0" distB="0" distL="0" distR="0" wp14:anchorId="1FEE4CC5" wp14:editId="1403D8F1">
            <wp:extent cx="2066925" cy="1628486"/>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0155" cy="1654668"/>
                    </a:xfrm>
                    <a:prstGeom prst="rect">
                      <a:avLst/>
                    </a:prstGeom>
                  </pic:spPr>
                </pic:pic>
              </a:graphicData>
            </a:graphic>
          </wp:inline>
        </w:drawing>
      </w:r>
    </w:p>
    <w:p w14:paraId="70905DB0" w14:textId="77777777" w:rsidR="000813B5" w:rsidRDefault="000813B5" w:rsidP="000813B5">
      <w:pPr>
        <w:pStyle w:val="Lgende"/>
        <w:jc w:val="center"/>
      </w:pPr>
      <w:r>
        <w:t xml:space="preserve">Figure </w:t>
      </w:r>
      <w:fldSimple w:instr=" SEQ Figure \* ARABIC ">
        <w:r w:rsidR="00940B23">
          <w:rPr>
            <w:noProof/>
          </w:rPr>
          <w:t>17</w:t>
        </w:r>
      </w:fldSimple>
      <w:r>
        <w:t xml:space="preserve"> : Exemple de différents types de compte-rendu</w:t>
      </w:r>
    </w:p>
    <w:p w14:paraId="6D672A09" w14:textId="77777777" w:rsidR="000813B5" w:rsidRDefault="000813B5" w:rsidP="000813B5"/>
    <w:p w14:paraId="29C49A46" w14:textId="77777777" w:rsidR="006E3B55" w:rsidRDefault="006E3B55" w:rsidP="000813B5">
      <w:r>
        <w:t>Le compte-rendu est immédiatement affecté à l’objet concerné.</w:t>
      </w:r>
    </w:p>
    <w:p w14:paraId="765F44C5" w14:textId="77777777" w:rsidR="00AF7F0C" w:rsidRDefault="00AF7F0C">
      <w:pPr>
        <w:jc w:val="left"/>
      </w:pPr>
      <w:r>
        <w:br w:type="page"/>
      </w:r>
    </w:p>
    <w:p w14:paraId="3FDE3580" w14:textId="77777777" w:rsidR="000813B5" w:rsidRDefault="000813B5" w:rsidP="000813B5">
      <w:r>
        <w:lastRenderedPageBreak/>
        <w:t>En « tapant » sur un formulaire, vous accédez à son détail :</w:t>
      </w:r>
    </w:p>
    <w:p w14:paraId="4AB733C2" w14:textId="77777777" w:rsidR="000813B5" w:rsidRDefault="000813B5" w:rsidP="000813B5"/>
    <w:p w14:paraId="71498585" w14:textId="77777777" w:rsidR="005164C5" w:rsidRDefault="005164C5" w:rsidP="005164C5">
      <w:pPr>
        <w:keepNext/>
        <w:jc w:val="center"/>
      </w:pPr>
      <w:r>
        <w:rPr>
          <w:noProof/>
        </w:rPr>
        <w:drawing>
          <wp:inline distT="0" distB="0" distL="0" distR="0" wp14:anchorId="72A651F1" wp14:editId="71A273D3">
            <wp:extent cx="2665933" cy="4320927"/>
            <wp:effectExtent l="0" t="0" r="1270" b="381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1728" cy="4346527"/>
                    </a:xfrm>
                    <a:prstGeom prst="rect">
                      <a:avLst/>
                    </a:prstGeom>
                  </pic:spPr>
                </pic:pic>
              </a:graphicData>
            </a:graphic>
          </wp:inline>
        </w:drawing>
      </w:r>
    </w:p>
    <w:p w14:paraId="2C943CAC" w14:textId="77777777" w:rsidR="000813B5" w:rsidRDefault="005164C5" w:rsidP="005164C5">
      <w:pPr>
        <w:pStyle w:val="Lgende"/>
        <w:jc w:val="center"/>
      </w:pPr>
      <w:r>
        <w:t xml:space="preserve">Figure </w:t>
      </w:r>
      <w:fldSimple w:instr=" SEQ Figure \* ARABIC ">
        <w:r w:rsidR="00940B23">
          <w:rPr>
            <w:noProof/>
          </w:rPr>
          <w:t>18</w:t>
        </w:r>
      </w:fldSimple>
      <w:r>
        <w:t xml:space="preserve"> : Exemple de formulaire de compte-rendu</w:t>
      </w:r>
    </w:p>
    <w:p w14:paraId="4DE867FA" w14:textId="77777777" w:rsidR="005164C5" w:rsidRDefault="005164C5" w:rsidP="005164C5"/>
    <w:p w14:paraId="67E9C553" w14:textId="77777777" w:rsidR="005164C5" w:rsidRDefault="00AF7F0C" w:rsidP="005164C5">
      <w:r>
        <w:t>Vous devez alors renseigner les champs obligatoires, marquées d’une étoile. Vous pouvez déployez les sous-sections pour en afficher les informations (comme « Travaux » dans notre exemple).</w:t>
      </w:r>
    </w:p>
    <w:p w14:paraId="0E43E363" w14:textId="77777777" w:rsidR="00AF7F0C" w:rsidRDefault="00AF7F0C" w:rsidP="005164C5"/>
    <w:p w14:paraId="5D770576" w14:textId="77777777" w:rsidR="00AF7F0C" w:rsidRDefault="00AF7F0C" w:rsidP="005164C5">
      <w:r>
        <w:t>Vous pouvez également attacher un ou plusieurs photos à votre compte-rendu (3 maximum) :</w:t>
      </w:r>
    </w:p>
    <w:p w14:paraId="3A19580F" w14:textId="77777777" w:rsidR="00AF7F0C" w:rsidRDefault="00AF7F0C" w:rsidP="005164C5"/>
    <w:p w14:paraId="79540945" w14:textId="77777777" w:rsidR="00AF7F0C" w:rsidRDefault="00AF7F0C" w:rsidP="00AF7F0C">
      <w:pPr>
        <w:keepNext/>
        <w:jc w:val="center"/>
      </w:pPr>
      <w:r>
        <w:rPr>
          <w:noProof/>
        </w:rPr>
        <w:drawing>
          <wp:inline distT="0" distB="0" distL="0" distR="0" wp14:anchorId="00424770" wp14:editId="09BB48D1">
            <wp:extent cx="3133725" cy="2581012"/>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8209" cy="2601178"/>
                    </a:xfrm>
                    <a:prstGeom prst="rect">
                      <a:avLst/>
                    </a:prstGeom>
                  </pic:spPr>
                </pic:pic>
              </a:graphicData>
            </a:graphic>
          </wp:inline>
        </w:drawing>
      </w:r>
    </w:p>
    <w:p w14:paraId="27F48365" w14:textId="77777777" w:rsidR="00AF7F0C" w:rsidRDefault="00AF7F0C" w:rsidP="00AF7F0C">
      <w:pPr>
        <w:pStyle w:val="Lgende"/>
        <w:jc w:val="center"/>
      </w:pPr>
      <w:r>
        <w:t xml:space="preserve">Figure </w:t>
      </w:r>
      <w:fldSimple w:instr=" SEQ Figure \* ARABIC ">
        <w:r w:rsidR="00940B23">
          <w:rPr>
            <w:noProof/>
          </w:rPr>
          <w:t>19</w:t>
        </w:r>
      </w:fldSimple>
      <w:r>
        <w:t xml:space="preserve"> : Exemple de </w:t>
      </w:r>
      <w:r w:rsidR="00E95515">
        <w:t>photo</w:t>
      </w:r>
      <w:r>
        <w:t xml:space="preserve"> </w:t>
      </w:r>
      <w:r w:rsidR="00E95515">
        <w:t>dans</w:t>
      </w:r>
      <w:r>
        <w:t xml:space="preserve"> un compte-rendu</w:t>
      </w:r>
    </w:p>
    <w:p w14:paraId="6A617FBF" w14:textId="77777777" w:rsidR="00AF7F0C" w:rsidRDefault="00AF7F0C" w:rsidP="00AF7F0C"/>
    <w:p w14:paraId="396EBC39" w14:textId="77777777" w:rsidR="00AF7F0C" w:rsidRPr="00AF7F0C" w:rsidRDefault="00AF7F0C" w:rsidP="00AF7F0C">
      <w:r>
        <w:lastRenderedPageBreak/>
        <w:t>Pour envoyer un compte-rendu, tapez sur le bouton « Enregistrer »</w:t>
      </w:r>
      <w:r w:rsidR="00E270F0">
        <w:t>, sinon sur le bouton « Annuler » qui affiche soit les précédents résultats s’il y en a, soit la carte.</w:t>
      </w:r>
    </w:p>
    <w:p w14:paraId="68379785" w14:textId="77777777" w:rsidR="002E62C0" w:rsidRDefault="002E62C0" w:rsidP="002E62C0">
      <w:pPr>
        <w:pStyle w:val="Titre2"/>
      </w:pPr>
      <w:bookmarkStart w:id="17" w:name="_Toc379354927"/>
      <w:r>
        <w:t>Désactiver</w:t>
      </w:r>
      <w:bookmarkEnd w:id="17"/>
    </w:p>
    <w:p w14:paraId="37BCA7BA" w14:textId="77777777" w:rsidR="002E62C0" w:rsidRDefault="00922135" w:rsidP="002E62C0">
      <w:r>
        <w:t xml:space="preserve">Pour désactiver le mode consultation, il suffit de « taper » l’icône correspondante en haut à droite : </w:t>
      </w:r>
    </w:p>
    <w:p w14:paraId="5B7B5F50" w14:textId="77777777" w:rsidR="00922135" w:rsidRDefault="00922135" w:rsidP="002E62C0"/>
    <w:p w14:paraId="27046A9D" w14:textId="77777777" w:rsidR="00922135" w:rsidRDefault="00922135" w:rsidP="00922135">
      <w:pPr>
        <w:jc w:val="center"/>
      </w:pPr>
      <w:r>
        <w:rPr>
          <w:noProof/>
        </w:rPr>
        <w:drawing>
          <wp:inline distT="0" distB="0" distL="0" distR="0" wp14:anchorId="70E52515" wp14:editId="21CC96D3">
            <wp:extent cx="723900" cy="1502093"/>
            <wp:effectExtent l="0" t="0" r="0" b="317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8547" cy="1511735"/>
                    </a:xfrm>
                    <a:prstGeom prst="rect">
                      <a:avLst/>
                    </a:prstGeom>
                  </pic:spPr>
                </pic:pic>
              </a:graphicData>
            </a:graphic>
          </wp:inline>
        </w:drawing>
      </w:r>
    </w:p>
    <w:p w14:paraId="6F7AC7BF" w14:textId="77777777" w:rsidR="00922135" w:rsidRDefault="00922135" w:rsidP="00922135"/>
    <w:p w14:paraId="544DEBDD" w14:textId="77777777" w:rsidR="00922135" w:rsidRPr="002E62C0" w:rsidRDefault="001712B2" w:rsidP="00922135">
      <w:r>
        <w:t>L’icône disparait et l</w:t>
      </w:r>
      <w:r w:rsidR="00922135">
        <w:t>e mode c</w:t>
      </w:r>
      <w:r>
        <w:t>onsultation est alors désactivé</w:t>
      </w:r>
      <w:r w:rsidR="00922135">
        <w:t>.</w:t>
      </w:r>
    </w:p>
    <w:p w14:paraId="4C5E5254" w14:textId="77777777" w:rsidR="0062737B" w:rsidRPr="0062737B" w:rsidRDefault="0062737B" w:rsidP="0062737B"/>
    <w:p w14:paraId="59894093" w14:textId="77777777" w:rsidR="00B13006" w:rsidRPr="00F25C97" w:rsidRDefault="00B13006" w:rsidP="0062737B">
      <w:pPr>
        <w:jc w:val="center"/>
      </w:pPr>
      <w:r>
        <w:br w:type="page"/>
      </w:r>
    </w:p>
    <w:p w14:paraId="720EFF67" w14:textId="77777777" w:rsidR="00A82677" w:rsidRDefault="00A82677" w:rsidP="00A82677">
      <w:pPr>
        <w:pStyle w:val="Titre1"/>
      </w:pPr>
      <w:bookmarkStart w:id="18" w:name="_Toc379354928"/>
      <w:r>
        <w:lastRenderedPageBreak/>
        <w:t>Planning</w:t>
      </w:r>
      <w:bookmarkEnd w:id="18"/>
    </w:p>
    <w:p w14:paraId="62826B14" w14:textId="77777777" w:rsidR="00D40EF7" w:rsidRDefault="00923B7D" w:rsidP="00D40EF7">
      <w:r>
        <w:t>L’outil planning vous permet d’accéder aux ordres de travail</w:t>
      </w:r>
      <w:r w:rsidR="00D40EF7">
        <w:t xml:space="preserve"> (OT)</w:t>
      </w:r>
      <w:r>
        <w:t>.</w:t>
      </w:r>
      <w:r w:rsidR="009E410A">
        <w:t xml:space="preserve"> Il est accessible depuis le menu principal.</w:t>
      </w:r>
      <w:r w:rsidR="009E410A" w:rsidRPr="009E410A">
        <w:t xml:space="preserve"> </w:t>
      </w:r>
    </w:p>
    <w:p w14:paraId="0461E241" w14:textId="1D83B8AD" w:rsidR="009E410A" w:rsidRDefault="00B87FE0" w:rsidP="00D40EF7">
      <w:r>
        <w:t xml:space="preserve">On </w:t>
      </w:r>
      <w:r w:rsidR="00AB0CE5">
        <w:t>appellera</w:t>
      </w:r>
      <w:r>
        <w:t xml:space="preserve"> </w:t>
      </w:r>
      <w:r w:rsidR="00D40EF7">
        <w:t>« </w:t>
      </w:r>
      <w:r>
        <w:t>mission</w:t>
      </w:r>
      <w:r w:rsidR="00D40EF7">
        <w:t> »</w:t>
      </w:r>
      <w:r>
        <w:t xml:space="preserve"> tout élément du planning : ordre de travail, appel ou tournée de nuit.</w:t>
      </w:r>
    </w:p>
    <w:p w14:paraId="38B7EEF1" w14:textId="73D88C4F" w:rsidR="00A82677" w:rsidRDefault="00A82677" w:rsidP="00A82677">
      <w:pPr>
        <w:pStyle w:val="Titre2"/>
      </w:pPr>
      <w:bookmarkStart w:id="19" w:name="_Toc379354929"/>
      <w:r>
        <w:t>Ordre</w:t>
      </w:r>
      <w:r w:rsidR="00367E2B">
        <w:t>s</w:t>
      </w:r>
      <w:r>
        <w:t xml:space="preserve"> de travail et </w:t>
      </w:r>
      <w:r w:rsidR="00D565F0">
        <w:t>a</w:t>
      </w:r>
      <w:r>
        <w:t>ppels</w:t>
      </w:r>
      <w:bookmarkEnd w:id="19"/>
      <w:r>
        <w:t xml:space="preserve"> </w:t>
      </w:r>
    </w:p>
    <w:p w14:paraId="2B0F2156" w14:textId="5400C723" w:rsidR="005E7024" w:rsidRPr="005E7024" w:rsidRDefault="005E7024" w:rsidP="007B3F79">
      <w:r>
        <w:t xml:space="preserve">Le planning </w:t>
      </w:r>
      <w:r w:rsidR="007B3F79">
        <w:t xml:space="preserve">s’ouvre dans le volet de gauche, et </w:t>
      </w:r>
      <w:r>
        <w:t>est composé de deux parties : la barre de navigation</w:t>
      </w:r>
      <w:r w:rsidR="007B3F79">
        <w:t xml:space="preserve"> en haut, </w:t>
      </w:r>
      <w:r>
        <w:t xml:space="preserve"> et la liste des missions.</w:t>
      </w:r>
    </w:p>
    <w:p w14:paraId="16DD6F1E" w14:textId="77777777" w:rsidR="009E410A" w:rsidRDefault="009E410A" w:rsidP="00923B7D"/>
    <w:p w14:paraId="47FC8EAA" w14:textId="77777777" w:rsidR="009E410A" w:rsidRDefault="009E410A" w:rsidP="009E410A">
      <w:pPr>
        <w:jc w:val="center"/>
      </w:pPr>
      <w:r w:rsidRPr="009E410A">
        <w:rPr>
          <w:noProof/>
        </w:rPr>
        <w:drawing>
          <wp:inline distT="0" distB="0" distL="0" distR="0" wp14:anchorId="40C2DF1D" wp14:editId="535ED283">
            <wp:extent cx="1696378" cy="1611398"/>
            <wp:effectExtent l="0" t="0" r="5715" b="0"/>
            <wp:docPr id="4" name="Image 4" descr="Macintosh HD:Users:gulian:Desktop:Capture d’écran 2014-01-31 à 17.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lian:Desktop:Capture d’écran 2014-01-31 à 17.29.35.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3907" b="42595"/>
                    <a:stretch/>
                  </pic:blipFill>
                  <pic:spPr bwMode="auto">
                    <a:xfrm>
                      <a:off x="0" y="0"/>
                      <a:ext cx="1699697" cy="161455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4C6FB2" w14:textId="77777777" w:rsidR="009E410A" w:rsidRDefault="009E410A" w:rsidP="009E410A">
      <w:pPr>
        <w:pStyle w:val="Lgende"/>
        <w:jc w:val="center"/>
      </w:pPr>
      <w:r>
        <w:t xml:space="preserve">Figure </w:t>
      </w:r>
      <w:fldSimple w:instr=" SEQ Figure \* ARABIC ">
        <w:r w:rsidR="00940B23">
          <w:rPr>
            <w:noProof/>
          </w:rPr>
          <w:t>20</w:t>
        </w:r>
      </w:fldSimple>
      <w:r>
        <w:t xml:space="preserve"> : Exemple de planning</w:t>
      </w:r>
    </w:p>
    <w:p w14:paraId="397ADDA2" w14:textId="163EA501" w:rsidR="007B3F79" w:rsidRDefault="007B3F79" w:rsidP="007B3F79">
      <w:pPr>
        <w:pStyle w:val="Titre3"/>
      </w:pPr>
      <w:r>
        <w:t>Navigation</w:t>
      </w:r>
      <w:r w:rsidR="00211AFD">
        <w:t xml:space="preserve"> temporelle</w:t>
      </w:r>
    </w:p>
    <w:p w14:paraId="3BD278CB" w14:textId="2B75901A" w:rsidR="007B3F79" w:rsidRDefault="0004082F" w:rsidP="007B3F79">
      <w:r w:rsidRPr="007A7933">
        <w:rPr>
          <w:b/>
        </w:rPr>
        <w:t>La</w:t>
      </w:r>
      <w:r w:rsidR="00B87FE0" w:rsidRPr="007A7933">
        <w:rPr>
          <w:b/>
        </w:rPr>
        <w:t xml:space="preserve"> </w:t>
      </w:r>
      <w:r w:rsidRPr="007A7933">
        <w:rPr>
          <w:b/>
        </w:rPr>
        <w:t>barre de navigation</w:t>
      </w:r>
      <w:r>
        <w:t xml:space="preserve"> </w:t>
      </w:r>
      <w:r w:rsidR="00B87FE0">
        <w:t xml:space="preserve">permet de </w:t>
      </w:r>
      <w:r w:rsidR="00211AFD">
        <w:t>se déplacer dans le temps</w:t>
      </w:r>
      <w:r w:rsidR="00B87FE0">
        <w:t xml:space="preserve">. </w:t>
      </w:r>
    </w:p>
    <w:p w14:paraId="471FEA1D" w14:textId="77777777" w:rsidR="007B3F79" w:rsidRDefault="007B3F79" w:rsidP="007B3F79"/>
    <w:p w14:paraId="1E470946" w14:textId="77777777" w:rsidR="007B3F79" w:rsidRDefault="007B3F79" w:rsidP="007B3F79">
      <w:pPr>
        <w:jc w:val="center"/>
      </w:pPr>
      <w:r w:rsidRPr="00923B7D">
        <w:rPr>
          <w:noProof/>
        </w:rPr>
        <w:drawing>
          <wp:inline distT="0" distB="0" distL="0" distR="0" wp14:anchorId="538E66C9" wp14:editId="190A1C5E">
            <wp:extent cx="1880382" cy="308613"/>
            <wp:effectExtent l="0" t="0" r="0" b="0"/>
            <wp:docPr id="15" name="Image 15" descr="Macintosh HD:Users:gulian:Desktop:Capture d’écran 2014-01-31 à 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ulian:Desktop:Capture d’écran 2014-01-31 à 17.33.4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4880" cy="309351"/>
                    </a:xfrm>
                    <a:prstGeom prst="rect">
                      <a:avLst/>
                    </a:prstGeom>
                    <a:noFill/>
                    <a:ln>
                      <a:noFill/>
                    </a:ln>
                  </pic:spPr>
                </pic:pic>
              </a:graphicData>
            </a:graphic>
          </wp:inline>
        </w:drawing>
      </w:r>
    </w:p>
    <w:p w14:paraId="263B7F46" w14:textId="77777777" w:rsidR="007B3F79" w:rsidRDefault="007B3F79" w:rsidP="007B3F79">
      <w:pPr>
        <w:pStyle w:val="Lgende"/>
        <w:jc w:val="center"/>
      </w:pPr>
      <w:r>
        <w:t xml:space="preserve">Figure </w:t>
      </w:r>
      <w:fldSimple w:instr=" SEQ Figure \* ARABIC ">
        <w:r w:rsidR="00940B23">
          <w:rPr>
            <w:noProof/>
          </w:rPr>
          <w:t>21</w:t>
        </w:r>
      </w:fldSimple>
      <w:r>
        <w:t xml:space="preserve"> : Barre de navigation</w:t>
      </w:r>
    </w:p>
    <w:p w14:paraId="4FA594B7" w14:textId="77777777" w:rsidR="007B3F79" w:rsidRDefault="007B3F79" w:rsidP="007B3F79"/>
    <w:p w14:paraId="55E34018" w14:textId="1470D173" w:rsidR="007B3F79" w:rsidRDefault="007B3F79" w:rsidP="007B3F79">
      <w:r>
        <w:t>Il y a trois possibilités pour cela :</w:t>
      </w:r>
    </w:p>
    <w:p w14:paraId="71F9B243" w14:textId="409BF10A" w:rsidR="007B3F79" w:rsidRDefault="007B3F79" w:rsidP="003A4E53">
      <w:pPr>
        <w:pStyle w:val="Paragraphedeliste"/>
        <w:numPr>
          <w:ilvl w:val="0"/>
          <w:numId w:val="12"/>
        </w:numPr>
      </w:pPr>
      <w:r>
        <w:t>Le calendrier central, qui par défaut affiche la date courant. Il permet également de se rentre directement à une date précise en tapant sur celui-ci et en sélectionnant la date voulue dans le calendrier affiché :</w:t>
      </w:r>
    </w:p>
    <w:p w14:paraId="6B90CDD9" w14:textId="77777777" w:rsidR="00EF5833" w:rsidRDefault="00EF5833" w:rsidP="00EF5833"/>
    <w:p w14:paraId="04228E75" w14:textId="031D29C4" w:rsidR="00EF5833" w:rsidRDefault="00EF5833" w:rsidP="00EF5833">
      <w:pPr>
        <w:jc w:val="center"/>
      </w:pPr>
      <w:r>
        <w:rPr>
          <w:noProof/>
        </w:rPr>
        <w:drawing>
          <wp:inline distT="0" distB="0" distL="0" distR="0" wp14:anchorId="10D7FD01" wp14:editId="758522EB">
            <wp:extent cx="2085975" cy="2506029"/>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5296" cy="2517227"/>
                    </a:xfrm>
                    <a:prstGeom prst="rect">
                      <a:avLst/>
                    </a:prstGeom>
                  </pic:spPr>
                </pic:pic>
              </a:graphicData>
            </a:graphic>
          </wp:inline>
        </w:drawing>
      </w:r>
    </w:p>
    <w:p w14:paraId="2C2043B5" w14:textId="77777777" w:rsidR="007B3F79" w:rsidRDefault="007B3F79" w:rsidP="007B3F79">
      <w:pPr>
        <w:pStyle w:val="Paragraphedeliste"/>
        <w:ind w:left="720"/>
      </w:pPr>
    </w:p>
    <w:p w14:paraId="5A1EC24E" w14:textId="57A7B437" w:rsidR="007B3F79" w:rsidRDefault="007B3F79" w:rsidP="003A4E53">
      <w:pPr>
        <w:pStyle w:val="Paragraphedeliste"/>
        <w:numPr>
          <w:ilvl w:val="0"/>
          <w:numId w:val="12"/>
        </w:numPr>
      </w:pPr>
      <w:r>
        <w:t xml:space="preserve">Le bouton gauche </w:t>
      </w:r>
      <w:r w:rsidRPr="00031B6F">
        <w:rPr>
          <w:rFonts w:ascii="Wingdings" w:hAnsi="Wingdings"/>
          <w:color w:val="000000"/>
        </w:rPr>
        <w:t></w:t>
      </w:r>
      <w:r>
        <w:t>, qui affiche le nombre de missions disponibles avant la date du calendrier central et permet de se rendre au jour précédent comportant au moins une mission</w:t>
      </w:r>
    </w:p>
    <w:p w14:paraId="01AD7A84" w14:textId="77777777" w:rsidR="007B3F79" w:rsidRDefault="007B3F79" w:rsidP="007B3F79">
      <w:pPr>
        <w:pStyle w:val="Paragraphedeliste"/>
      </w:pPr>
    </w:p>
    <w:p w14:paraId="3DEC6000" w14:textId="7A1FB381" w:rsidR="005E7024" w:rsidRDefault="007B3F79" w:rsidP="003A4E53">
      <w:pPr>
        <w:pStyle w:val="Paragraphedeliste"/>
        <w:numPr>
          <w:ilvl w:val="0"/>
          <w:numId w:val="12"/>
        </w:numPr>
      </w:pPr>
      <w:r>
        <w:t xml:space="preserve">Le bouton droite </w:t>
      </w:r>
      <w:r w:rsidRPr="007311D2">
        <w:rPr>
          <w:rFonts w:ascii="Wingdings" w:hAnsi="Wingdings"/>
          <w:color w:val="000000"/>
        </w:rPr>
        <w:t></w:t>
      </w:r>
      <w:r>
        <w:t xml:space="preserve"> qui a le même comportement pour les jours suivants</w:t>
      </w:r>
      <w:r w:rsidR="00353F23">
        <w:t>.</w:t>
      </w:r>
    </w:p>
    <w:p w14:paraId="39346EB7" w14:textId="77777777" w:rsidR="0004082F" w:rsidRDefault="0004082F" w:rsidP="0004082F"/>
    <w:p w14:paraId="20212317" w14:textId="77777777" w:rsidR="00D118C3" w:rsidRDefault="00D118C3" w:rsidP="007B3F79"/>
    <w:p w14:paraId="2B883547" w14:textId="371BD7D6" w:rsidR="0004082F" w:rsidRDefault="0004082F" w:rsidP="007B3F79">
      <w:r>
        <w:t>Des informations de synchronisation sont disponibles en haut du planning</w:t>
      </w:r>
      <w:r w:rsidR="00B82F76">
        <w:t xml:space="preserve"> et</w:t>
      </w:r>
      <w:r>
        <w:t xml:space="preserve"> vous informent sur la date de la dernière synchronisation. </w:t>
      </w:r>
      <w:r w:rsidR="00D40EF7">
        <w:t>Celle-ci</w:t>
      </w:r>
      <w:r>
        <w:t xml:space="preserve"> s’effectue de manière automatisée. Vous pouvez cependant la forcer en </w:t>
      </w:r>
      <w:r w:rsidR="007B3F79">
        <w:t>« tapant »</w:t>
      </w:r>
      <w:r>
        <w:t xml:space="preserve"> sur la date :</w:t>
      </w:r>
      <w:r w:rsidRPr="0004082F">
        <w:t xml:space="preserve"> </w:t>
      </w:r>
      <w:r w:rsidRPr="00923B7D">
        <w:rPr>
          <w:noProof/>
        </w:rPr>
        <w:drawing>
          <wp:inline distT="0" distB="0" distL="0" distR="0" wp14:anchorId="05F185AA" wp14:editId="1F6B52A7">
            <wp:extent cx="1156947" cy="155200"/>
            <wp:effectExtent l="0" t="0" r="0" b="0"/>
            <wp:docPr id="14" name="Image 14" descr="Macintosh HD:Users:gulian:Desktop:Capture d’écran 2014-01-31 à 17.3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ulian:Desktop:Capture d’écran 2014-01-31 à 17.33.3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60619" cy="155693"/>
                    </a:xfrm>
                    <a:prstGeom prst="rect">
                      <a:avLst/>
                    </a:prstGeom>
                    <a:noFill/>
                    <a:ln>
                      <a:noFill/>
                    </a:ln>
                  </pic:spPr>
                </pic:pic>
              </a:graphicData>
            </a:graphic>
          </wp:inline>
        </w:drawing>
      </w:r>
    </w:p>
    <w:p w14:paraId="55E1E0F1" w14:textId="116247D7" w:rsidR="007B3F79" w:rsidRDefault="007B3F79" w:rsidP="007B3F79">
      <w:pPr>
        <w:pStyle w:val="Titre3"/>
      </w:pPr>
      <w:r>
        <w:t>Missions</w:t>
      </w:r>
    </w:p>
    <w:p w14:paraId="58C9BDE9" w14:textId="68D34E4B" w:rsidR="007A7933" w:rsidRPr="00D40EF7" w:rsidRDefault="007B3F79" w:rsidP="007B3F79">
      <w:r w:rsidRPr="007B3F79">
        <w:t xml:space="preserve">Sous la barre de navigation s’affiche la </w:t>
      </w:r>
      <w:r w:rsidR="007A7933" w:rsidRPr="007A7933">
        <w:rPr>
          <w:b/>
        </w:rPr>
        <w:t>liste des missions</w:t>
      </w:r>
      <w:r w:rsidR="00D40EF7" w:rsidRPr="00D40EF7">
        <w:t>. Elle co</w:t>
      </w:r>
      <w:r w:rsidR="00D40EF7">
        <w:t>n</w:t>
      </w:r>
      <w:r w:rsidR="00D40EF7" w:rsidRPr="00D40EF7">
        <w:t>tient</w:t>
      </w:r>
      <w:r w:rsidR="007A7933" w:rsidRPr="00D40EF7">
        <w:t xml:space="preserve"> toutes les missions du jour sélectionné ai</w:t>
      </w:r>
      <w:r w:rsidRPr="00D40EF7">
        <w:t>nsi que les missions en retard</w:t>
      </w:r>
      <w:r w:rsidR="00D40EF7">
        <w:t>, affichées en priorité en haut de la liste et par retard décroissant</w:t>
      </w:r>
      <w:r w:rsidRPr="00D40EF7">
        <w:t>.</w:t>
      </w:r>
    </w:p>
    <w:p w14:paraId="0EB8B984" w14:textId="77777777" w:rsidR="007A7933" w:rsidRDefault="007A7933" w:rsidP="007A7933"/>
    <w:p w14:paraId="18DB7AE6" w14:textId="77777777" w:rsidR="005E7024" w:rsidRDefault="005E7024" w:rsidP="007A7933"/>
    <w:p w14:paraId="63D6E9FA" w14:textId="77777777" w:rsidR="00885349" w:rsidRDefault="007A7933" w:rsidP="00885349">
      <w:pPr>
        <w:jc w:val="center"/>
      </w:pPr>
      <w:r>
        <w:rPr>
          <w:noProof/>
        </w:rPr>
        <w:drawing>
          <wp:inline distT="0" distB="0" distL="0" distR="0" wp14:anchorId="3B1A3CBA" wp14:editId="74979D60">
            <wp:extent cx="1688567" cy="387746"/>
            <wp:effectExtent l="0" t="0" r="0" b="0"/>
            <wp:docPr id="27" name="Image 27" descr="Macintosh HD:Users:gulian:Desktop:Capture d’écran 2014-01-31 à 17.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ulian:Desktop:Capture d’écran 2014-01-31 à 17.34.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2585" cy="388669"/>
                    </a:xfrm>
                    <a:prstGeom prst="rect">
                      <a:avLst/>
                    </a:prstGeom>
                    <a:noFill/>
                    <a:ln>
                      <a:noFill/>
                    </a:ln>
                  </pic:spPr>
                </pic:pic>
              </a:graphicData>
            </a:graphic>
          </wp:inline>
        </w:drawing>
      </w:r>
      <w:r w:rsidRPr="007A7933">
        <w:t xml:space="preserve"> </w:t>
      </w:r>
    </w:p>
    <w:p w14:paraId="46DAF98E" w14:textId="26A1A280" w:rsidR="00885349" w:rsidRDefault="00885349" w:rsidP="00885349">
      <w:pPr>
        <w:pStyle w:val="Lgende"/>
        <w:jc w:val="center"/>
      </w:pPr>
      <w:r>
        <w:t xml:space="preserve">Figure </w:t>
      </w:r>
      <w:fldSimple w:instr=" SEQ Figure \* ARABIC ">
        <w:r w:rsidR="00940B23">
          <w:rPr>
            <w:noProof/>
          </w:rPr>
          <w:t>22</w:t>
        </w:r>
      </w:fldSimple>
      <w:r>
        <w:t xml:space="preserve"> : En</w:t>
      </w:r>
      <w:r w:rsidR="00012E26">
        <w:t>-</w:t>
      </w:r>
      <w:r>
        <w:t xml:space="preserve">tête de mission de type </w:t>
      </w:r>
      <w:r w:rsidR="00DB39AB">
        <w:t>« </w:t>
      </w:r>
      <w:r>
        <w:t>OT</w:t>
      </w:r>
      <w:r w:rsidR="00DB39AB">
        <w:t> »</w:t>
      </w:r>
    </w:p>
    <w:p w14:paraId="37069A67" w14:textId="77777777" w:rsidR="005E7024" w:rsidRDefault="005E7024" w:rsidP="007A7933">
      <w:pPr>
        <w:jc w:val="center"/>
      </w:pPr>
    </w:p>
    <w:p w14:paraId="429AA740" w14:textId="1DA47586" w:rsidR="007A7933" w:rsidRDefault="00885349" w:rsidP="007A7933">
      <w:pPr>
        <w:jc w:val="center"/>
      </w:pPr>
      <w:r>
        <w:rPr>
          <w:noProof/>
        </w:rPr>
        <w:drawing>
          <wp:inline distT="0" distB="0" distL="0" distR="0" wp14:anchorId="20FA2C22" wp14:editId="5512F79C">
            <wp:extent cx="1740187" cy="326892"/>
            <wp:effectExtent l="0" t="0" r="0" b="3810"/>
            <wp:docPr id="28" name="Image 28" descr="Macintosh HD:Users:gulian:Desktop:Capture d’écran 2014-02-03 à 10.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gulian:Desktop:Capture d’écran 2014-02-03 à 10.43.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49106" cy="328567"/>
                    </a:xfrm>
                    <a:prstGeom prst="rect">
                      <a:avLst/>
                    </a:prstGeom>
                    <a:noFill/>
                    <a:ln>
                      <a:noFill/>
                    </a:ln>
                  </pic:spPr>
                </pic:pic>
              </a:graphicData>
            </a:graphic>
          </wp:inline>
        </w:drawing>
      </w:r>
    </w:p>
    <w:p w14:paraId="23077ADA" w14:textId="21E3DA2D" w:rsidR="007A7933" w:rsidRDefault="007A7933" w:rsidP="007A7933">
      <w:pPr>
        <w:pStyle w:val="Lgende"/>
        <w:jc w:val="center"/>
      </w:pPr>
      <w:r>
        <w:t xml:space="preserve">Figure </w:t>
      </w:r>
      <w:fldSimple w:instr=" SEQ Figure \* ARABIC ">
        <w:r w:rsidR="00940B23">
          <w:rPr>
            <w:noProof/>
          </w:rPr>
          <w:t>23</w:t>
        </w:r>
      </w:fldSimple>
      <w:r>
        <w:t xml:space="preserve"> : En</w:t>
      </w:r>
      <w:r w:rsidR="00012E26">
        <w:t>-</w:t>
      </w:r>
      <w:r>
        <w:t>tête de mission</w:t>
      </w:r>
      <w:r w:rsidR="00885349">
        <w:t xml:space="preserve"> de type </w:t>
      </w:r>
      <w:r w:rsidR="00DB39AB">
        <w:t>« </w:t>
      </w:r>
      <w:r w:rsidR="00885349">
        <w:t>Appel</w:t>
      </w:r>
      <w:r w:rsidR="00DB39AB">
        <w:t> »</w:t>
      </w:r>
    </w:p>
    <w:p w14:paraId="6A790AC3" w14:textId="77777777" w:rsidR="000A1B0F" w:rsidRPr="000A1B0F" w:rsidRDefault="000A1B0F" w:rsidP="000A1B0F"/>
    <w:p w14:paraId="0B22219F" w14:textId="45FD30C6" w:rsidR="007A7933" w:rsidRDefault="007A7933" w:rsidP="007A7933">
      <w:r>
        <w:t>L’en</w:t>
      </w:r>
      <w:r w:rsidR="00C23773">
        <w:t>-</w:t>
      </w:r>
      <w:r>
        <w:t xml:space="preserve">tête d’une mission </w:t>
      </w:r>
      <w:r w:rsidR="00B82F76">
        <w:t>peut comporter</w:t>
      </w:r>
      <w:r>
        <w:t xml:space="preserve"> : </w:t>
      </w:r>
    </w:p>
    <w:p w14:paraId="2B2EB233" w14:textId="02BAA0B0" w:rsidR="007A7933" w:rsidRDefault="00B33F51" w:rsidP="003A4E53">
      <w:pPr>
        <w:pStyle w:val="Paragraphedeliste"/>
        <w:numPr>
          <w:ilvl w:val="0"/>
          <w:numId w:val="11"/>
        </w:numPr>
      </w:pPr>
      <w:r>
        <w:t>Le type d’activité</w:t>
      </w:r>
    </w:p>
    <w:p w14:paraId="06E845C0" w14:textId="1D450847" w:rsidR="007A7933" w:rsidRDefault="007A7933" w:rsidP="003A4E53">
      <w:pPr>
        <w:pStyle w:val="Paragraphedeliste"/>
        <w:numPr>
          <w:ilvl w:val="0"/>
          <w:numId w:val="11"/>
        </w:numPr>
      </w:pPr>
      <w:r>
        <w:t xml:space="preserve">Le numéro </w:t>
      </w:r>
      <w:r w:rsidR="00B82F76">
        <w:t xml:space="preserve">(identifiant) </w:t>
      </w:r>
      <w:r>
        <w:t>de mission</w:t>
      </w:r>
    </w:p>
    <w:p w14:paraId="6C1EEA23" w14:textId="301D4C5C" w:rsidR="007A7933" w:rsidRDefault="007A7933" w:rsidP="003A4E53">
      <w:pPr>
        <w:pStyle w:val="Paragraphedeliste"/>
        <w:numPr>
          <w:ilvl w:val="0"/>
          <w:numId w:val="11"/>
        </w:numPr>
      </w:pPr>
      <w:r>
        <w:t>Le nombre d’objet concerné par cette mission</w:t>
      </w:r>
    </w:p>
    <w:p w14:paraId="72208CF7" w14:textId="77777777" w:rsidR="007A7933" w:rsidRDefault="007A7933" w:rsidP="003A4E53">
      <w:pPr>
        <w:pStyle w:val="Paragraphedeliste"/>
        <w:numPr>
          <w:ilvl w:val="0"/>
          <w:numId w:val="11"/>
        </w:numPr>
      </w:pPr>
      <w:r>
        <w:t>Le nombre d’objet sur lequel un compte rendu a déjà été réalisé</w:t>
      </w:r>
    </w:p>
    <w:p w14:paraId="4E550E95" w14:textId="44416809" w:rsidR="007A7933" w:rsidRDefault="00B33F51" w:rsidP="003A4E53">
      <w:pPr>
        <w:pStyle w:val="Paragraphedeliste"/>
        <w:numPr>
          <w:ilvl w:val="0"/>
          <w:numId w:val="11"/>
        </w:numPr>
      </w:pPr>
      <w:r>
        <w:t>Une barre de progression</w:t>
      </w:r>
    </w:p>
    <w:p w14:paraId="01FE217F" w14:textId="2C39570E" w:rsidR="007A7933" w:rsidRDefault="00197CB1" w:rsidP="003A4E53">
      <w:pPr>
        <w:pStyle w:val="Paragraphedeliste"/>
        <w:numPr>
          <w:ilvl w:val="0"/>
          <w:numId w:val="11"/>
        </w:numPr>
      </w:pPr>
      <w:r>
        <w:t>Le retard</w:t>
      </w:r>
    </w:p>
    <w:p w14:paraId="55ACDA0A" w14:textId="77777777" w:rsidR="007A7933" w:rsidRDefault="007A7933" w:rsidP="007A7933"/>
    <w:p w14:paraId="0A55FED2" w14:textId="7881E8DA" w:rsidR="007A7933" w:rsidRDefault="000D4366" w:rsidP="007A7933">
      <w:r>
        <w:t>Pour ouvrir une mission, cliq</w:t>
      </w:r>
      <w:r w:rsidR="00807E91">
        <w:t>uez sur son en</w:t>
      </w:r>
      <w:r w:rsidR="00181CB4">
        <w:t>-</w:t>
      </w:r>
      <w:r w:rsidR="00807E91">
        <w:t>tête qui se déploie alors :</w:t>
      </w:r>
    </w:p>
    <w:p w14:paraId="343862E0" w14:textId="77777777" w:rsidR="005E7024" w:rsidRDefault="005E7024" w:rsidP="00C33146"/>
    <w:p w14:paraId="22C17BB3" w14:textId="79912D2F" w:rsidR="0004082F" w:rsidRDefault="007A7933" w:rsidP="0004082F">
      <w:pPr>
        <w:jc w:val="center"/>
      </w:pPr>
      <w:r w:rsidRPr="00923B7D">
        <w:rPr>
          <w:noProof/>
        </w:rPr>
        <w:drawing>
          <wp:inline distT="0" distB="0" distL="0" distR="0" wp14:anchorId="517F5DC2" wp14:editId="341A4E8F">
            <wp:extent cx="1549263" cy="1347421"/>
            <wp:effectExtent l="0" t="0" r="635" b="0"/>
            <wp:docPr id="9" name="Image 9" descr="Macintosh HD:Users:gulian:Desktop:Capture d’écran 2014-01-31 à 1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ulian:Desktop:Capture d’écran 2014-01-31 à 17.31.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1211" cy="1349115"/>
                    </a:xfrm>
                    <a:prstGeom prst="rect">
                      <a:avLst/>
                    </a:prstGeom>
                    <a:noFill/>
                    <a:ln>
                      <a:noFill/>
                    </a:ln>
                  </pic:spPr>
                </pic:pic>
              </a:graphicData>
            </a:graphic>
          </wp:inline>
        </w:drawing>
      </w:r>
    </w:p>
    <w:p w14:paraId="707A65F6" w14:textId="334748A6" w:rsidR="007A7933" w:rsidRDefault="007A7933" w:rsidP="007A7933">
      <w:pPr>
        <w:pStyle w:val="Lgende"/>
        <w:jc w:val="center"/>
      </w:pPr>
      <w:r>
        <w:t xml:space="preserve">Figure </w:t>
      </w:r>
      <w:fldSimple w:instr=" SEQ Figure \* ARABIC ">
        <w:r w:rsidR="00940B23">
          <w:rPr>
            <w:noProof/>
          </w:rPr>
          <w:t>24</w:t>
        </w:r>
      </w:fldSimple>
      <w:r>
        <w:t xml:space="preserve"> : Exemple de mission</w:t>
      </w:r>
      <w:r w:rsidR="000D4366">
        <w:t xml:space="preserve"> ouverte</w:t>
      </w:r>
    </w:p>
    <w:p w14:paraId="2914300F" w14:textId="77777777" w:rsidR="009D3256" w:rsidRDefault="009D3256" w:rsidP="009D3256"/>
    <w:p w14:paraId="43AB4177" w14:textId="77777777" w:rsidR="00C23773" w:rsidRDefault="009D3256" w:rsidP="009D3256">
      <w:r>
        <w:t xml:space="preserve">Une mission ouverte vous indique la date de fin précise, </w:t>
      </w:r>
      <w:r w:rsidR="00C23773">
        <w:t>et vous permet :</w:t>
      </w:r>
    </w:p>
    <w:p w14:paraId="30CC4DAE" w14:textId="0D7AC1CA" w:rsidR="00C23773" w:rsidRDefault="00C23773" w:rsidP="003A4E53">
      <w:pPr>
        <w:pStyle w:val="Paragraphedeliste"/>
        <w:numPr>
          <w:ilvl w:val="0"/>
          <w:numId w:val="13"/>
        </w:numPr>
      </w:pPr>
      <w:r>
        <w:t xml:space="preserve">D’afficher les objets terminés </w:t>
      </w:r>
      <w:r w:rsidR="003B3F7D">
        <w:t>(</w:t>
      </w:r>
      <w:r>
        <w:t>avec des marqueurs spécifiques</w:t>
      </w:r>
      <w:r w:rsidR="003B3F7D">
        <w:t>)</w:t>
      </w:r>
    </w:p>
    <w:p w14:paraId="144C8971" w14:textId="29EA84EE" w:rsidR="00C23773" w:rsidRDefault="00C23773" w:rsidP="003A4E53">
      <w:pPr>
        <w:pStyle w:val="Paragraphedeliste"/>
        <w:numPr>
          <w:ilvl w:val="0"/>
          <w:numId w:val="13"/>
        </w:numPr>
      </w:pPr>
      <w:r>
        <w:t>De localiser la mission, ce qui centre la carte sur celle-ci</w:t>
      </w:r>
    </w:p>
    <w:p w14:paraId="5D9B4789" w14:textId="41BF4F55" w:rsidR="009D3256" w:rsidRDefault="00C23773" w:rsidP="003A4E53">
      <w:pPr>
        <w:pStyle w:val="Paragraphedeliste"/>
        <w:numPr>
          <w:ilvl w:val="0"/>
          <w:numId w:val="13"/>
        </w:numPr>
      </w:pPr>
      <w:r>
        <w:t>D</w:t>
      </w:r>
      <w:r w:rsidR="009D3256">
        <w:t>e saisir un compte ren</w:t>
      </w:r>
      <w:r>
        <w:t>du sur les objets sélectionnés</w:t>
      </w:r>
    </w:p>
    <w:p w14:paraId="5B5617B6" w14:textId="77777777" w:rsidR="009D3256" w:rsidRDefault="009D3256" w:rsidP="004D48B1"/>
    <w:p w14:paraId="10D8860C" w14:textId="77777777" w:rsidR="009D3256" w:rsidRDefault="009D3256" w:rsidP="004D48B1"/>
    <w:p w14:paraId="1F9CE718" w14:textId="78AEA2FC" w:rsidR="005E7024" w:rsidRDefault="009D3256" w:rsidP="004D48B1">
      <w:r>
        <w:t xml:space="preserve">L’ouverture d’une mission positionne également la carte sur les objets </w:t>
      </w:r>
      <w:r w:rsidR="006E5D46">
        <w:t>qu’elle contient</w:t>
      </w:r>
      <w:r>
        <w:t xml:space="preserve">, identifiés avec un marqueur spécifique. </w:t>
      </w:r>
      <w:r w:rsidRPr="009D3256">
        <w:t>En la fermant, les marqueurs de cette mission disparaissent.</w:t>
      </w:r>
    </w:p>
    <w:p w14:paraId="250272F3" w14:textId="6715FFE4" w:rsidR="000D4366" w:rsidRDefault="000D4366" w:rsidP="005F2E52"/>
    <w:p w14:paraId="368A3946" w14:textId="77777777" w:rsidR="005E7024" w:rsidRDefault="005E7024" w:rsidP="000D4366">
      <w:pPr>
        <w:jc w:val="left"/>
      </w:pPr>
    </w:p>
    <w:p w14:paraId="4FE892A0" w14:textId="77777777" w:rsidR="00EF20D4" w:rsidRDefault="00EF20D4" w:rsidP="000D4366">
      <w:pPr>
        <w:jc w:val="left"/>
      </w:pPr>
    </w:p>
    <w:p w14:paraId="62EEB32C" w14:textId="77777777" w:rsidR="00885349" w:rsidRDefault="00885349" w:rsidP="00885349">
      <w:pPr>
        <w:jc w:val="center"/>
      </w:pPr>
      <w:r>
        <w:rPr>
          <w:noProof/>
        </w:rPr>
        <w:lastRenderedPageBreak/>
        <w:drawing>
          <wp:inline distT="0" distB="0" distL="0" distR="0" wp14:anchorId="3EF91AF9" wp14:editId="357E2D49">
            <wp:extent cx="1597619" cy="1487667"/>
            <wp:effectExtent l="0" t="0" r="3175" b="11430"/>
            <wp:docPr id="6" name="Image 6" descr="Macintosh HD:Users:gulian:Desktop:Capture d’écran 2014-01-31 à 17.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ulian:Desktop:Capture d’écran 2014-01-31 à 17.29.56.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905" t="25414" r="4701" b="25531"/>
                    <a:stretch/>
                  </pic:blipFill>
                  <pic:spPr bwMode="auto">
                    <a:xfrm>
                      <a:off x="0" y="0"/>
                      <a:ext cx="1601770" cy="149153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EF0C4" w14:textId="3B843428" w:rsidR="005E7024" w:rsidRDefault="00885349" w:rsidP="00EF20D4">
      <w:pPr>
        <w:pStyle w:val="Lgende"/>
        <w:jc w:val="center"/>
      </w:pPr>
      <w:r>
        <w:t xml:space="preserve">Figure </w:t>
      </w:r>
      <w:fldSimple w:instr=" SEQ Figure \* ARABIC ">
        <w:r w:rsidR="00940B23">
          <w:rPr>
            <w:noProof/>
          </w:rPr>
          <w:t>25</w:t>
        </w:r>
      </w:fldSimple>
      <w:r>
        <w:t xml:space="preserve"> : Exemple de carte avec mission ouverte</w:t>
      </w:r>
      <w:r w:rsidR="004563FD">
        <w:t xml:space="preserve"> et objets regroupés</w:t>
      </w:r>
    </w:p>
    <w:p w14:paraId="72378609" w14:textId="77777777" w:rsidR="005E7024" w:rsidRPr="00DE5190" w:rsidRDefault="005E7024" w:rsidP="00DE5190"/>
    <w:p w14:paraId="66ADFDC2" w14:textId="6DA64A55" w:rsidR="00DE5190" w:rsidRDefault="00885349" w:rsidP="00D118C3">
      <w:r>
        <w:t xml:space="preserve">Les marqueurs orange avec un nombre représentent un groupement d’objets. En </w:t>
      </w:r>
      <w:r w:rsidR="00EE3B2A">
        <w:t>« tapant »</w:t>
      </w:r>
      <w:r>
        <w:t xml:space="preserve"> dessus v</w:t>
      </w:r>
      <w:r w:rsidR="00DE5190">
        <w:t>ous zoomerez sur ce groupement pour finalement faire apparaître</w:t>
      </w:r>
      <w:r w:rsidR="00992BA6">
        <w:t xml:space="preserve"> les marqueurs suivants. </w:t>
      </w:r>
    </w:p>
    <w:p w14:paraId="068D91CE" w14:textId="77777777" w:rsidR="00602067" w:rsidRDefault="00602067" w:rsidP="005E7024">
      <w:pPr>
        <w:ind w:firstLine="708"/>
        <w:jc w:val="left"/>
      </w:pPr>
    </w:p>
    <w:p w14:paraId="581A22BF" w14:textId="77777777" w:rsidR="00DE5190" w:rsidRDefault="00DE5190" w:rsidP="000D4366">
      <w:pPr>
        <w:jc w:val="left"/>
      </w:pPr>
    </w:p>
    <w:p w14:paraId="5BDE2E13" w14:textId="66A1C275" w:rsidR="00885349" w:rsidRDefault="00DE5190" w:rsidP="00DE5190">
      <w:pPr>
        <w:jc w:val="center"/>
      </w:pPr>
      <w:r>
        <w:rPr>
          <w:noProof/>
        </w:rPr>
        <w:drawing>
          <wp:inline distT="0" distB="0" distL="0" distR="0" wp14:anchorId="511ECD67" wp14:editId="6B23D11C">
            <wp:extent cx="1272060" cy="1817554"/>
            <wp:effectExtent l="0" t="0" r="0" b="11430"/>
            <wp:docPr id="12" name="Image 12" descr="Macintosh HD:Users:gulian:Desktop:Capture d’écran 2014-01-31 à 17.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ulian:Desktop:Capture d’écran 2014-01-31 à 17.31.44.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3920" t="10988" r="13150" b="22568"/>
                    <a:stretch/>
                  </pic:blipFill>
                  <pic:spPr bwMode="auto">
                    <a:xfrm>
                      <a:off x="0" y="0"/>
                      <a:ext cx="1274101" cy="18204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B1E5B4F" w14:textId="77777777" w:rsidR="00DE5190" w:rsidRDefault="00DE5190" w:rsidP="00DE5190">
      <w:pPr>
        <w:pStyle w:val="Lgende"/>
        <w:jc w:val="center"/>
      </w:pPr>
      <w:r>
        <w:t xml:space="preserve">Figure </w:t>
      </w:r>
      <w:fldSimple w:instr=" SEQ Figure \* ARABIC ">
        <w:r w:rsidR="00940B23">
          <w:rPr>
            <w:noProof/>
          </w:rPr>
          <w:t>26</w:t>
        </w:r>
      </w:fldSimple>
      <w:r>
        <w:t xml:space="preserve"> : Exemple de carte avec mission ouverte</w:t>
      </w:r>
    </w:p>
    <w:p w14:paraId="74388521" w14:textId="77777777" w:rsidR="00711CFB" w:rsidRDefault="00711CFB" w:rsidP="000D4366">
      <w:pPr>
        <w:jc w:val="left"/>
      </w:pPr>
    </w:p>
    <w:p w14:paraId="3DE31A7C" w14:textId="0067BA7D" w:rsidR="00602067" w:rsidRDefault="00C23773" w:rsidP="000D4366">
      <w:pPr>
        <w:jc w:val="left"/>
      </w:pPr>
      <w:r>
        <w:t>La sélection des objets à inclure dans le compte rendu se fait en « tapant » sur leurs icônes. Celle-ci devient plus importante pour la mettre en évidence.</w:t>
      </w:r>
    </w:p>
    <w:p w14:paraId="49DF1223" w14:textId="77777777" w:rsidR="00C23773" w:rsidRDefault="00C23773" w:rsidP="000D4366">
      <w:pPr>
        <w:jc w:val="left"/>
      </w:pPr>
    </w:p>
    <w:p w14:paraId="7681AC53" w14:textId="554E1588" w:rsidR="00DE5190" w:rsidRPr="00EE3B2A" w:rsidRDefault="00711CFB" w:rsidP="000D4366">
      <w:pPr>
        <w:jc w:val="left"/>
        <w:rPr>
          <w:b/>
          <w:color w:val="E36C0A" w:themeColor="accent6" w:themeShade="BF"/>
          <w:sz w:val="22"/>
          <w:u w:val="single"/>
        </w:rPr>
      </w:pPr>
      <w:r w:rsidRPr="00EE3B2A">
        <w:rPr>
          <w:b/>
          <w:color w:val="E36C0A" w:themeColor="accent6" w:themeShade="BF"/>
          <w:sz w:val="22"/>
          <w:u w:val="single"/>
        </w:rPr>
        <w:t>S</w:t>
      </w:r>
      <w:r w:rsidR="00DE5190" w:rsidRPr="00EE3B2A">
        <w:rPr>
          <w:b/>
          <w:color w:val="E36C0A" w:themeColor="accent6" w:themeShade="BF"/>
          <w:sz w:val="22"/>
          <w:u w:val="single"/>
        </w:rPr>
        <w:t>ignification des marqueurs</w:t>
      </w:r>
      <w:r w:rsidR="00EE3B2A" w:rsidRPr="00EE3B2A">
        <w:rPr>
          <w:b/>
          <w:color w:val="E36C0A" w:themeColor="accent6" w:themeShade="BF"/>
          <w:sz w:val="22"/>
          <w:u w:val="single"/>
        </w:rPr>
        <w:t xml:space="preserve"> </w:t>
      </w:r>
      <w:r w:rsidR="00DE5190" w:rsidRPr="00EE3B2A">
        <w:rPr>
          <w:b/>
          <w:color w:val="E36C0A" w:themeColor="accent6" w:themeShade="BF"/>
          <w:sz w:val="22"/>
          <w:u w:val="single"/>
        </w:rPr>
        <w:t>:</w:t>
      </w:r>
    </w:p>
    <w:tbl>
      <w:tblPr>
        <w:tblStyle w:val="Tableau"/>
        <w:tblW w:w="0" w:type="auto"/>
        <w:tblLook w:val="04A0" w:firstRow="1" w:lastRow="0" w:firstColumn="1" w:lastColumn="0" w:noHBand="0" w:noVBand="1"/>
      </w:tblPr>
      <w:tblGrid>
        <w:gridCol w:w="3323"/>
        <w:gridCol w:w="3326"/>
        <w:gridCol w:w="3319"/>
      </w:tblGrid>
      <w:tr w:rsidR="00DE5190" w14:paraId="4213CA5C" w14:textId="77777777" w:rsidTr="00711C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3" w:type="dxa"/>
          </w:tcPr>
          <w:p w14:paraId="098A318A" w14:textId="5B983386" w:rsidR="00DE5190" w:rsidRPr="00DE5190" w:rsidRDefault="00DE5190" w:rsidP="00DE5190">
            <w:pPr>
              <w:jc w:val="center"/>
              <w:rPr>
                <w:b w:val="0"/>
              </w:rPr>
            </w:pPr>
          </w:p>
        </w:tc>
        <w:tc>
          <w:tcPr>
            <w:tcW w:w="3326" w:type="dxa"/>
          </w:tcPr>
          <w:p w14:paraId="159B3368" w14:textId="48E12819" w:rsidR="00DE5190" w:rsidRDefault="00DE5190" w:rsidP="00DE5190">
            <w:pPr>
              <w:jc w:val="center"/>
              <w:cnfStyle w:val="100000000000" w:firstRow="1" w:lastRow="0" w:firstColumn="0" w:lastColumn="0" w:oddVBand="0" w:evenVBand="0" w:oddHBand="0" w:evenHBand="0" w:firstRowFirstColumn="0" w:firstRowLastColumn="0" w:lastRowFirstColumn="0" w:lastRowLastColumn="0"/>
            </w:pPr>
          </w:p>
        </w:tc>
        <w:tc>
          <w:tcPr>
            <w:tcW w:w="3319" w:type="dxa"/>
          </w:tcPr>
          <w:p w14:paraId="7E0FE010" w14:textId="274F6B14" w:rsidR="00DE5190" w:rsidRDefault="00DE5190" w:rsidP="00DE5190">
            <w:pPr>
              <w:jc w:val="center"/>
              <w:cnfStyle w:val="100000000000" w:firstRow="1" w:lastRow="0" w:firstColumn="0" w:lastColumn="0" w:oddVBand="0" w:evenVBand="0" w:oddHBand="0" w:evenHBand="0" w:firstRowFirstColumn="0" w:firstRowLastColumn="0" w:lastRowFirstColumn="0" w:lastRowLastColumn="0"/>
            </w:pPr>
          </w:p>
        </w:tc>
      </w:tr>
      <w:tr w:rsidR="00DE5190" w14:paraId="2D61AF92" w14:textId="77777777" w:rsidTr="00EE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3" w:type="dxa"/>
            <w:vAlign w:val="center"/>
          </w:tcPr>
          <w:p w14:paraId="0C4711B4" w14:textId="2A6B226F" w:rsidR="00DE5190" w:rsidRPr="00DE5190" w:rsidRDefault="00DE5190" w:rsidP="00EE3B2A">
            <w:pPr>
              <w:jc w:val="center"/>
              <w:rPr>
                <w:b w:val="0"/>
              </w:rPr>
            </w:pPr>
            <w:r w:rsidRPr="00DE5190">
              <w:rPr>
                <w:b w:val="0"/>
              </w:rPr>
              <w:t>Objet à traiter</w:t>
            </w:r>
            <w:r w:rsidR="00EE3B2A">
              <w:rPr>
                <w:b w:val="0"/>
              </w:rPr>
              <w:t xml:space="preserve"> </w:t>
            </w:r>
          </w:p>
        </w:tc>
        <w:tc>
          <w:tcPr>
            <w:tcW w:w="3326" w:type="dxa"/>
            <w:vAlign w:val="center"/>
          </w:tcPr>
          <w:p w14:paraId="1D7ED78C" w14:textId="2EE705C3" w:rsidR="00DE5190" w:rsidRDefault="00DE5190" w:rsidP="00EE3B2A">
            <w:pPr>
              <w:jc w:val="center"/>
              <w:cnfStyle w:val="000000100000" w:firstRow="0" w:lastRow="0" w:firstColumn="0" w:lastColumn="0" w:oddVBand="0" w:evenVBand="0" w:oddHBand="1" w:evenHBand="0" w:firstRowFirstColumn="0" w:firstRowLastColumn="0" w:lastRowFirstColumn="0" w:lastRowLastColumn="0"/>
            </w:pPr>
            <w:r>
              <w:t>Objet sélectionné pour compte rendu</w:t>
            </w:r>
          </w:p>
        </w:tc>
        <w:tc>
          <w:tcPr>
            <w:tcW w:w="3319" w:type="dxa"/>
            <w:vAlign w:val="center"/>
          </w:tcPr>
          <w:p w14:paraId="261FCF55" w14:textId="151A3B8C" w:rsidR="00EE3B2A" w:rsidRDefault="00DE5190" w:rsidP="00EE3B2A">
            <w:pPr>
              <w:jc w:val="center"/>
              <w:cnfStyle w:val="000000100000" w:firstRow="0" w:lastRow="0" w:firstColumn="0" w:lastColumn="0" w:oddVBand="0" w:evenVBand="0" w:oddHBand="1" w:evenHBand="0" w:firstRowFirstColumn="0" w:firstRowLastColumn="0" w:lastRowFirstColumn="0" w:lastRowLastColumn="0"/>
            </w:pPr>
            <w:r>
              <w:t>Objet déjà traité</w:t>
            </w:r>
          </w:p>
        </w:tc>
      </w:tr>
      <w:tr w:rsidR="00DE5190" w14:paraId="5E7EFFCF" w14:textId="77777777" w:rsidTr="00100E52">
        <w:tc>
          <w:tcPr>
            <w:cnfStyle w:val="001000000000" w:firstRow="0" w:lastRow="0" w:firstColumn="1" w:lastColumn="0" w:oddVBand="0" w:evenVBand="0" w:oddHBand="0" w:evenHBand="0" w:firstRowFirstColumn="0" w:firstRowLastColumn="0" w:lastRowFirstColumn="0" w:lastRowLastColumn="0"/>
            <w:tcW w:w="3323" w:type="dxa"/>
          </w:tcPr>
          <w:p w14:paraId="4C1095A2" w14:textId="78FD8EB1" w:rsidR="00DE5190" w:rsidRPr="00DE5190" w:rsidRDefault="00DE5190" w:rsidP="00DE5190">
            <w:pPr>
              <w:jc w:val="center"/>
              <w:rPr>
                <w:b w:val="0"/>
              </w:rPr>
            </w:pPr>
            <w:r w:rsidRPr="00DE5190">
              <w:rPr>
                <w:noProof/>
              </w:rPr>
              <w:drawing>
                <wp:inline distT="0" distB="0" distL="0" distR="0" wp14:anchorId="32581589" wp14:editId="6B1F8F65">
                  <wp:extent cx="528361" cy="757790"/>
                  <wp:effectExtent l="0" t="0" r="5080" b="4445"/>
                  <wp:docPr id="13" name="Image 13" descr="Macintosh HD:Users:gulian:Desktop:Capture d’écran 2014-01-31 à 17.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gulian:Desktop:Capture d’écran 2014-01-31 à 17.31.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361" cy="757790"/>
                          </a:xfrm>
                          <a:prstGeom prst="rect">
                            <a:avLst/>
                          </a:prstGeom>
                          <a:noFill/>
                          <a:ln>
                            <a:noFill/>
                          </a:ln>
                        </pic:spPr>
                      </pic:pic>
                    </a:graphicData>
                  </a:graphic>
                </wp:inline>
              </w:drawing>
            </w:r>
          </w:p>
        </w:tc>
        <w:tc>
          <w:tcPr>
            <w:tcW w:w="3326" w:type="dxa"/>
          </w:tcPr>
          <w:p w14:paraId="334957A5" w14:textId="00CC1C5B" w:rsidR="00DE5190" w:rsidRDefault="00DE5190" w:rsidP="00DE5190">
            <w:pPr>
              <w:jc w:val="center"/>
              <w:cnfStyle w:val="000000000000" w:firstRow="0" w:lastRow="0" w:firstColumn="0" w:lastColumn="0" w:oddVBand="0" w:evenVBand="0" w:oddHBand="0" w:evenHBand="0" w:firstRowFirstColumn="0" w:firstRowLastColumn="0" w:lastRowFirstColumn="0" w:lastRowLastColumn="0"/>
            </w:pPr>
            <w:r w:rsidRPr="00923B7D">
              <w:rPr>
                <w:noProof/>
              </w:rPr>
              <w:drawing>
                <wp:inline distT="0" distB="0" distL="0" distR="0" wp14:anchorId="3168774C" wp14:editId="042CEFD7">
                  <wp:extent cx="693118" cy="902929"/>
                  <wp:effectExtent l="0" t="0" r="0" b="12065"/>
                  <wp:docPr id="18" name="Image 18" descr="Macintosh HD:Users:gulian:Desktop:Capture d’écran 2014-01-31 à 17.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ulian:Desktop:Capture d’écran 2014-01-31 à 17.34.4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2188"/>
                          <a:stretch/>
                        </pic:blipFill>
                        <pic:spPr bwMode="auto">
                          <a:xfrm>
                            <a:off x="0" y="0"/>
                            <a:ext cx="693420" cy="90332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3319" w:type="dxa"/>
            <w:vAlign w:val="center"/>
          </w:tcPr>
          <w:p w14:paraId="1FB42F15" w14:textId="2CCB9AF6" w:rsidR="00DE5190" w:rsidRDefault="00DE5190" w:rsidP="00DE5190">
            <w:pPr>
              <w:jc w:val="center"/>
              <w:cnfStyle w:val="000000000000" w:firstRow="0" w:lastRow="0" w:firstColumn="0" w:lastColumn="0" w:oddVBand="0" w:evenVBand="0" w:oddHBand="0" w:evenHBand="0" w:firstRowFirstColumn="0" w:firstRowLastColumn="0" w:lastRowFirstColumn="0" w:lastRowLastColumn="0"/>
            </w:pPr>
            <w:r w:rsidRPr="00923B7D">
              <w:rPr>
                <w:noProof/>
              </w:rPr>
              <w:drawing>
                <wp:inline distT="0" distB="0" distL="0" distR="0" wp14:anchorId="1A0487CA" wp14:editId="06833B59">
                  <wp:extent cx="393007" cy="497512"/>
                  <wp:effectExtent l="0" t="0" r="0" b="10795"/>
                  <wp:docPr id="21" name="Image 21" descr="Macintosh HD:Users:gulian:Desktop:Capture d’écran 2014-01-31 à 17.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ulian:Desktop:Capture d’écran 2014-01-31 à 17.35.29.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1770"/>
                          <a:stretch/>
                        </pic:blipFill>
                        <pic:spPr bwMode="auto">
                          <a:xfrm>
                            <a:off x="0" y="0"/>
                            <a:ext cx="393794" cy="49850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001F3FEA" w14:textId="77777777" w:rsidR="00602067" w:rsidRDefault="00106DB7" w:rsidP="00106DB7">
      <w:pPr>
        <w:jc w:val="left"/>
      </w:pPr>
      <w:r>
        <w:tab/>
      </w:r>
    </w:p>
    <w:p w14:paraId="02E28D8C" w14:textId="1F53A20C" w:rsidR="00DE5190" w:rsidRDefault="005B0395" w:rsidP="00150CFC">
      <w:r>
        <w:t>Un</w:t>
      </w:r>
      <w:r w:rsidR="000A1B0F">
        <w:t xml:space="preserve">e fois qu’un ou plusieurs objets </w:t>
      </w:r>
      <w:r>
        <w:t xml:space="preserve">ont été </w:t>
      </w:r>
      <w:r w:rsidR="00C23773">
        <w:t>sélectionnés</w:t>
      </w:r>
      <w:r>
        <w:t xml:space="preserve">, le bouton de </w:t>
      </w:r>
      <w:r w:rsidR="000A1B0F">
        <w:t>compte rendu devient cliquable et indique le nombre d’objet</w:t>
      </w:r>
      <w:r w:rsidR="00C23773">
        <w:t>s</w:t>
      </w:r>
      <w:r w:rsidR="000A1B0F">
        <w:t xml:space="preserve"> sélectionné</w:t>
      </w:r>
      <w:r w:rsidR="00C23773">
        <w:t>s</w:t>
      </w:r>
      <w:r w:rsidR="000A1B0F">
        <w:t>.</w:t>
      </w:r>
      <w:r>
        <w:t xml:space="preserve"> </w:t>
      </w:r>
      <w:r w:rsidR="00992BA6">
        <w:t>En cliquant dessu</w:t>
      </w:r>
      <w:r w:rsidR="006E5D46">
        <w:t>s, le compte rendu s’affichera.</w:t>
      </w:r>
    </w:p>
    <w:p w14:paraId="4DB4E875" w14:textId="77777777" w:rsidR="00C23773" w:rsidRDefault="00C23773" w:rsidP="00150CFC"/>
    <w:p w14:paraId="1A6780C0" w14:textId="5C9641BE" w:rsidR="00923B7D" w:rsidRDefault="00923B7D" w:rsidP="005E7024">
      <w:pPr>
        <w:jc w:val="center"/>
      </w:pPr>
      <w:r>
        <w:rPr>
          <w:noProof/>
        </w:rPr>
        <w:drawing>
          <wp:inline distT="0" distB="0" distL="0" distR="0" wp14:anchorId="197D8A4B" wp14:editId="5D97DF66">
            <wp:extent cx="674272" cy="492511"/>
            <wp:effectExtent l="0" t="0" r="12065" b="0"/>
            <wp:docPr id="19" name="Image 19" descr="Macintosh HD:Users:gulian:Desktop:Capture d’écran 2014-01-31 à 17.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ulian:Desktop:Capture d’écran 2014-01-31 à 17.34.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152" cy="493154"/>
                    </a:xfrm>
                    <a:prstGeom prst="rect">
                      <a:avLst/>
                    </a:prstGeom>
                    <a:noFill/>
                    <a:ln>
                      <a:noFill/>
                    </a:ln>
                  </pic:spPr>
                </pic:pic>
              </a:graphicData>
            </a:graphic>
          </wp:inline>
        </w:drawing>
      </w:r>
    </w:p>
    <w:p w14:paraId="4F4BBFBF" w14:textId="77777777" w:rsidR="00992BA6" w:rsidRDefault="00992BA6" w:rsidP="005E7024">
      <w:pPr>
        <w:jc w:val="center"/>
      </w:pPr>
    </w:p>
    <w:p w14:paraId="2807EFB5" w14:textId="6C9046FF" w:rsidR="00992BA6" w:rsidRDefault="00992BA6" w:rsidP="00150CFC">
      <w:r>
        <w:t xml:space="preserve">Après avoir saisi le compte rendu, la carte s’affiche </w:t>
      </w:r>
      <w:r w:rsidR="00C23773">
        <w:t>à nouveau, les objets qui viennent d’être saisis apparaissant alors en gris.</w:t>
      </w:r>
      <w:r>
        <w:t xml:space="preserve">  </w:t>
      </w:r>
    </w:p>
    <w:p w14:paraId="13DEC208" w14:textId="4EA23A65" w:rsidR="00602067" w:rsidRDefault="00602067" w:rsidP="00992BA6">
      <w:pPr>
        <w:jc w:val="left"/>
      </w:pPr>
    </w:p>
    <w:p w14:paraId="5B317243" w14:textId="45E41934" w:rsidR="004F1A81" w:rsidRDefault="004F1A81" w:rsidP="00150CFC">
      <w:r>
        <w:lastRenderedPageBreak/>
        <w:t xml:space="preserve">Il est possible d’ajouter des objets </w:t>
      </w:r>
      <w:r w:rsidR="00C23773">
        <w:t xml:space="preserve">non répertoriés </w:t>
      </w:r>
      <w:r>
        <w:t>à une mission. Pour cela, après avoir ouvert la mission</w:t>
      </w:r>
      <w:r w:rsidR="00C23773">
        <w:t>,</w:t>
      </w:r>
      <w:r>
        <w:t xml:space="preserve"> </w:t>
      </w:r>
      <w:r w:rsidR="00C23773">
        <w:t>effectuez</w:t>
      </w:r>
      <w:r>
        <w:t xml:space="preserve"> une consultation</w:t>
      </w:r>
      <w:r w:rsidR="00C23773">
        <w:t xml:space="preserve"> </w:t>
      </w:r>
      <w:r w:rsidR="006E5D46">
        <w:t>et vous pourrez ajouter l’objet consulté à la mission ouverte (ou à une des missions ouvertes).</w:t>
      </w:r>
    </w:p>
    <w:p w14:paraId="0075952E" w14:textId="77777777" w:rsidR="004F1A81" w:rsidRDefault="004F1A81" w:rsidP="00992BA6">
      <w:pPr>
        <w:jc w:val="left"/>
      </w:pPr>
    </w:p>
    <w:p w14:paraId="07ED5A44" w14:textId="12F94916" w:rsidR="004F1A81" w:rsidRDefault="004F1A81" w:rsidP="00A2264F">
      <w:pPr>
        <w:jc w:val="center"/>
      </w:pPr>
      <w:r w:rsidRPr="004F1A81">
        <w:rPr>
          <w:noProof/>
        </w:rPr>
        <w:drawing>
          <wp:inline distT="0" distB="0" distL="0" distR="0" wp14:anchorId="28FE64B0" wp14:editId="3D2D5BE5">
            <wp:extent cx="1372684" cy="1449412"/>
            <wp:effectExtent l="0" t="0" r="0" b="0"/>
            <wp:docPr id="29" name="Image 29" descr="Macintosh HD:Users:gulian:Desktop:Capture d’écran 2014-02-03 à 15.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gulian:Desktop:Capture d’écran 2014-02-03 à 15.04.3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22025"/>
                    <a:stretch/>
                  </pic:blipFill>
                  <pic:spPr bwMode="auto">
                    <a:xfrm>
                      <a:off x="0" y="0"/>
                      <a:ext cx="1374024" cy="14508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CAD8CB" w14:textId="24CCD66F" w:rsidR="00EF20D4" w:rsidRDefault="00EF20D4" w:rsidP="00EF20D4">
      <w:pPr>
        <w:pStyle w:val="Lgende"/>
        <w:jc w:val="center"/>
      </w:pPr>
      <w:r>
        <w:t xml:space="preserve">Figure </w:t>
      </w:r>
      <w:fldSimple w:instr=" SEQ Figure \* ARABIC ">
        <w:r w:rsidR="00940B23">
          <w:rPr>
            <w:noProof/>
          </w:rPr>
          <w:t>27</w:t>
        </w:r>
      </w:fldSimple>
      <w:r>
        <w:t xml:space="preserve"> : Options d’ajout d’objet à une mission</w:t>
      </w:r>
    </w:p>
    <w:p w14:paraId="102B28BA" w14:textId="77777777" w:rsidR="00602067" w:rsidRDefault="00602067" w:rsidP="00A2264F">
      <w:pPr>
        <w:jc w:val="center"/>
      </w:pPr>
    </w:p>
    <w:p w14:paraId="7A7C548F" w14:textId="0EF7F5EA" w:rsidR="004F1A81" w:rsidRDefault="00B2275F" w:rsidP="00150CFC">
      <w:r>
        <w:t xml:space="preserve">Les objets ajoutés </w:t>
      </w:r>
      <w:r w:rsidR="006E5D46">
        <w:t xml:space="preserve">manuellement </w:t>
      </w:r>
      <w:r>
        <w:t xml:space="preserve">sont listés </w:t>
      </w:r>
      <w:r w:rsidR="006E5D46">
        <w:t>dans le détail de la mission</w:t>
      </w:r>
      <w:r>
        <w:t xml:space="preserve"> : </w:t>
      </w:r>
    </w:p>
    <w:p w14:paraId="5EF36409" w14:textId="77777777" w:rsidR="00B2275F" w:rsidRDefault="00B2275F" w:rsidP="00B2275F">
      <w:pPr>
        <w:ind w:firstLine="426"/>
        <w:jc w:val="left"/>
      </w:pPr>
    </w:p>
    <w:p w14:paraId="2981FAB9" w14:textId="3345A428" w:rsidR="004F1A81" w:rsidRDefault="00B2275F" w:rsidP="00B2275F">
      <w:pPr>
        <w:jc w:val="center"/>
      </w:pPr>
      <w:r>
        <w:rPr>
          <w:noProof/>
        </w:rPr>
        <w:drawing>
          <wp:inline distT="0" distB="0" distL="0" distR="0" wp14:anchorId="146DC173" wp14:editId="621F1EF4">
            <wp:extent cx="1401497" cy="951767"/>
            <wp:effectExtent l="0" t="0" r="0" b="0"/>
            <wp:docPr id="30" name="Image 30" descr="Macintosh HD:Users:gulian:Desktop:Capture d’écran 2014-02-03 à 15.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gulian:Desktop:Capture d’écran 2014-02-03 à 15.03.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97" cy="951767"/>
                    </a:xfrm>
                    <a:prstGeom prst="rect">
                      <a:avLst/>
                    </a:prstGeom>
                    <a:noFill/>
                    <a:ln>
                      <a:noFill/>
                    </a:ln>
                  </pic:spPr>
                </pic:pic>
              </a:graphicData>
            </a:graphic>
          </wp:inline>
        </w:drawing>
      </w:r>
    </w:p>
    <w:p w14:paraId="1BB7E238" w14:textId="3A2EAC49" w:rsidR="00EF20D4" w:rsidRDefault="00EF20D4" w:rsidP="00EF20D4">
      <w:pPr>
        <w:pStyle w:val="Lgende"/>
        <w:jc w:val="center"/>
      </w:pPr>
      <w:r>
        <w:t xml:space="preserve">Figure </w:t>
      </w:r>
      <w:fldSimple w:instr=" SEQ Figure \* ARABIC ">
        <w:r w:rsidR="00940B23">
          <w:rPr>
            <w:noProof/>
          </w:rPr>
          <w:t>28</w:t>
        </w:r>
      </w:fldSimple>
      <w:r>
        <w:t xml:space="preserve"> : Objet ajouté à une mission</w:t>
      </w:r>
    </w:p>
    <w:p w14:paraId="62C61473" w14:textId="77777777" w:rsidR="00602067" w:rsidRDefault="00602067" w:rsidP="00B2275F">
      <w:pPr>
        <w:jc w:val="center"/>
      </w:pPr>
    </w:p>
    <w:p w14:paraId="0FC2F4BC" w14:textId="6B773923" w:rsidR="00B40F17" w:rsidRDefault="009D3256" w:rsidP="00A82677">
      <w:pPr>
        <w:pStyle w:val="Titre2"/>
      </w:pPr>
      <w:bookmarkStart w:id="20" w:name="_Toc379354930"/>
      <w:r>
        <w:t>Les t</w:t>
      </w:r>
      <w:r w:rsidR="00B40F17">
        <w:t>ournées de nuit</w:t>
      </w:r>
      <w:bookmarkEnd w:id="20"/>
    </w:p>
    <w:p w14:paraId="5D844E00" w14:textId="7BBD3332" w:rsidR="00A2264F" w:rsidRDefault="00A2264F" w:rsidP="009D3256">
      <w:r>
        <w:t xml:space="preserve">Les missions de type « Tournée de nuit » </w:t>
      </w:r>
      <w:r w:rsidR="009D3256">
        <w:t xml:space="preserve">sont spécifiques au métier de l’éclairage public et </w:t>
      </w:r>
      <w:r>
        <w:t xml:space="preserve">bénéficient d’un fonctionnement différent. Le bouton </w:t>
      </w:r>
      <w:r w:rsidR="00F90E46">
        <w:t>de saisi d’un compte rendu (</w:t>
      </w:r>
      <w:r>
        <w:t>« CR »</w:t>
      </w:r>
      <w:r w:rsidR="00F90E46">
        <w:t>)</w:t>
      </w:r>
      <w:r>
        <w:t xml:space="preserve"> est remp</w:t>
      </w:r>
      <w:r w:rsidR="007A4DB4">
        <w:t xml:space="preserve">lacé par le bouton « Démarrer ». Cliquez sur ce bouton pour commencer la tournée. </w:t>
      </w:r>
    </w:p>
    <w:p w14:paraId="2373DD8E" w14:textId="77777777" w:rsidR="00A2264F" w:rsidRDefault="00A2264F" w:rsidP="00A2264F"/>
    <w:p w14:paraId="640B7869" w14:textId="77777777" w:rsidR="00602067" w:rsidRDefault="00602067" w:rsidP="00A2264F"/>
    <w:p w14:paraId="5EBD1E55" w14:textId="37B12F64" w:rsidR="00A2264F" w:rsidRDefault="00A2264F" w:rsidP="00A2264F">
      <w:pPr>
        <w:jc w:val="center"/>
      </w:pPr>
      <w:r>
        <w:rPr>
          <w:noProof/>
        </w:rPr>
        <w:drawing>
          <wp:inline distT="0" distB="0" distL="0" distR="0" wp14:anchorId="574D1DF1" wp14:editId="44828064">
            <wp:extent cx="2131441" cy="1880235"/>
            <wp:effectExtent l="0" t="0" r="2540" b="0"/>
            <wp:docPr id="11" name="Image 11" descr="Macintosh HD:Users:gulian:Desktop:Capture d’écran 2014-01-31 à 17.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ulian:Desktop:Capture d’écran 2014-01-31 à 17.31.3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2093" cy="1880810"/>
                    </a:xfrm>
                    <a:prstGeom prst="rect">
                      <a:avLst/>
                    </a:prstGeom>
                    <a:noFill/>
                    <a:ln>
                      <a:noFill/>
                    </a:ln>
                  </pic:spPr>
                </pic:pic>
              </a:graphicData>
            </a:graphic>
          </wp:inline>
        </w:drawing>
      </w:r>
    </w:p>
    <w:p w14:paraId="4AF2BEE9" w14:textId="66A4E3BB" w:rsidR="00EF20D4" w:rsidRDefault="00EF20D4" w:rsidP="00EF20D4">
      <w:pPr>
        <w:pStyle w:val="Lgende"/>
        <w:jc w:val="center"/>
      </w:pPr>
      <w:r>
        <w:t xml:space="preserve">Figure </w:t>
      </w:r>
      <w:fldSimple w:instr=" SEQ Figure \* ARABIC ">
        <w:r w:rsidR="00940B23">
          <w:rPr>
            <w:noProof/>
          </w:rPr>
          <w:t>29</w:t>
        </w:r>
      </w:fldSimple>
      <w:r>
        <w:t xml:space="preserve"> : Tournée de nuit</w:t>
      </w:r>
    </w:p>
    <w:p w14:paraId="28EA31EF" w14:textId="77777777" w:rsidR="00A2264F" w:rsidRDefault="00A2264F" w:rsidP="00A2264F">
      <w:pPr>
        <w:jc w:val="center"/>
      </w:pPr>
    </w:p>
    <w:p w14:paraId="7C348869" w14:textId="3F7F6F6B" w:rsidR="00555E07" w:rsidRDefault="007506B0" w:rsidP="009D3256">
      <w:r>
        <w:t>Au démarrage</w:t>
      </w:r>
      <w:r w:rsidR="00472536">
        <w:t>,</w:t>
      </w:r>
      <w:r>
        <w:t xml:space="preserve"> le panneau latéral de droite s’ouvre</w:t>
      </w:r>
      <w:r w:rsidR="006C0F5D">
        <w:t xml:space="preserve"> </w:t>
      </w:r>
      <w:r w:rsidR="00555E07">
        <w:t>:</w:t>
      </w:r>
    </w:p>
    <w:p w14:paraId="7F32EF67" w14:textId="77777777" w:rsidR="00555E07" w:rsidRDefault="00555E07" w:rsidP="009D3256"/>
    <w:p w14:paraId="1D5204EE" w14:textId="77777777" w:rsidR="00555E07" w:rsidRDefault="00555E07" w:rsidP="00555E07">
      <w:pPr>
        <w:keepNext/>
        <w:jc w:val="center"/>
      </w:pPr>
      <w:r>
        <w:rPr>
          <w:noProof/>
        </w:rPr>
        <w:lastRenderedPageBreak/>
        <w:drawing>
          <wp:inline distT="0" distB="0" distL="0" distR="0" wp14:anchorId="642D6BBF" wp14:editId="3D8B76CC">
            <wp:extent cx="2122788" cy="2268266"/>
            <wp:effectExtent l="0" t="0" r="11430" b="0"/>
            <wp:docPr id="23" name="Image 23" descr="Macintosh HD:Users:gulian:Desktop:Capture d’écran 2014-01-31 à 17.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ulian:Desktop:Capture d’écran 2014-01-31 à 17.52.06.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9728"/>
                    <a:stretch/>
                  </pic:blipFill>
                  <pic:spPr bwMode="auto">
                    <a:xfrm>
                      <a:off x="0" y="0"/>
                      <a:ext cx="2123376" cy="226889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1734E8" w14:textId="50DD5456" w:rsidR="00555E07" w:rsidRDefault="00555E07" w:rsidP="00555E07">
      <w:pPr>
        <w:pStyle w:val="Lgende"/>
        <w:jc w:val="center"/>
      </w:pPr>
      <w:r>
        <w:t xml:space="preserve">Figure </w:t>
      </w:r>
      <w:fldSimple w:instr=" SEQ Figure \* ARABIC ">
        <w:r w:rsidR="00940B23">
          <w:rPr>
            <w:noProof/>
          </w:rPr>
          <w:t>30</w:t>
        </w:r>
      </w:fldSimple>
      <w:r>
        <w:t xml:space="preserve"> : Exemple d'une tournée de nuit</w:t>
      </w:r>
      <w:r w:rsidR="00F218BD">
        <w:t xml:space="preserve"> en cours</w:t>
      </w:r>
    </w:p>
    <w:p w14:paraId="75559719" w14:textId="77777777" w:rsidR="00555E07" w:rsidRDefault="00555E07" w:rsidP="009D3256"/>
    <w:p w14:paraId="707ACD9D" w14:textId="5809C049" w:rsidR="0011690F" w:rsidRDefault="006C0F5D" w:rsidP="006C0F5D">
      <w:r>
        <w:t>L</w:t>
      </w:r>
      <w:r w:rsidR="00D556A4">
        <w:t xml:space="preserve">’état de la tournée est affiché (« Tournée en cours »), le suivi de position s’active automatiquement et </w:t>
      </w:r>
      <w:r w:rsidR="007506B0">
        <w:t>la carte se centre sur la position de l’utilisateur une fois que la position GPS a été trouvée. Si la géolocalisation échoue un message d’erreur apparaitra.</w:t>
      </w:r>
    </w:p>
    <w:p w14:paraId="09228AB3" w14:textId="77777777" w:rsidR="006C0F5D" w:rsidRDefault="006C0F5D" w:rsidP="006C0F5D"/>
    <w:p w14:paraId="23782BB3" w14:textId="59B4AE44" w:rsidR="003C46F0" w:rsidRDefault="003C46F0" w:rsidP="006C0F5D">
      <w:r>
        <w:t>Tout mouvement de zoom ou de déplacement sur la carte arrêtera le suivi de position, grisant le bouton « Suivi de position »</w:t>
      </w:r>
      <w:r w:rsidR="00D35FDD">
        <w:t>. La trace GPS est, pendant ce temps, toujours enregistrée.</w:t>
      </w:r>
    </w:p>
    <w:p w14:paraId="71B9B253" w14:textId="77777777" w:rsidR="003C46F0" w:rsidRDefault="003C46F0" w:rsidP="006C0F5D"/>
    <w:p w14:paraId="1C33B2FA" w14:textId="77777777" w:rsidR="003C46F0" w:rsidRDefault="003C46F0" w:rsidP="003C46F0">
      <w:pPr>
        <w:keepNext/>
        <w:jc w:val="center"/>
      </w:pPr>
      <w:r>
        <w:rPr>
          <w:noProof/>
        </w:rPr>
        <w:drawing>
          <wp:inline distT="0" distB="0" distL="0" distR="0" wp14:anchorId="667B0404" wp14:editId="3A8BB164">
            <wp:extent cx="1814067" cy="23717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1761" cy="2381784"/>
                    </a:xfrm>
                    <a:prstGeom prst="rect">
                      <a:avLst/>
                    </a:prstGeom>
                  </pic:spPr>
                </pic:pic>
              </a:graphicData>
            </a:graphic>
          </wp:inline>
        </w:drawing>
      </w:r>
    </w:p>
    <w:p w14:paraId="7BFAFE07" w14:textId="4C396CAC" w:rsidR="003C46F0" w:rsidRDefault="003C46F0" w:rsidP="003C46F0">
      <w:pPr>
        <w:pStyle w:val="Lgende"/>
        <w:jc w:val="center"/>
      </w:pPr>
      <w:r>
        <w:t xml:space="preserve">Figure </w:t>
      </w:r>
      <w:fldSimple w:instr=" SEQ Figure \* ARABIC ">
        <w:r w:rsidR="00940B23">
          <w:rPr>
            <w:noProof/>
          </w:rPr>
          <w:t>31</w:t>
        </w:r>
      </w:fldSimple>
      <w:r>
        <w:t xml:space="preserve"> : suivi de position désactivé</w:t>
      </w:r>
    </w:p>
    <w:p w14:paraId="5431310B" w14:textId="77777777" w:rsidR="003C46F0" w:rsidRDefault="003C46F0" w:rsidP="006C0F5D"/>
    <w:p w14:paraId="3BF5B081" w14:textId="77777777" w:rsidR="00D556A4" w:rsidRDefault="00D556A4" w:rsidP="009D3256">
      <w:r>
        <w:t>Vous pouvez ensuite :</w:t>
      </w:r>
    </w:p>
    <w:p w14:paraId="7947D6D5" w14:textId="7C94B6E5" w:rsidR="00D556A4" w:rsidRDefault="00D556A4" w:rsidP="003A4E53">
      <w:pPr>
        <w:pStyle w:val="Paragraphedeliste"/>
        <w:numPr>
          <w:ilvl w:val="0"/>
          <w:numId w:val="14"/>
        </w:numPr>
      </w:pPr>
      <w:r>
        <w:t>Centrer la carte sur votre position actuelle via le bouton « Ma position » si le suivi de position n’est pas activé</w:t>
      </w:r>
    </w:p>
    <w:p w14:paraId="46AD02F6" w14:textId="77777777" w:rsidR="003C46F0" w:rsidRDefault="003C46F0" w:rsidP="003C46F0">
      <w:pPr>
        <w:pStyle w:val="Paragraphedeliste"/>
        <w:ind w:left="720"/>
      </w:pPr>
    </w:p>
    <w:p w14:paraId="6E723EEF" w14:textId="51E54034" w:rsidR="00D556A4" w:rsidRDefault="00D556A4" w:rsidP="003A4E53">
      <w:pPr>
        <w:pStyle w:val="Paragraphedeliste"/>
        <w:numPr>
          <w:ilvl w:val="0"/>
          <w:numId w:val="14"/>
        </w:numPr>
      </w:pPr>
      <w:r>
        <w:t>Recentrer la carte sur l’étendue de la tournée avec le bouton « Localiser »</w:t>
      </w:r>
      <w:r w:rsidR="003C46F0">
        <w:t xml:space="preserve">. Cette action n’interrompt pas la tournée. </w:t>
      </w:r>
    </w:p>
    <w:p w14:paraId="76577D1E" w14:textId="77777777" w:rsidR="003C46F0" w:rsidRDefault="003C46F0" w:rsidP="003C46F0"/>
    <w:p w14:paraId="42758F57" w14:textId="0FDBE4C9" w:rsidR="00D556A4" w:rsidRDefault="00D556A4" w:rsidP="003A4E53">
      <w:pPr>
        <w:pStyle w:val="Paragraphedeliste"/>
        <w:numPr>
          <w:ilvl w:val="0"/>
          <w:numId w:val="14"/>
        </w:numPr>
      </w:pPr>
      <w:r>
        <w:t>Mettre en pause, ce qui stoppe l’enregistrement de la trace GPS</w:t>
      </w:r>
    </w:p>
    <w:p w14:paraId="62DCFD14" w14:textId="77777777" w:rsidR="003C46F0" w:rsidRDefault="003C46F0" w:rsidP="003C46F0"/>
    <w:p w14:paraId="11C8BEE1" w14:textId="77777777" w:rsidR="003C46F0" w:rsidRDefault="003C46F0" w:rsidP="003C46F0">
      <w:pPr>
        <w:keepNext/>
        <w:jc w:val="center"/>
      </w:pPr>
      <w:r>
        <w:rPr>
          <w:noProof/>
        </w:rPr>
        <w:lastRenderedPageBreak/>
        <w:drawing>
          <wp:inline distT="0" distB="0" distL="0" distR="0" wp14:anchorId="378A2395" wp14:editId="0401D007">
            <wp:extent cx="1724025" cy="2238659"/>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27610" cy="2243314"/>
                    </a:xfrm>
                    <a:prstGeom prst="rect">
                      <a:avLst/>
                    </a:prstGeom>
                  </pic:spPr>
                </pic:pic>
              </a:graphicData>
            </a:graphic>
          </wp:inline>
        </w:drawing>
      </w:r>
    </w:p>
    <w:p w14:paraId="67BC40B4" w14:textId="76A4FACA" w:rsidR="003C46F0" w:rsidRDefault="003C46F0" w:rsidP="003C46F0">
      <w:pPr>
        <w:pStyle w:val="Lgende"/>
        <w:jc w:val="center"/>
      </w:pPr>
      <w:r>
        <w:t xml:space="preserve">Figure </w:t>
      </w:r>
      <w:fldSimple w:instr=" SEQ Figure \* ARABIC ">
        <w:r w:rsidR="00940B23">
          <w:rPr>
            <w:noProof/>
          </w:rPr>
          <w:t>32</w:t>
        </w:r>
      </w:fldSimple>
      <w:r>
        <w:t xml:space="preserve"> : tournée en pause</w:t>
      </w:r>
    </w:p>
    <w:p w14:paraId="53E19347" w14:textId="385CEDEB" w:rsidR="00D556A4" w:rsidRDefault="003C46F0" w:rsidP="003A4E53">
      <w:pPr>
        <w:pStyle w:val="Paragraphedeliste"/>
        <w:numPr>
          <w:ilvl w:val="0"/>
          <w:numId w:val="14"/>
        </w:numPr>
      </w:pPr>
      <w:r>
        <w:t>Relancer la tournée en « tapant » le bouton « </w:t>
      </w:r>
      <w:proofErr w:type="spellStart"/>
      <w:r>
        <w:t>play</w:t>
      </w:r>
      <w:proofErr w:type="spellEnd"/>
      <w:r>
        <w:t xml:space="preserve"> » lorsque celle-ci est en pause : </w:t>
      </w:r>
      <w:r>
        <w:rPr>
          <w:noProof/>
        </w:rPr>
        <w:drawing>
          <wp:inline distT="0" distB="0" distL="0" distR="0" wp14:anchorId="602023EA" wp14:editId="394FE08C">
            <wp:extent cx="311150" cy="304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242" cy="306849"/>
                    </a:xfrm>
                    <a:prstGeom prst="rect">
                      <a:avLst/>
                    </a:prstGeom>
                  </pic:spPr>
                </pic:pic>
              </a:graphicData>
            </a:graphic>
          </wp:inline>
        </w:drawing>
      </w:r>
    </w:p>
    <w:p w14:paraId="6B6ED074" w14:textId="77777777" w:rsidR="003C46F0" w:rsidRDefault="003C46F0" w:rsidP="003C46F0"/>
    <w:p w14:paraId="3E2D795E" w14:textId="573C877B" w:rsidR="003C46F0" w:rsidRDefault="003C46F0" w:rsidP="003A4E53">
      <w:pPr>
        <w:pStyle w:val="Paragraphedeliste"/>
        <w:numPr>
          <w:ilvl w:val="0"/>
          <w:numId w:val="15"/>
        </w:numPr>
      </w:pPr>
      <w:r>
        <w:t>Arrêter la tournée en « tapant » le bouton stop </w:t>
      </w:r>
      <w:proofErr w:type="gramStart"/>
      <w:r>
        <w:t xml:space="preserve">: </w:t>
      </w:r>
      <w:r>
        <w:rPr>
          <w:noProof/>
        </w:rPr>
        <w:drawing>
          <wp:inline distT="0" distB="0" distL="0" distR="0" wp14:anchorId="78B13A87" wp14:editId="1134190D">
            <wp:extent cx="352425" cy="32531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90" cy="328975"/>
                    </a:xfrm>
                    <a:prstGeom prst="rect">
                      <a:avLst/>
                    </a:prstGeom>
                  </pic:spPr>
                </pic:pic>
              </a:graphicData>
            </a:graphic>
          </wp:inline>
        </w:drawing>
      </w:r>
      <w:r>
        <w:t>.</w:t>
      </w:r>
      <w:proofErr w:type="gramEnd"/>
      <w:r>
        <w:t xml:space="preserve"> Ceci ferme le volet de droite</w:t>
      </w:r>
      <w:r w:rsidR="00F60B65">
        <w:t>.</w:t>
      </w:r>
    </w:p>
    <w:p w14:paraId="6585BE06" w14:textId="77777777" w:rsidR="003C46F0" w:rsidRDefault="003C46F0" w:rsidP="003C46F0"/>
    <w:p w14:paraId="1A6FB0CA" w14:textId="71D2FE36" w:rsidR="003C46F0" w:rsidRDefault="003C46F0" w:rsidP="003A4E53">
      <w:pPr>
        <w:pStyle w:val="Paragraphedeliste"/>
        <w:numPr>
          <w:ilvl w:val="0"/>
          <w:numId w:val="15"/>
        </w:numPr>
      </w:pPr>
      <w:r>
        <w:t>Clôturer la tournée en « tapant » le bouton « Clôturer » </w:t>
      </w:r>
      <w:proofErr w:type="gramStart"/>
      <w:r>
        <w:t xml:space="preserve">: </w:t>
      </w:r>
      <w:r>
        <w:rPr>
          <w:noProof/>
        </w:rPr>
        <w:drawing>
          <wp:inline distT="0" distB="0" distL="0" distR="0" wp14:anchorId="474581CB" wp14:editId="103BE3B1">
            <wp:extent cx="771525" cy="297227"/>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11381" cy="312581"/>
                    </a:xfrm>
                    <a:prstGeom prst="rect">
                      <a:avLst/>
                    </a:prstGeom>
                  </pic:spPr>
                </pic:pic>
              </a:graphicData>
            </a:graphic>
          </wp:inline>
        </w:drawing>
      </w:r>
      <w:r>
        <w:t>.</w:t>
      </w:r>
      <w:proofErr w:type="gramEnd"/>
      <w:r>
        <w:t xml:space="preserve"> Une confirmation vous sera demandée. Un compte rendu sera alors envoyé au serveur, ou stocké localement si aucune connexion n’est disponible.</w:t>
      </w:r>
    </w:p>
    <w:p w14:paraId="4FC8D890" w14:textId="77777777" w:rsidR="007506B0" w:rsidRDefault="007506B0" w:rsidP="007506B0">
      <w:pPr>
        <w:jc w:val="left"/>
      </w:pPr>
    </w:p>
    <w:p w14:paraId="3CB17DDA" w14:textId="77777777" w:rsidR="00D556A4" w:rsidRDefault="00D556A4" w:rsidP="00A2264F">
      <w:pPr>
        <w:jc w:val="left"/>
      </w:pPr>
    </w:p>
    <w:p w14:paraId="55E9DB54" w14:textId="7D4BB456" w:rsidR="00A2264F" w:rsidRDefault="004D5854" w:rsidP="00A2264F">
      <w:pPr>
        <w:jc w:val="left"/>
      </w:pPr>
      <w:r>
        <w:t xml:space="preserve">Pendant la tournée, </w:t>
      </w:r>
      <w:r w:rsidR="00602067">
        <w:t xml:space="preserve">les </w:t>
      </w:r>
      <w:r>
        <w:t xml:space="preserve">objets de patrimoine concernés sont </w:t>
      </w:r>
      <w:r w:rsidR="00602067">
        <w:t>actifs</w:t>
      </w:r>
      <w:r>
        <w:t xml:space="preserve"> et identifiés par les marqueurs suivants en fonction de leur état :</w:t>
      </w:r>
    </w:p>
    <w:tbl>
      <w:tblPr>
        <w:tblStyle w:val="Tableau"/>
        <w:tblW w:w="0" w:type="auto"/>
        <w:tblLook w:val="04A0" w:firstRow="1" w:lastRow="0" w:firstColumn="1" w:lastColumn="0" w:noHBand="0" w:noVBand="1"/>
      </w:tblPr>
      <w:tblGrid>
        <w:gridCol w:w="2666"/>
        <w:gridCol w:w="2799"/>
        <w:gridCol w:w="2067"/>
        <w:gridCol w:w="2436"/>
      </w:tblGrid>
      <w:tr w:rsidR="007A4DB4" w14:paraId="2CDBB9C1" w14:textId="77777777" w:rsidTr="007A4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tcPr>
          <w:p w14:paraId="5E9CD592" w14:textId="77777777" w:rsidR="007A4DB4" w:rsidRPr="00DE5190" w:rsidRDefault="007A4DB4" w:rsidP="00A2264F">
            <w:pPr>
              <w:jc w:val="center"/>
              <w:rPr>
                <w:b w:val="0"/>
              </w:rPr>
            </w:pPr>
          </w:p>
        </w:tc>
        <w:tc>
          <w:tcPr>
            <w:tcW w:w="2799" w:type="dxa"/>
          </w:tcPr>
          <w:p w14:paraId="41BA1BBA" w14:textId="77777777" w:rsidR="007A4DB4" w:rsidRDefault="007A4DB4" w:rsidP="00A2264F">
            <w:pPr>
              <w:jc w:val="center"/>
              <w:cnfStyle w:val="100000000000" w:firstRow="1" w:lastRow="0" w:firstColumn="0" w:lastColumn="0" w:oddVBand="0" w:evenVBand="0" w:oddHBand="0" w:evenHBand="0" w:firstRowFirstColumn="0" w:firstRowLastColumn="0" w:lastRowFirstColumn="0" w:lastRowLastColumn="0"/>
            </w:pPr>
          </w:p>
        </w:tc>
        <w:tc>
          <w:tcPr>
            <w:tcW w:w="2067" w:type="dxa"/>
          </w:tcPr>
          <w:p w14:paraId="497AB68E" w14:textId="77777777" w:rsidR="007A4DB4" w:rsidRDefault="007A4DB4" w:rsidP="00A2264F">
            <w:pPr>
              <w:jc w:val="center"/>
              <w:cnfStyle w:val="100000000000" w:firstRow="1" w:lastRow="0" w:firstColumn="0" w:lastColumn="0" w:oddVBand="0" w:evenVBand="0" w:oddHBand="0" w:evenHBand="0" w:firstRowFirstColumn="0" w:firstRowLastColumn="0" w:lastRowFirstColumn="0" w:lastRowLastColumn="0"/>
            </w:pPr>
          </w:p>
        </w:tc>
        <w:tc>
          <w:tcPr>
            <w:tcW w:w="2436" w:type="dxa"/>
          </w:tcPr>
          <w:p w14:paraId="1BC698AC" w14:textId="4C393388" w:rsidR="007A4DB4" w:rsidRDefault="007A4DB4" w:rsidP="00A2264F">
            <w:pPr>
              <w:jc w:val="center"/>
              <w:cnfStyle w:val="100000000000" w:firstRow="1" w:lastRow="0" w:firstColumn="0" w:lastColumn="0" w:oddVBand="0" w:evenVBand="0" w:oddHBand="0" w:evenHBand="0" w:firstRowFirstColumn="0" w:firstRowLastColumn="0" w:lastRowFirstColumn="0" w:lastRowLastColumn="0"/>
            </w:pPr>
          </w:p>
        </w:tc>
      </w:tr>
      <w:tr w:rsidR="007A4DB4" w14:paraId="1F6210E9" w14:textId="77777777" w:rsidTr="009D3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dxa"/>
            <w:vAlign w:val="center"/>
          </w:tcPr>
          <w:p w14:paraId="0471EE98" w14:textId="75503444" w:rsidR="007A4DB4" w:rsidRPr="00DE5190" w:rsidRDefault="007A4DB4" w:rsidP="009D3256">
            <w:pPr>
              <w:jc w:val="center"/>
              <w:rPr>
                <w:b w:val="0"/>
              </w:rPr>
            </w:pPr>
            <w:r w:rsidRPr="00DE5190">
              <w:rPr>
                <w:b w:val="0"/>
              </w:rPr>
              <w:t>Objet à traiter</w:t>
            </w:r>
          </w:p>
        </w:tc>
        <w:tc>
          <w:tcPr>
            <w:tcW w:w="2799" w:type="dxa"/>
            <w:vAlign w:val="center"/>
          </w:tcPr>
          <w:p w14:paraId="21DAE9A7" w14:textId="7DCECB6D" w:rsidR="007A4DB4" w:rsidRDefault="007A4DB4" w:rsidP="009D3256">
            <w:pPr>
              <w:jc w:val="center"/>
              <w:cnfStyle w:val="000000100000" w:firstRow="0" w:lastRow="0" w:firstColumn="0" w:lastColumn="0" w:oddVBand="0" w:evenVBand="0" w:oddHBand="1" w:evenHBand="0" w:firstRowFirstColumn="0" w:firstRowLastColumn="0" w:lastRowFirstColumn="0" w:lastRowLastColumn="0"/>
            </w:pPr>
            <w:r>
              <w:t>Objet sélectionné comme KO</w:t>
            </w:r>
          </w:p>
        </w:tc>
        <w:tc>
          <w:tcPr>
            <w:tcW w:w="2067" w:type="dxa"/>
            <w:vAlign w:val="center"/>
          </w:tcPr>
          <w:p w14:paraId="1DB80C66" w14:textId="38DBA091" w:rsidR="007A4DB4" w:rsidRDefault="007A4DB4" w:rsidP="009D3256">
            <w:pPr>
              <w:jc w:val="center"/>
              <w:cnfStyle w:val="000000100000" w:firstRow="0" w:lastRow="0" w:firstColumn="0" w:lastColumn="0" w:oddVBand="0" w:evenVBand="0" w:oddHBand="1" w:evenHBand="0" w:firstRowFirstColumn="0" w:firstRowLastColumn="0" w:lastRowFirstColumn="0" w:lastRowLastColumn="0"/>
            </w:pPr>
            <w:r>
              <w:t>Objet sélectionné comme OK</w:t>
            </w:r>
          </w:p>
        </w:tc>
        <w:tc>
          <w:tcPr>
            <w:tcW w:w="2436" w:type="dxa"/>
            <w:vAlign w:val="center"/>
          </w:tcPr>
          <w:p w14:paraId="66427A7E" w14:textId="40057D3D" w:rsidR="007A4DB4" w:rsidRDefault="009D3256" w:rsidP="009D3256">
            <w:pPr>
              <w:jc w:val="center"/>
              <w:cnfStyle w:val="000000100000" w:firstRow="0" w:lastRow="0" w:firstColumn="0" w:lastColumn="0" w:oddVBand="0" w:evenVBand="0" w:oddHBand="1" w:evenHBand="0" w:firstRowFirstColumn="0" w:firstRowLastColumn="0" w:lastRowFirstColumn="0" w:lastRowLastColumn="0"/>
            </w:pPr>
            <w:r>
              <w:t>Objet déjà traité</w:t>
            </w:r>
          </w:p>
        </w:tc>
      </w:tr>
      <w:tr w:rsidR="007A4DB4" w14:paraId="10A09B1D" w14:textId="77777777" w:rsidTr="009D3256">
        <w:tc>
          <w:tcPr>
            <w:cnfStyle w:val="001000000000" w:firstRow="0" w:lastRow="0" w:firstColumn="1" w:lastColumn="0" w:oddVBand="0" w:evenVBand="0" w:oddHBand="0" w:evenHBand="0" w:firstRowFirstColumn="0" w:firstRowLastColumn="0" w:lastRowFirstColumn="0" w:lastRowLastColumn="0"/>
            <w:tcW w:w="2666" w:type="dxa"/>
            <w:vAlign w:val="center"/>
          </w:tcPr>
          <w:p w14:paraId="102F8C05" w14:textId="3878223C" w:rsidR="007A4DB4" w:rsidRPr="00DE5190" w:rsidRDefault="007A4DB4" w:rsidP="00A2264F">
            <w:pPr>
              <w:jc w:val="center"/>
              <w:rPr>
                <w:b w:val="0"/>
              </w:rPr>
            </w:pPr>
            <w:r>
              <w:rPr>
                <w:noProof/>
              </w:rPr>
              <w:drawing>
                <wp:inline distT="0" distB="0" distL="0" distR="0" wp14:anchorId="26E54D94" wp14:editId="71DED290">
                  <wp:extent cx="592699" cy="800783"/>
                  <wp:effectExtent l="0" t="0" r="0" b="12065"/>
                  <wp:docPr id="451" name="Image 451" descr="Macintosh HD:Users:gulian:Desktop:Capture d’écran 2014-02-03 à 15.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gulian:Desktop:Capture d’écran 2014-02-03 à 15.39.5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699" cy="800783"/>
                          </a:xfrm>
                          <a:prstGeom prst="rect">
                            <a:avLst/>
                          </a:prstGeom>
                          <a:noFill/>
                          <a:ln>
                            <a:noFill/>
                          </a:ln>
                        </pic:spPr>
                      </pic:pic>
                    </a:graphicData>
                  </a:graphic>
                </wp:inline>
              </w:drawing>
            </w:r>
          </w:p>
        </w:tc>
        <w:tc>
          <w:tcPr>
            <w:tcW w:w="2799" w:type="dxa"/>
            <w:vAlign w:val="center"/>
          </w:tcPr>
          <w:p w14:paraId="0B1B5956" w14:textId="24928044" w:rsidR="007A4DB4" w:rsidRDefault="007A4DB4" w:rsidP="00A2264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809CFD" wp14:editId="678AADA3">
                  <wp:extent cx="648042" cy="953380"/>
                  <wp:effectExtent l="0" t="0" r="12700" b="12065"/>
                  <wp:docPr id="453" name="Image 453" descr="Macintosh HD:Users:gulian:Desktop:Capture d’écran 2014-01-31 à 17.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gulian:Desktop:Capture d’écran 2014-01-31 à 17.52.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42" cy="953380"/>
                          </a:xfrm>
                          <a:prstGeom prst="rect">
                            <a:avLst/>
                          </a:prstGeom>
                          <a:noFill/>
                          <a:ln>
                            <a:noFill/>
                          </a:ln>
                        </pic:spPr>
                      </pic:pic>
                    </a:graphicData>
                  </a:graphic>
                </wp:inline>
              </w:drawing>
            </w:r>
          </w:p>
        </w:tc>
        <w:tc>
          <w:tcPr>
            <w:tcW w:w="2067" w:type="dxa"/>
            <w:vAlign w:val="center"/>
          </w:tcPr>
          <w:p w14:paraId="4710FF91" w14:textId="42458263" w:rsidR="007A4DB4" w:rsidRDefault="007A4DB4" w:rsidP="00A2264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FA7E29B" wp14:editId="4120A518">
                  <wp:extent cx="733454" cy="1066067"/>
                  <wp:effectExtent l="0" t="0" r="3175" b="1270"/>
                  <wp:docPr id="454" name="Image 454" descr="Macintosh HD:Users:gulian:Desktop:Capture d’écran 2014-01-31 à 17.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gulian:Desktop:Capture d’écran 2014-01-31 à 17.53.3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3454" cy="1066067"/>
                          </a:xfrm>
                          <a:prstGeom prst="rect">
                            <a:avLst/>
                          </a:prstGeom>
                          <a:noFill/>
                          <a:ln>
                            <a:noFill/>
                          </a:ln>
                        </pic:spPr>
                      </pic:pic>
                    </a:graphicData>
                  </a:graphic>
                </wp:inline>
              </w:drawing>
            </w:r>
          </w:p>
        </w:tc>
        <w:tc>
          <w:tcPr>
            <w:tcW w:w="2436" w:type="dxa"/>
            <w:vAlign w:val="center"/>
          </w:tcPr>
          <w:p w14:paraId="333EF097" w14:textId="234F68E7" w:rsidR="007A4DB4" w:rsidRDefault="007A4DB4" w:rsidP="00A2264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86FD4" wp14:editId="03AF4AD2">
                  <wp:extent cx="414802" cy="580000"/>
                  <wp:effectExtent l="0" t="0" r="0" b="4445"/>
                  <wp:docPr id="452" name="Image 452" descr="Macintosh HD:Users:gulian:Desktop:Capture d’écran 2014-02-03 à 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gulian:Desktop:Capture d’écran 2014-02-03 à 15.40.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495" cy="580969"/>
                          </a:xfrm>
                          <a:prstGeom prst="rect">
                            <a:avLst/>
                          </a:prstGeom>
                          <a:noFill/>
                          <a:ln>
                            <a:noFill/>
                          </a:ln>
                        </pic:spPr>
                      </pic:pic>
                    </a:graphicData>
                  </a:graphic>
                </wp:inline>
              </w:drawing>
            </w:r>
          </w:p>
        </w:tc>
      </w:tr>
    </w:tbl>
    <w:p w14:paraId="7E0A6F37" w14:textId="77777777" w:rsidR="0049612E" w:rsidRDefault="0049612E" w:rsidP="00602067">
      <w:pPr>
        <w:ind w:firstLine="708"/>
        <w:jc w:val="left"/>
      </w:pPr>
    </w:p>
    <w:p w14:paraId="2960E4ED" w14:textId="4FFA8C75" w:rsidR="009C7799" w:rsidRDefault="00602067" w:rsidP="006840F0">
      <w:r>
        <w:t xml:space="preserve">En </w:t>
      </w:r>
      <w:r w:rsidR="00483395">
        <w:t>« tapant »</w:t>
      </w:r>
      <w:r w:rsidR="00150CFC">
        <w:t xml:space="preserve"> sur </w:t>
      </w:r>
      <w:r w:rsidR="00483395">
        <w:t>l’icône d’</w:t>
      </w:r>
      <w:r w:rsidR="00150CFC">
        <w:t>un objet à traiter</w:t>
      </w:r>
      <w:r>
        <w:t>, vous signaler</w:t>
      </w:r>
      <w:r w:rsidR="00150CFC">
        <w:t>ez que son état est KO</w:t>
      </w:r>
      <w:r w:rsidR="00483395">
        <w:t xml:space="preserve"> (icône rouge). E</w:t>
      </w:r>
      <w:r>
        <w:t xml:space="preserve">n </w:t>
      </w:r>
      <w:r w:rsidR="00483395">
        <w:t>« tapant »</w:t>
      </w:r>
      <w:r>
        <w:t xml:space="preserve"> </w:t>
      </w:r>
      <w:r w:rsidR="00483395">
        <w:t>à nouveau</w:t>
      </w:r>
      <w:r>
        <w:t xml:space="preserve">, vous </w:t>
      </w:r>
      <w:r w:rsidR="00150CFC">
        <w:t xml:space="preserve">signalerez que son état est OK. </w:t>
      </w:r>
      <w:r w:rsidR="004D5854">
        <w:t xml:space="preserve">C’est ensuite un cycle alternant à chaque </w:t>
      </w:r>
      <w:proofErr w:type="spellStart"/>
      <w:r w:rsidR="00483395">
        <w:t>tap</w:t>
      </w:r>
      <w:proofErr w:type="spellEnd"/>
      <w:r w:rsidR="00483395">
        <w:t xml:space="preserve"> entre ces deux états.</w:t>
      </w:r>
    </w:p>
    <w:p w14:paraId="7A619AF6" w14:textId="77777777" w:rsidR="008C14C5" w:rsidRDefault="008C14C5" w:rsidP="006840F0"/>
    <w:p w14:paraId="7774B003" w14:textId="77777777" w:rsidR="00940B23" w:rsidRDefault="00940B23" w:rsidP="006840F0"/>
    <w:p w14:paraId="4F364744" w14:textId="6498E228" w:rsidR="008C14C5" w:rsidRDefault="008C14C5" w:rsidP="006840F0">
      <w:r>
        <w:t xml:space="preserve">Pendant </w:t>
      </w:r>
      <w:r w:rsidR="00C5710A">
        <w:t>le déroulement</w:t>
      </w:r>
      <w:r>
        <w:t xml:space="preserve"> </w:t>
      </w:r>
      <w:r w:rsidR="00C5710A">
        <w:t>de</w:t>
      </w:r>
      <w:r>
        <w:t xml:space="preserve"> la tournée, votre position géographique est enregistrée régulièrement pour constituer la trace GPS. En ouvrant une tournée de nuit non clôturée vous pouvez </w:t>
      </w:r>
      <w:r w:rsidR="00C5710A">
        <w:t xml:space="preserve">donc </w:t>
      </w:r>
      <w:r>
        <w:t>visualiser votre passage</w:t>
      </w:r>
      <w:r w:rsidR="00C5710A">
        <w:t xml:space="preserve"> et reprendre à votre dernier arrêt.</w:t>
      </w:r>
    </w:p>
    <w:p w14:paraId="0CD9193B" w14:textId="77777777" w:rsidR="00C5710A" w:rsidRDefault="00C5710A" w:rsidP="006840F0"/>
    <w:p w14:paraId="28600B37" w14:textId="77777777" w:rsidR="00C5710A" w:rsidRDefault="00C5710A" w:rsidP="00C5710A"/>
    <w:p w14:paraId="7FA99903" w14:textId="66BBD794" w:rsidR="00C5710A" w:rsidRDefault="00C5710A" w:rsidP="00C5710A">
      <w:pPr>
        <w:pBdr>
          <w:top w:val="single" w:sz="4" w:space="2" w:color="A6A6A6" w:themeColor="background1" w:themeShade="A6"/>
          <w:bottom w:val="single" w:sz="4" w:space="1" w:color="A6A6A6" w:themeColor="background1" w:themeShade="A6"/>
        </w:pBdr>
      </w:pPr>
      <w:r>
        <w:rPr>
          <w:noProof/>
        </w:rPr>
        <w:drawing>
          <wp:inline distT="0" distB="0" distL="0" distR="0" wp14:anchorId="630F503C" wp14:editId="5D8608C1">
            <wp:extent cx="179705" cy="179705"/>
            <wp:effectExtent l="0" t="0" r="0" b="0"/>
            <wp:docPr id="26" name="Image 6" descr="Gnome-Dialog-Informa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Gnome-Dialog-Information-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Pr>
          <w:noProof/>
        </w:rPr>
        <w:t xml:space="preserve"> </w:t>
      </w:r>
      <w:r>
        <w:t>L</w:t>
      </w:r>
      <w:r>
        <w:t xml:space="preserve">a précision </w:t>
      </w:r>
      <w:r>
        <w:t xml:space="preserve">du positionnement et de la trace GPS </w:t>
      </w:r>
      <w:r>
        <w:t xml:space="preserve">dépend </w:t>
      </w:r>
      <w:r w:rsidRPr="00C5710A">
        <w:rPr>
          <w:b/>
          <w:u w:val="single"/>
        </w:rPr>
        <w:t>entièrement</w:t>
      </w:r>
      <w:r>
        <w:t xml:space="preserve"> de votre matériel et la précision peut être à plus de 10 mètres.</w:t>
      </w:r>
    </w:p>
    <w:p w14:paraId="3C9EEFAE" w14:textId="77777777" w:rsidR="00940B23" w:rsidRDefault="00940B23" w:rsidP="006840F0"/>
    <w:p w14:paraId="39B5A0A1" w14:textId="77777777" w:rsidR="00940B23" w:rsidRDefault="00940B23" w:rsidP="006840F0">
      <w:pPr>
        <w:rPr>
          <w:rFonts w:ascii="Calibri" w:hAnsi="Calibri"/>
          <w:noProof/>
          <w:color w:val="000000"/>
          <w:sz w:val="21"/>
          <w:szCs w:val="21"/>
        </w:rPr>
      </w:pPr>
    </w:p>
    <w:p w14:paraId="1FF465CC" w14:textId="77777777" w:rsidR="00940B23" w:rsidRDefault="00940B23" w:rsidP="00940B23">
      <w:pPr>
        <w:keepNext/>
      </w:pPr>
      <w:r>
        <w:rPr>
          <w:rFonts w:ascii="Calibri" w:hAnsi="Calibri"/>
          <w:noProof/>
          <w:color w:val="000000"/>
          <w:sz w:val="21"/>
          <w:szCs w:val="21"/>
        </w:rPr>
        <w:drawing>
          <wp:inline distT="0" distB="0" distL="0" distR="0" wp14:anchorId="68FF97B6" wp14:editId="682DA23B">
            <wp:extent cx="6300016" cy="3314700"/>
            <wp:effectExtent l="0" t="0" r="5715" b="0"/>
            <wp:docPr id="24" name="Image 24" descr="cid:DC2F4680-41C9-48AC-98D2-A0FE7C25A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DC2F4680-41C9-48AC-98D2-A0FE7C25A668"/>
                    <pic:cNvPicPr>
                      <a:picLocks noChangeAspect="1" noChangeArrowheads="1"/>
                    </pic:cNvPicPr>
                  </pic:nvPicPr>
                  <pic:blipFill rotWithShape="1">
                    <a:blip r:embed="rId76" r:link="rId77">
                      <a:extLst>
                        <a:ext uri="{28A0092B-C50C-407E-A947-70E740481C1C}">
                          <a14:useLocalDpi xmlns:a14="http://schemas.microsoft.com/office/drawing/2010/main" val="0"/>
                        </a:ext>
                      </a:extLst>
                    </a:blip>
                    <a:srcRect b="6418"/>
                    <a:stretch/>
                  </pic:blipFill>
                  <pic:spPr bwMode="auto">
                    <a:xfrm>
                      <a:off x="0" y="0"/>
                      <a:ext cx="6300470" cy="3314939"/>
                    </a:xfrm>
                    <a:prstGeom prst="rect">
                      <a:avLst/>
                    </a:prstGeom>
                    <a:noFill/>
                    <a:ln>
                      <a:noFill/>
                    </a:ln>
                    <a:extLst>
                      <a:ext uri="{53640926-AAD7-44D8-BBD7-CCE9431645EC}">
                        <a14:shadowObscured xmlns:a14="http://schemas.microsoft.com/office/drawing/2010/main"/>
                      </a:ext>
                    </a:extLst>
                  </pic:spPr>
                </pic:pic>
              </a:graphicData>
            </a:graphic>
          </wp:inline>
        </w:drawing>
      </w:r>
    </w:p>
    <w:p w14:paraId="7D81A528" w14:textId="7493DE4B" w:rsidR="008C14C5" w:rsidRPr="006840F0" w:rsidRDefault="00940B23" w:rsidP="00940B23">
      <w:pPr>
        <w:pStyle w:val="Lgende"/>
        <w:jc w:val="center"/>
        <w:rPr>
          <w:b w:val="0"/>
        </w:rPr>
      </w:pPr>
      <w:r>
        <w:t xml:space="preserve">Figure </w:t>
      </w:r>
      <w:fldSimple w:instr=" SEQ Figure \* ARABIC ">
        <w:r>
          <w:rPr>
            <w:noProof/>
          </w:rPr>
          <w:t>33</w:t>
        </w:r>
      </w:fldSimple>
      <w:r>
        <w:t xml:space="preserve"> : Exemple de trace GPS</w:t>
      </w:r>
    </w:p>
    <w:p w14:paraId="323656F5" w14:textId="07E0093F" w:rsidR="00483395" w:rsidRDefault="00483395">
      <w:pPr>
        <w:jc w:val="left"/>
        <w:rPr>
          <w:b/>
          <w:color w:val="E36C0A" w:themeColor="accent6" w:themeShade="BF"/>
          <w:sz w:val="36"/>
          <w:szCs w:val="36"/>
        </w:rPr>
      </w:pPr>
    </w:p>
    <w:p w14:paraId="1B004BBA" w14:textId="77777777" w:rsidR="00940B23" w:rsidRDefault="00940B23">
      <w:pPr>
        <w:jc w:val="left"/>
        <w:rPr>
          <w:rFonts w:ascii="Calibri" w:hAnsi="Calibri"/>
          <w:noProof/>
          <w:color w:val="000000"/>
          <w:sz w:val="21"/>
          <w:szCs w:val="21"/>
        </w:rPr>
      </w:pPr>
    </w:p>
    <w:p w14:paraId="215DAFFD" w14:textId="77777777" w:rsidR="00940B23" w:rsidRDefault="00940B23" w:rsidP="00940B23">
      <w:pPr>
        <w:keepNext/>
        <w:jc w:val="left"/>
      </w:pPr>
      <w:r>
        <w:rPr>
          <w:rFonts w:ascii="Calibri" w:hAnsi="Calibri"/>
          <w:noProof/>
          <w:color w:val="000000"/>
          <w:sz w:val="21"/>
          <w:szCs w:val="21"/>
        </w:rPr>
        <w:drawing>
          <wp:inline distT="0" distB="0" distL="0" distR="0" wp14:anchorId="19E6DB7B" wp14:editId="7EE7BB10">
            <wp:extent cx="6300016" cy="3267075"/>
            <wp:effectExtent l="0" t="0" r="5715" b="0"/>
            <wp:docPr id="25" name="Image 25" descr="cid:97D641A0-3333-4154-BF30-8E792CB27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97D641A0-3333-4154-BF30-8E792CB27EBB"/>
                    <pic:cNvPicPr>
                      <a:picLocks noChangeAspect="1" noChangeArrowheads="1"/>
                    </pic:cNvPicPr>
                  </pic:nvPicPr>
                  <pic:blipFill rotWithShape="1">
                    <a:blip r:embed="rId78" r:link="rId79">
                      <a:extLst>
                        <a:ext uri="{28A0092B-C50C-407E-A947-70E740481C1C}">
                          <a14:useLocalDpi xmlns:a14="http://schemas.microsoft.com/office/drawing/2010/main" val="0"/>
                        </a:ext>
                      </a:extLst>
                    </a:blip>
                    <a:srcRect b="7763"/>
                    <a:stretch/>
                  </pic:blipFill>
                  <pic:spPr bwMode="auto">
                    <a:xfrm>
                      <a:off x="0" y="0"/>
                      <a:ext cx="6300470" cy="3267310"/>
                    </a:xfrm>
                    <a:prstGeom prst="rect">
                      <a:avLst/>
                    </a:prstGeom>
                    <a:noFill/>
                    <a:ln>
                      <a:noFill/>
                    </a:ln>
                    <a:extLst>
                      <a:ext uri="{53640926-AAD7-44D8-BBD7-CCE9431645EC}">
                        <a14:shadowObscured xmlns:a14="http://schemas.microsoft.com/office/drawing/2010/main"/>
                      </a:ext>
                    </a:extLst>
                  </pic:spPr>
                </pic:pic>
              </a:graphicData>
            </a:graphic>
          </wp:inline>
        </w:drawing>
      </w:r>
    </w:p>
    <w:p w14:paraId="4563F103" w14:textId="157CBFE7" w:rsidR="00940B23" w:rsidRDefault="00940B23" w:rsidP="00940B23">
      <w:pPr>
        <w:pStyle w:val="Lgende"/>
        <w:jc w:val="center"/>
        <w:rPr>
          <w:b w:val="0"/>
          <w:color w:val="E36C0A" w:themeColor="accent6" w:themeShade="BF"/>
          <w:sz w:val="36"/>
          <w:szCs w:val="36"/>
        </w:rPr>
      </w:pPr>
      <w:r>
        <w:t xml:space="preserve">Figure </w:t>
      </w:r>
      <w:fldSimple w:instr=" SEQ Figure \* ARABIC ">
        <w:r>
          <w:rPr>
            <w:noProof/>
          </w:rPr>
          <w:t>34</w:t>
        </w:r>
      </w:fldSimple>
      <w:r>
        <w:t xml:space="preserve"> : zoom sur une trace GPS</w:t>
      </w:r>
    </w:p>
    <w:p w14:paraId="0A2EEDC2" w14:textId="77777777" w:rsidR="00940B23" w:rsidRDefault="00940B23">
      <w:pPr>
        <w:jc w:val="left"/>
        <w:rPr>
          <w:b/>
          <w:color w:val="E36C0A" w:themeColor="accent6" w:themeShade="BF"/>
          <w:sz w:val="36"/>
          <w:szCs w:val="36"/>
        </w:rPr>
      </w:pPr>
      <w:r>
        <w:br w:type="page"/>
      </w:r>
    </w:p>
    <w:p w14:paraId="4F569608" w14:textId="38CF77AD" w:rsidR="00507BF9" w:rsidRDefault="00507BF9" w:rsidP="00507BF9">
      <w:pPr>
        <w:pStyle w:val="Titre1"/>
      </w:pPr>
      <w:bookmarkStart w:id="21" w:name="_Toc379354931"/>
      <w:r>
        <w:lastRenderedPageBreak/>
        <w:t>Recherche patrimoniale</w:t>
      </w:r>
      <w:bookmarkEnd w:id="21"/>
    </w:p>
    <w:p w14:paraId="47C68979" w14:textId="77777777" w:rsidR="00022660" w:rsidRDefault="00022660" w:rsidP="00022660">
      <w:pPr>
        <w:pStyle w:val="Titre2"/>
      </w:pPr>
      <w:bookmarkStart w:id="22" w:name="_Toc379354932"/>
      <w:r>
        <w:t>Recherche simple</w:t>
      </w:r>
      <w:bookmarkEnd w:id="22"/>
    </w:p>
    <w:p w14:paraId="2694B542" w14:textId="77777777" w:rsidR="008010CD" w:rsidRDefault="00594EB6" w:rsidP="008010CD">
      <w:r>
        <w:t xml:space="preserve">Le premier écran de la recherche vous permet d’effectuer une recherche « simple » </w:t>
      </w:r>
      <w:r w:rsidR="004E3228">
        <w:t>sur</w:t>
      </w:r>
      <w:r>
        <w:t xml:space="preserve"> tout ou partie du code métier d’un objet du patrimoine :</w:t>
      </w:r>
    </w:p>
    <w:p w14:paraId="31FA77B3" w14:textId="77777777" w:rsidR="00594EB6" w:rsidRDefault="00594EB6" w:rsidP="008010CD"/>
    <w:p w14:paraId="70CED5E2" w14:textId="77777777" w:rsidR="00594EB6" w:rsidRDefault="004E3228" w:rsidP="00594EB6">
      <w:pPr>
        <w:keepNext/>
        <w:jc w:val="center"/>
      </w:pPr>
      <w:r>
        <w:rPr>
          <w:noProof/>
        </w:rPr>
        <w:drawing>
          <wp:inline distT="0" distB="0" distL="0" distR="0" wp14:anchorId="77BDC5C8" wp14:editId="4659921A">
            <wp:extent cx="3228975" cy="205838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3012" cy="2067331"/>
                    </a:xfrm>
                    <a:prstGeom prst="rect">
                      <a:avLst/>
                    </a:prstGeom>
                  </pic:spPr>
                </pic:pic>
              </a:graphicData>
            </a:graphic>
          </wp:inline>
        </w:drawing>
      </w:r>
    </w:p>
    <w:p w14:paraId="49F0205C" w14:textId="77777777" w:rsidR="008010CD" w:rsidRDefault="00594EB6" w:rsidP="00594EB6">
      <w:pPr>
        <w:pStyle w:val="Lgende"/>
        <w:jc w:val="center"/>
        <w:rPr>
          <w:noProof/>
        </w:rPr>
      </w:pPr>
      <w:r>
        <w:t xml:space="preserve">Figure </w:t>
      </w:r>
      <w:fldSimple w:instr=" SEQ Figure \* ARABIC ">
        <w:r w:rsidR="00940B23">
          <w:rPr>
            <w:noProof/>
          </w:rPr>
          <w:t>35</w:t>
        </w:r>
      </w:fldSimple>
      <w:r>
        <w:t xml:space="preserve"> : Ecran de recherche "simple</w:t>
      </w:r>
      <w:r>
        <w:rPr>
          <w:noProof/>
        </w:rPr>
        <w:t>"</w:t>
      </w:r>
    </w:p>
    <w:p w14:paraId="1C163A92" w14:textId="77777777" w:rsidR="00594EB6" w:rsidRDefault="00594EB6" w:rsidP="00594EB6"/>
    <w:p w14:paraId="1BD1C204" w14:textId="407F9B76" w:rsidR="004E3228" w:rsidRDefault="004E3228" w:rsidP="004E3228">
      <w:r>
        <w:t xml:space="preserve">Si aucune valeur  champ n’est saisie dans le champ de recherche, l’application liste la totalité du patrimoine du site courant. Dans ce cas, ou dans le cas </w:t>
      </w:r>
      <w:proofErr w:type="spellStart"/>
      <w:r w:rsidR="00B51FA3">
        <w:t>ou</w:t>
      </w:r>
      <w:proofErr w:type="spellEnd"/>
      <w:r>
        <w:t xml:space="preserve"> le patrimoine est vaste, la recherche peut ne pas être immédiate, et il est alors possible de l’annuler </w:t>
      </w:r>
      <w:r w:rsidR="002B7F75">
        <w:t>en tapant sur le bouton « Annuler » </w:t>
      </w:r>
      <w:r>
        <w:t>:</w:t>
      </w:r>
    </w:p>
    <w:p w14:paraId="590CD829" w14:textId="77777777" w:rsidR="004E3228" w:rsidRDefault="004E3228" w:rsidP="004E3228"/>
    <w:p w14:paraId="5CCD8C63" w14:textId="77777777" w:rsidR="004E3228" w:rsidRDefault="004E3228" w:rsidP="004E3228">
      <w:pPr>
        <w:keepNext/>
        <w:jc w:val="center"/>
      </w:pPr>
      <w:r>
        <w:rPr>
          <w:noProof/>
        </w:rPr>
        <w:drawing>
          <wp:inline distT="0" distB="0" distL="0" distR="0" wp14:anchorId="7546C071" wp14:editId="36519674">
            <wp:extent cx="3209925" cy="21177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1161" cy="2138343"/>
                    </a:xfrm>
                    <a:prstGeom prst="rect">
                      <a:avLst/>
                    </a:prstGeom>
                  </pic:spPr>
                </pic:pic>
              </a:graphicData>
            </a:graphic>
          </wp:inline>
        </w:drawing>
      </w:r>
    </w:p>
    <w:p w14:paraId="548F9698" w14:textId="77777777" w:rsidR="002B7F75" w:rsidRPr="00022660" w:rsidRDefault="004E3228" w:rsidP="00022660">
      <w:pPr>
        <w:pStyle w:val="Lgende"/>
        <w:jc w:val="center"/>
        <w:rPr>
          <w:b w:val="0"/>
          <w:color w:val="E36C0A" w:themeColor="accent6" w:themeShade="BF"/>
          <w:sz w:val="36"/>
          <w:szCs w:val="36"/>
        </w:rPr>
      </w:pPr>
      <w:r>
        <w:t xml:space="preserve">Figure </w:t>
      </w:r>
      <w:fldSimple w:instr=" SEQ Figure \* ARABIC ">
        <w:r w:rsidR="00940B23">
          <w:rPr>
            <w:noProof/>
          </w:rPr>
          <w:t>36</w:t>
        </w:r>
      </w:fldSimple>
      <w:r w:rsidR="002B7F75">
        <w:t> </w:t>
      </w:r>
      <w:r>
        <w:t>: Exemple d</w:t>
      </w:r>
      <w:r w:rsidR="002B7F75">
        <w:t>’</w:t>
      </w:r>
      <w:r>
        <w:t>annulation d</w:t>
      </w:r>
      <w:r w:rsidR="00B442CE">
        <w:t>’un</w:t>
      </w:r>
      <w:r>
        <w:t>e recherche simple</w:t>
      </w:r>
    </w:p>
    <w:p w14:paraId="23911CE3" w14:textId="77777777" w:rsidR="00184124" w:rsidRDefault="00184124">
      <w:pPr>
        <w:jc w:val="left"/>
        <w:rPr>
          <w:b/>
          <w:color w:val="E36C0A" w:themeColor="accent6" w:themeShade="BF"/>
          <w:sz w:val="28"/>
        </w:rPr>
      </w:pPr>
      <w:r>
        <w:br w:type="page"/>
      </w:r>
    </w:p>
    <w:p w14:paraId="110DF7E0" w14:textId="77777777" w:rsidR="002B7F75" w:rsidRDefault="00022660" w:rsidP="00022660">
      <w:pPr>
        <w:pStyle w:val="Titre2"/>
      </w:pPr>
      <w:bookmarkStart w:id="23" w:name="_Toc379354933"/>
      <w:r>
        <w:lastRenderedPageBreak/>
        <w:t>Affichage des résultats</w:t>
      </w:r>
      <w:bookmarkEnd w:id="23"/>
    </w:p>
    <w:p w14:paraId="5FEB03D2" w14:textId="77777777" w:rsidR="00022660" w:rsidRDefault="00BF4745" w:rsidP="00022660">
      <w:r>
        <w:t>Les 10 premiers résultats d’une recherche s’affichent dans le volet dépliant de droite, groupés par la catégorie à laquelle ils appartiennent :</w:t>
      </w:r>
    </w:p>
    <w:p w14:paraId="55FE7903" w14:textId="77777777" w:rsidR="00BF4745" w:rsidRDefault="00BF4745" w:rsidP="00022660"/>
    <w:p w14:paraId="1E754D3F" w14:textId="77777777" w:rsidR="00BF4745" w:rsidRDefault="00BF4745" w:rsidP="00BF4745">
      <w:pPr>
        <w:keepNext/>
        <w:jc w:val="center"/>
      </w:pPr>
      <w:r>
        <w:rPr>
          <w:noProof/>
        </w:rPr>
        <w:drawing>
          <wp:inline distT="0" distB="0" distL="0" distR="0" wp14:anchorId="7305AD17" wp14:editId="3BCE3A1A">
            <wp:extent cx="2209800" cy="1743208"/>
            <wp:effectExtent l="0" t="0" r="0"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3375" cy="1753917"/>
                    </a:xfrm>
                    <a:prstGeom prst="rect">
                      <a:avLst/>
                    </a:prstGeom>
                  </pic:spPr>
                </pic:pic>
              </a:graphicData>
            </a:graphic>
          </wp:inline>
        </w:drawing>
      </w:r>
    </w:p>
    <w:p w14:paraId="1521259C" w14:textId="77777777" w:rsidR="00BF4745" w:rsidRDefault="00BF4745" w:rsidP="00BF4745">
      <w:pPr>
        <w:pStyle w:val="Lgende"/>
        <w:jc w:val="center"/>
      </w:pPr>
      <w:r>
        <w:t xml:space="preserve">Figure </w:t>
      </w:r>
      <w:fldSimple w:instr=" SEQ Figure \* ARABIC ">
        <w:r w:rsidR="00940B23">
          <w:rPr>
            <w:noProof/>
          </w:rPr>
          <w:t>37</w:t>
        </w:r>
      </w:fldSimple>
      <w:r>
        <w:t xml:space="preserve"> : Exemple de résultat de recherche</w:t>
      </w:r>
    </w:p>
    <w:p w14:paraId="33AC7C3B" w14:textId="77777777" w:rsidR="00BF4745" w:rsidRDefault="00BF4745" w:rsidP="00BF4745"/>
    <w:p w14:paraId="7B26C3DD" w14:textId="77777777" w:rsidR="00BF4745" w:rsidRPr="00BF4745" w:rsidRDefault="00BF4745" w:rsidP="00BF4745">
      <w:r>
        <w:t xml:space="preserve">Le contenu de chaque résultat peut être visualisé en tapant sur celui-ci, ce qui déploie la fiche objet, comme pour une consultation. </w:t>
      </w:r>
    </w:p>
    <w:p w14:paraId="1934ECB9" w14:textId="77777777" w:rsidR="00022660" w:rsidRDefault="00022660" w:rsidP="00022660">
      <w:pPr>
        <w:pStyle w:val="Titre2"/>
      </w:pPr>
      <w:bookmarkStart w:id="24" w:name="_Toc379354934"/>
      <w:r>
        <w:t>Recherche avancée</w:t>
      </w:r>
      <w:bookmarkEnd w:id="24"/>
    </w:p>
    <w:p w14:paraId="1E6A3D5E" w14:textId="77777777" w:rsidR="00022660" w:rsidRDefault="00BF4745" w:rsidP="00022660">
      <w:r>
        <w:t>La recherche simple est un outil rapide lorsqu’on connait au moins partiellement l’objet recherché, mais n’est pas adaptée pour des recherches plus globales (liste d’objet d’un certain type dans une rue par exemple). Pour effectuer une recherche sur un ou plusieurs critères, sélectionnez la recherche avancée.</w:t>
      </w:r>
    </w:p>
    <w:p w14:paraId="6CC0EF8D" w14:textId="77777777" w:rsidR="00BF4745" w:rsidRDefault="00BF4745" w:rsidP="00022660"/>
    <w:p w14:paraId="40B2DB19" w14:textId="77777777" w:rsidR="00BF4745" w:rsidRDefault="00BF4745" w:rsidP="00022660">
      <w:r>
        <w:t xml:space="preserve">Cette fonctionnalité permet de cibler </w:t>
      </w:r>
      <w:r w:rsidR="00FE5C86">
        <w:t>le type d’objet recherché puis se saisir un ou plusieurs critères cumulatifs de sélection de ces objets.</w:t>
      </w:r>
    </w:p>
    <w:p w14:paraId="288C370F" w14:textId="77777777" w:rsidR="00551B35" w:rsidRDefault="00BF4745" w:rsidP="00551B35">
      <w:pPr>
        <w:keepNext/>
        <w:jc w:val="center"/>
      </w:pPr>
      <w:r>
        <w:rPr>
          <w:noProof/>
        </w:rPr>
        <w:drawing>
          <wp:inline distT="0" distB="0" distL="0" distR="0" wp14:anchorId="7197BCE7" wp14:editId="6536D25E">
            <wp:extent cx="2695575" cy="3055003"/>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07719" cy="3068766"/>
                    </a:xfrm>
                    <a:prstGeom prst="rect">
                      <a:avLst/>
                    </a:prstGeom>
                  </pic:spPr>
                </pic:pic>
              </a:graphicData>
            </a:graphic>
          </wp:inline>
        </w:drawing>
      </w:r>
    </w:p>
    <w:p w14:paraId="26290049" w14:textId="77777777" w:rsidR="00BF4745" w:rsidRDefault="00551B35" w:rsidP="00551B35">
      <w:pPr>
        <w:pStyle w:val="Lgende"/>
        <w:jc w:val="center"/>
      </w:pPr>
      <w:r>
        <w:t xml:space="preserve">Figure </w:t>
      </w:r>
      <w:fldSimple w:instr=" SEQ Figure \* ARABIC ">
        <w:r w:rsidR="00940B23">
          <w:rPr>
            <w:noProof/>
          </w:rPr>
          <w:t>38</w:t>
        </w:r>
      </w:fldSimple>
      <w:r>
        <w:t xml:space="preserve"> : Exemple de recherche avancée</w:t>
      </w:r>
    </w:p>
    <w:p w14:paraId="0DFCAF17" w14:textId="77777777" w:rsidR="00551B35" w:rsidRDefault="00551B35" w:rsidP="00551B35"/>
    <w:p w14:paraId="31D5AC2B" w14:textId="77777777" w:rsidR="00551B35" w:rsidRPr="00551B35" w:rsidRDefault="00551B35" w:rsidP="00551B35">
      <w:r>
        <w:t>Comme pour la recherche simple, la recherche avancée affiche les 10 premiers résultats dans le volet de droite et elle peut être annulée si vous la trouvez trop longue, afin par exemple de l’affiner.</w:t>
      </w:r>
    </w:p>
    <w:p w14:paraId="6D3ACAE8" w14:textId="77777777" w:rsidR="002B7F75" w:rsidRDefault="002B7F75">
      <w:pPr>
        <w:jc w:val="left"/>
        <w:rPr>
          <w:b/>
          <w:color w:val="E36C0A" w:themeColor="accent6" w:themeShade="BF"/>
          <w:sz w:val="36"/>
          <w:szCs w:val="36"/>
        </w:rPr>
      </w:pPr>
      <w:r>
        <w:br w:type="page"/>
      </w:r>
    </w:p>
    <w:p w14:paraId="03870598" w14:textId="77777777" w:rsidR="00507BF9" w:rsidRDefault="00507BF9" w:rsidP="00507BF9">
      <w:pPr>
        <w:pStyle w:val="Titre1"/>
      </w:pPr>
      <w:bookmarkStart w:id="25" w:name="_Toc379354935"/>
      <w:r>
        <w:lastRenderedPageBreak/>
        <w:t>Géolocalisation</w:t>
      </w:r>
      <w:bookmarkEnd w:id="25"/>
    </w:p>
    <w:p w14:paraId="6DEE4D7E" w14:textId="77777777" w:rsidR="00324AB4" w:rsidRDefault="00FE234D" w:rsidP="00324AB4">
      <w:r>
        <w:t xml:space="preserve">L’option « Ma position » du menu général </w:t>
      </w:r>
      <w:r w:rsidR="00324AB4">
        <w:t>vous permet de centrer la carte sur votre position actuelle, indiquée par le marqueur orange :</w:t>
      </w:r>
    </w:p>
    <w:p w14:paraId="6A1FBA3B" w14:textId="77777777" w:rsidR="00324AB4" w:rsidRDefault="00324AB4" w:rsidP="00324AB4"/>
    <w:p w14:paraId="5E385328" w14:textId="77777777" w:rsidR="00324AB4" w:rsidRDefault="00324AB4" w:rsidP="00324AB4">
      <w:pPr>
        <w:keepNext/>
        <w:jc w:val="center"/>
      </w:pPr>
      <w:r>
        <w:rPr>
          <w:noProof/>
        </w:rPr>
        <w:drawing>
          <wp:inline distT="0" distB="0" distL="0" distR="0" wp14:anchorId="03314215" wp14:editId="13C0E29E">
            <wp:extent cx="3342009" cy="5713730"/>
            <wp:effectExtent l="0" t="0" r="0" b="127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3509" cy="5716295"/>
                    </a:xfrm>
                    <a:prstGeom prst="rect">
                      <a:avLst/>
                    </a:prstGeom>
                  </pic:spPr>
                </pic:pic>
              </a:graphicData>
            </a:graphic>
          </wp:inline>
        </w:drawing>
      </w:r>
    </w:p>
    <w:p w14:paraId="31DB0AB0" w14:textId="77777777" w:rsidR="00324AB4" w:rsidRDefault="00324AB4" w:rsidP="00324AB4">
      <w:pPr>
        <w:pStyle w:val="Lgende"/>
        <w:jc w:val="center"/>
      </w:pPr>
      <w:r>
        <w:t xml:space="preserve">Figure </w:t>
      </w:r>
      <w:fldSimple w:instr=" SEQ Figure \* ARABIC ">
        <w:r w:rsidR="00940B23">
          <w:rPr>
            <w:noProof/>
          </w:rPr>
          <w:t>39</w:t>
        </w:r>
      </w:fldSimple>
      <w:r>
        <w:t xml:space="preserve"> : Exemple de géolocalisation</w:t>
      </w:r>
    </w:p>
    <w:p w14:paraId="3B35BDA8" w14:textId="77777777" w:rsidR="00324AB4" w:rsidRDefault="00324AB4" w:rsidP="00324AB4"/>
    <w:p w14:paraId="17B9A6F5" w14:textId="77777777" w:rsidR="005F3495" w:rsidRDefault="005F3495" w:rsidP="00324AB4">
      <w:r>
        <w:t>Les mouvements effectuées à partir de cet instant ne sont pas affichées sur la carte (le marqueur ne bouge pas avec votre position).</w:t>
      </w:r>
    </w:p>
    <w:p w14:paraId="4846BF13" w14:textId="77777777" w:rsidR="005F3495" w:rsidRDefault="005F3495" w:rsidP="00324AB4"/>
    <w:p w14:paraId="5D1D0CF9" w14:textId="77777777" w:rsidR="00324AB4" w:rsidRDefault="00324AB4" w:rsidP="00324AB4">
      <w:r>
        <w:t>Vous pouvez sortir du mode de g</w:t>
      </w:r>
      <w:r w:rsidR="00054F4D">
        <w:t>éolocali</w:t>
      </w:r>
      <w:r>
        <w:t>s</w:t>
      </w:r>
      <w:r w:rsidR="00054F4D">
        <w:t>a</w:t>
      </w:r>
      <w:r>
        <w:t>tion en effectuant un « </w:t>
      </w:r>
      <w:proofErr w:type="spellStart"/>
      <w:r>
        <w:t>tap</w:t>
      </w:r>
      <w:proofErr w:type="spellEnd"/>
      <w:r>
        <w:t> » sur l’icône de droite associée à ce mode :</w:t>
      </w:r>
    </w:p>
    <w:p w14:paraId="3E879AD4" w14:textId="77777777" w:rsidR="00324AB4" w:rsidRDefault="00324AB4" w:rsidP="00324AB4"/>
    <w:p w14:paraId="734B7FD8" w14:textId="77777777" w:rsidR="00324AB4" w:rsidRDefault="00324AB4" w:rsidP="00324AB4">
      <w:pPr>
        <w:jc w:val="center"/>
      </w:pPr>
      <w:r>
        <w:rPr>
          <w:noProof/>
        </w:rPr>
        <w:drawing>
          <wp:inline distT="0" distB="0" distL="0" distR="0" wp14:anchorId="69C289B6" wp14:editId="6729F271">
            <wp:extent cx="409575" cy="42144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964" cy="431108"/>
                    </a:xfrm>
                    <a:prstGeom prst="rect">
                      <a:avLst/>
                    </a:prstGeom>
                  </pic:spPr>
                </pic:pic>
              </a:graphicData>
            </a:graphic>
          </wp:inline>
        </w:drawing>
      </w:r>
    </w:p>
    <w:p w14:paraId="32747097" w14:textId="77777777" w:rsidR="00324AB4" w:rsidRDefault="00324AB4" w:rsidP="00324AB4"/>
    <w:p w14:paraId="381012B8" w14:textId="77777777" w:rsidR="00324AB4" w:rsidRPr="00324AB4" w:rsidRDefault="00054F4D" w:rsidP="00324AB4">
      <w:r>
        <w:t>L’icône disparait alors tout comme l</w:t>
      </w:r>
      <w:r w:rsidR="00324AB4">
        <w:t>e marqueur orange sur la carte.</w:t>
      </w:r>
      <w:r w:rsidR="00324AB4">
        <w:br w:type="page"/>
      </w:r>
    </w:p>
    <w:p w14:paraId="5BAAE9B8" w14:textId="77777777" w:rsidR="00507BF9" w:rsidRDefault="00507BF9" w:rsidP="00507BF9">
      <w:pPr>
        <w:pStyle w:val="Titre1"/>
      </w:pPr>
      <w:bookmarkStart w:id="26" w:name="_Toc379354936"/>
      <w:r>
        <w:lastRenderedPageBreak/>
        <w:t>Sélection des couches actives</w:t>
      </w:r>
      <w:bookmarkEnd w:id="26"/>
    </w:p>
    <w:p w14:paraId="46D51F9F" w14:textId="77777777" w:rsidR="007E4747" w:rsidRDefault="007E4747" w:rsidP="007E4747">
      <w:r>
        <w:t>Cette option du menu permet de sélectionner les couches qui sont affichées</w:t>
      </w:r>
      <w:r w:rsidR="00894FC0">
        <w:t xml:space="preserve"> </w:t>
      </w:r>
      <w:proofErr w:type="gramStart"/>
      <w:r w:rsidR="00894FC0">
        <w:t>ou</w:t>
      </w:r>
      <w:proofErr w:type="gramEnd"/>
      <w:r w:rsidR="00894FC0">
        <w:t xml:space="preserve"> </w:t>
      </w:r>
      <w:r>
        <w:t>masquées :</w:t>
      </w:r>
    </w:p>
    <w:p w14:paraId="792AE030" w14:textId="77777777" w:rsidR="007E4747" w:rsidRDefault="007E4747" w:rsidP="007E4747"/>
    <w:p w14:paraId="7CE791F0" w14:textId="77777777" w:rsidR="007E4747" w:rsidRDefault="007E4747" w:rsidP="007E4747">
      <w:pPr>
        <w:keepNext/>
        <w:jc w:val="center"/>
      </w:pPr>
      <w:r>
        <w:rPr>
          <w:noProof/>
        </w:rPr>
        <w:drawing>
          <wp:inline distT="0" distB="0" distL="0" distR="0" wp14:anchorId="4F46C565" wp14:editId="690FA68E">
            <wp:extent cx="3305175" cy="4379473"/>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9977" cy="4385836"/>
                    </a:xfrm>
                    <a:prstGeom prst="rect">
                      <a:avLst/>
                    </a:prstGeom>
                  </pic:spPr>
                </pic:pic>
              </a:graphicData>
            </a:graphic>
          </wp:inline>
        </w:drawing>
      </w:r>
    </w:p>
    <w:p w14:paraId="5AD691CE" w14:textId="77777777" w:rsidR="00894FC0" w:rsidRDefault="007E4747" w:rsidP="00894FC0">
      <w:pPr>
        <w:pStyle w:val="Lgende"/>
        <w:jc w:val="center"/>
      </w:pPr>
      <w:r>
        <w:t xml:space="preserve">Figure </w:t>
      </w:r>
      <w:fldSimple w:instr=" SEQ Figure \* ARABIC ">
        <w:r w:rsidR="00940B23">
          <w:rPr>
            <w:noProof/>
          </w:rPr>
          <w:t>40</w:t>
        </w:r>
      </w:fldSimple>
      <w:r>
        <w:t xml:space="preserve"> : Exemple de sélection de couche active</w:t>
      </w:r>
    </w:p>
    <w:p w14:paraId="74A48225" w14:textId="77777777" w:rsidR="00894FC0" w:rsidRDefault="00894FC0" w:rsidP="00894FC0"/>
    <w:p w14:paraId="6621BE60" w14:textId="77777777" w:rsidR="00894FC0" w:rsidRDefault="00894FC0" w:rsidP="00894FC0">
      <w:r>
        <w:t>Un « </w:t>
      </w:r>
      <w:proofErr w:type="spellStart"/>
      <w:r>
        <w:t>tap</w:t>
      </w:r>
      <w:proofErr w:type="spellEnd"/>
      <w:r>
        <w:t> » sur une couche en modifie la visibilité sur la carte. Les couches sont regroupées par catégorie pour pouvoir modifier l’état de plusieurs couches simultanément, par un « </w:t>
      </w:r>
      <w:proofErr w:type="spellStart"/>
      <w:r>
        <w:t>tap</w:t>
      </w:r>
      <w:proofErr w:type="spellEnd"/>
      <w:r>
        <w:t xml:space="preserve"> » sur la catégorie. </w:t>
      </w:r>
    </w:p>
    <w:p w14:paraId="3791494F" w14:textId="77777777" w:rsidR="00894FC0" w:rsidRDefault="00894FC0" w:rsidP="00894FC0"/>
    <w:p w14:paraId="5BB62CC5" w14:textId="77777777" w:rsidR="00894FC0" w:rsidRPr="00FE234D" w:rsidRDefault="00894FC0" w:rsidP="00FE234D">
      <w:r>
        <w:t>Dans notre exemple ci-dessus, un « </w:t>
      </w:r>
      <w:proofErr w:type="spellStart"/>
      <w:r>
        <w:t>tap</w:t>
      </w:r>
      <w:proofErr w:type="spellEnd"/>
      <w:r>
        <w:t> » sur « Eclairage public » va faire disparaitre toutes les couches concernées.</w:t>
      </w:r>
      <w:r>
        <w:br w:type="page"/>
      </w:r>
    </w:p>
    <w:p w14:paraId="76E06FEF" w14:textId="77777777" w:rsidR="00E33E64" w:rsidRDefault="00E33E64" w:rsidP="00507BF9">
      <w:pPr>
        <w:pStyle w:val="Titre1"/>
      </w:pPr>
      <w:bookmarkStart w:id="27" w:name="_Toc379354937"/>
      <w:r>
        <w:lastRenderedPageBreak/>
        <w:t>Compte-rendu spontané</w:t>
      </w:r>
      <w:bookmarkEnd w:id="27"/>
    </w:p>
    <w:p w14:paraId="1B331305" w14:textId="22C037B5" w:rsidR="00E33E64" w:rsidRDefault="00E33E64" w:rsidP="00E33E64">
      <w:r>
        <w:t xml:space="preserve">Le menu général permet de saisir des </w:t>
      </w:r>
      <w:r w:rsidR="004420D5">
        <w:t>comptes rendus</w:t>
      </w:r>
      <w:r>
        <w:t xml:space="preserve"> spontanés. Cette option affiche la liste des activités possible :</w:t>
      </w:r>
    </w:p>
    <w:p w14:paraId="116D6F93" w14:textId="77777777" w:rsidR="00E33E64" w:rsidRDefault="00E33E64" w:rsidP="00E33E64"/>
    <w:p w14:paraId="2E5E1C31" w14:textId="77777777" w:rsidR="00E33E64" w:rsidRDefault="00E33E64" w:rsidP="00E33E64">
      <w:pPr>
        <w:keepNext/>
        <w:jc w:val="center"/>
      </w:pPr>
      <w:r>
        <w:rPr>
          <w:noProof/>
        </w:rPr>
        <w:drawing>
          <wp:inline distT="0" distB="0" distL="0" distR="0" wp14:anchorId="187580E3" wp14:editId="6EDE3C22">
            <wp:extent cx="3274666" cy="3247274"/>
            <wp:effectExtent l="0" t="0" r="254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1106" cy="3263577"/>
                    </a:xfrm>
                    <a:prstGeom prst="rect">
                      <a:avLst/>
                    </a:prstGeom>
                  </pic:spPr>
                </pic:pic>
              </a:graphicData>
            </a:graphic>
          </wp:inline>
        </w:drawing>
      </w:r>
    </w:p>
    <w:p w14:paraId="6B6C49B5" w14:textId="77777777" w:rsidR="00E33E64" w:rsidRDefault="00E33E64" w:rsidP="00E33E64">
      <w:pPr>
        <w:pStyle w:val="Lgende"/>
        <w:jc w:val="center"/>
      </w:pPr>
      <w:r>
        <w:t xml:space="preserve">Figure </w:t>
      </w:r>
      <w:fldSimple w:instr=" SEQ Figure \* ARABIC ">
        <w:r w:rsidR="00940B23">
          <w:rPr>
            <w:noProof/>
          </w:rPr>
          <w:t>41</w:t>
        </w:r>
      </w:fldSimple>
      <w:r>
        <w:t xml:space="preserve"> : Exemple de liste de compte-rendu spontané</w:t>
      </w:r>
    </w:p>
    <w:p w14:paraId="345490A7" w14:textId="77777777" w:rsidR="00E33E64" w:rsidRDefault="00E33E64" w:rsidP="00E33E64"/>
    <w:p w14:paraId="2B3E1FBA" w14:textId="77777777" w:rsidR="00E33E64" w:rsidRDefault="00F05EEA" w:rsidP="00E33E64">
      <w:r>
        <w:t>Après le choix d’une activité, vous devez choisir la liste des objets concernés. Il est donc possible de faire un compte-rendu sur plusieurs objets simultanément !</w:t>
      </w:r>
    </w:p>
    <w:p w14:paraId="0953D9DF" w14:textId="77777777" w:rsidR="00F05EEA" w:rsidRDefault="00F05EEA" w:rsidP="00E33E64"/>
    <w:p w14:paraId="70D9F56F" w14:textId="77777777" w:rsidR="00F05EEA" w:rsidRDefault="00F05EEA" w:rsidP="00E33E64">
      <w:r>
        <w:t>Enfin vous devez remplir le compte-rendu puis l’enregistrer, comme lors d’un compte-rendu simple sur un seul objet.</w:t>
      </w:r>
    </w:p>
    <w:p w14:paraId="74A990B7" w14:textId="77777777" w:rsidR="00F05EEA" w:rsidRPr="00E33E64" w:rsidRDefault="00F05EEA" w:rsidP="00E33E64"/>
    <w:p w14:paraId="2821C42D" w14:textId="77777777" w:rsidR="00E33E64" w:rsidRDefault="00E33E64">
      <w:pPr>
        <w:jc w:val="left"/>
        <w:rPr>
          <w:b/>
          <w:color w:val="E36C0A" w:themeColor="accent6" w:themeShade="BF"/>
          <w:sz w:val="36"/>
          <w:szCs w:val="36"/>
        </w:rPr>
      </w:pPr>
      <w:r>
        <w:br w:type="page"/>
      </w:r>
    </w:p>
    <w:p w14:paraId="326FCA64" w14:textId="77777777" w:rsidR="00507BF9" w:rsidRDefault="00507BF9" w:rsidP="00507BF9">
      <w:pPr>
        <w:pStyle w:val="Titre1"/>
      </w:pPr>
      <w:bookmarkStart w:id="28" w:name="_Toc379354938"/>
      <w:r>
        <w:lastRenderedPageBreak/>
        <w:t>Synchronisation</w:t>
      </w:r>
      <w:bookmarkEnd w:id="28"/>
    </w:p>
    <w:p w14:paraId="05B42238" w14:textId="77777777" w:rsidR="00DF0537" w:rsidRDefault="00DF0537" w:rsidP="00DF0537">
      <w:r>
        <w:t>Le menu de synchronisation permet :</w:t>
      </w:r>
    </w:p>
    <w:p w14:paraId="6A91612F" w14:textId="3CE3B78E" w:rsidR="00DF0537" w:rsidRDefault="00DF0537" w:rsidP="003A4E53">
      <w:pPr>
        <w:pStyle w:val="Paragraphedeliste"/>
        <w:numPr>
          <w:ilvl w:val="0"/>
          <w:numId w:val="9"/>
        </w:numPr>
      </w:pPr>
      <w:r>
        <w:t xml:space="preserve">Le transfert des </w:t>
      </w:r>
      <w:r w:rsidR="004420D5">
        <w:t>comptes rendus</w:t>
      </w:r>
      <w:r>
        <w:t xml:space="preserve"> non synchronisés</w:t>
      </w:r>
    </w:p>
    <w:p w14:paraId="664A33AB" w14:textId="77777777" w:rsidR="00DF0537" w:rsidRDefault="00DF0537" w:rsidP="003A4E53">
      <w:pPr>
        <w:pStyle w:val="Paragraphedeliste"/>
        <w:numPr>
          <w:ilvl w:val="0"/>
          <w:numId w:val="9"/>
        </w:numPr>
      </w:pPr>
      <w:r>
        <w:t>La mise à jour des données patrimoniales</w:t>
      </w:r>
    </w:p>
    <w:p w14:paraId="47AD2107" w14:textId="159ADB06" w:rsidR="00DF0537" w:rsidRDefault="00DF0537" w:rsidP="003A4E53">
      <w:pPr>
        <w:pStyle w:val="Paragraphedeliste"/>
        <w:numPr>
          <w:ilvl w:val="0"/>
          <w:numId w:val="9"/>
        </w:numPr>
      </w:pPr>
      <w:r>
        <w:t xml:space="preserve">La </w:t>
      </w:r>
      <w:r w:rsidR="004420D5">
        <w:t>désinstallation</w:t>
      </w:r>
      <w:r>
        <w:t xml:space="preserve"> du site actuel.</w:t>
      </w:r>
    </w:p>
    <w:p w14:paraId="57D8F7B0" w14:textId="77777777" w:rsidR="00DF0537" w:rsidRDefault="00DF0537" w:rsidP="00DF0537"/>
    <w:p w14:paraId="39A2F53A" w14:textId="77777777" w:rsidR="00DF0537" w:rsidRDefault="00DF0537" w:rsidP="00DF0537">
      <w:pPr>
        <w:keepNext/>
        <w:jc w:val="center"/>
      </w:pPr>
      <w:r>
        <w:rPr>
          <w:noProof/>
        </w:rPr>
        <w:drawing>
          <wp:inline distT="0" distB="0" distL="0" distR="0" wp14:anchorId="5EB5E2FB" wp14:editId="02D19021">
            <wp:extent cx="3189045" cy="18159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2177" cy="1823453"/>
                    </a:xfrm>
                    <a:prstGeom prst="rect">
                      <a:avLst/>
                    </a:prstGeom>
                  </pic:spPr>
                </pic:pic>
              </a:graphicData>
            </a:graphic>
          </wp:inline>
        </w:drawing>
      </w:r>
    </w:p>
    <w:p w14:paraId="3BA68730" w14:textId="77777777" w:rsidR="00DF0537" w:rsidRDefault="00DF0537" w:rsidP="00DF0537">
      <w:pPr>
        <w:pStyle w:val="Lgende"/>
        <w:jc w:val="center"/>
      </w:pPr>
      <w:r>
        <w:t xml:space="preserve">Figure </w:t>
      </w:r>
      <w:fldSimple w:instr=" SEQ Figure \* ARABIC ">
        <w:r w:rsidR="00940B23">
          <w:rPr>
            <w:noProof/>
          </w:rPr>
          <w:t>42</w:t>
        </w:r>
      </w:fldSimple>
      <w:r>
        <w:t xml:space="preserve"> : Vue par défaut du menu synchronisation</w:t>
      </w:r>
    </w:p>
    <w:p w14:paraId="7E9D2376" w14:textId="77777777" w:rsidR="00DF0537" w:rsidRDefault="009C5661" w:rsidP="00DF0537">
      <w:pPr>
        <w:pStyle w:val="Titre2"/>
      </w:pPr>
      <w:r>
        <w:t xml:space="preserve"> </w:t>
      </w:r>
      <w:bookmarkStart w:id="29" w:name="_Toc379354939"/>
      <w:proofErr w:type="spellStart"/>
      <w:r w:rsidR="001F5F4F">
        <w:t>C</w:t>
      </w:r>
      <w:r w:rsidR="00DF0537">
        <w:t>omptes-rendu</w:t>
      </w:r>
      <w:bookmarkEnd w:id="29"/>
      <w:proofErr w:type="spellEnd"/>
    </w:p>
    <w:p w14:paraId="6D665CB3" w14:textId="056E6993" w:rsidR="00DF0537" w:rsidRDefault="00DF0537" w:rsidP="006E0E49">
      <w:r>
        <w:t>En cas d’impossibilité de transfert au serveur (aucun réseau disponible par exemple), l</w:t>
      </w:r>
      <w:r w:rsidR="00507BF9">
        <w:t xml:space="preserve">es </w:t>
      </w:r>
      <w:r w:rsidR="004420D5">
        <w:t>comptes rendus</w:t>
      </w:r>
      <w:r w:rsidR="00507BF9">
        <w:t xml:space="preserve">, spontanés ou issus d’ordres de travaux, sont conservés localement sur le terminal. </w:t>
      </w:r>
      <w:r>
        <w:t>La visualisation se fait dans le menu général, ou le nombre de compte-rendu en attente est affiché :</w:t>
      </w:r>
    </w:p>
    <w:p w14:paraId="0AFF4288" w14:textId="77777777" w:rsidR="00DF0537" w:rsidRDefault="00DF0537" w:rsidP="006E0E49"/>
    <w:p w14:paraId="7DA8067D" w14:textId="77777777" w:rsidR="00DF0537" w:rsidRDefault="00DF0537" w:rsidP="00DF0537">
      <w:pPr>
        <w:keepNext/>
        <w:jc w:val="center"/>
      </w:pPr>
      <w:r>
        <w:rPr>
          <w:noProof/>
        </w:rPr>
        <w:drawing>
          <wp:inline distT="0" distB="0" distL="0" distR="0" wp14:anchorId="3C92E667" wp14:editId="6A9DE1E6">
            <wp:extent cx="3381375" cy="474387"/>
            <wp:effectExtent l="0" t="0" r="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7230" cy="493447"/>
                    </a:xfrm>
                    <a:prstGeom prst="rect">
                      <a:avLst/>
                    </a:prstGeom>
                  </pic:spPr>
                </pic:pic>
              </a:graphicData>
            </a:graphic>
          </wp:inline>
        </w:drawing>
      </w:r>
    </w:p>
    <w:p w14:paraId="320DD442" w14:textId="77777777" w:rsidR="00DF0537" w:rsidRDefault="00DF0537" w:rsidP="00DF0537">
      <w:pPr>
        <w:pStyle w:val="Lgende"/>
        <w:jc w:val="center"/>
      </w:pPr>
      <w:r>
        <w:t xml:space="preserve">Figure </w:t>
      </w:r>
      <w:fldSimple w:instr=" SEQ Figure \* ARABIC ">
        <w:r w:rsidR="00940B23">
          <w:rPr>
            <w:noProof/>
          </w:rPr>
          <w:t>43</w:t>
        </w:r>
      </w:fldSimple>
      <w:r>
        <w:t xml:space="preserve"> : Exemple de compte</w:t>
      </w:r>
      <w:r>
        <w:rPr>
          <w:noProof/>
        </w:rPr>
        <w:t>-rendu en attente</w:t>
      </w:r>
    </w:p>
    <w:p w14:paraId="5794C2B7" w14:textId="77777777" w:rsidR="00DF0537" w:rsidRDefault="00DF0537" w:rsidP="006E0E49"/>
    <w:p w14:paraId="00FEBF0D" w14:textId="3A2DC879" w:rsidR="00DF0537" w:rsidRDefault="00DF0537" w:rsidP="006E0E49">
      <w:r>
        <w:t xml:space="preserve">La liste des </w:t>
      </w:r>
      <w:r w:rsidR="004420D5">
        <w:t>comptes rendus</w:t>
      </w:r>
      <w:r>
        <w:t xml:space="preserve"> non synchronisés s’affiche en haut du menu « Synchronisa</w:t>
      </w:r>
      <w:r w:rsidR="00426E56">
        <w:t>t</w:t>
      </w:r>
      <w:r>
        <w:t>ion » avec pour chacun d’entre eux le libellé de l’activité concernée et la date de réalisation :</w:t>
      </w:r>
    </w:p>
    <w:p w14:paraId="47F3FDA9" w14:textId="77777777" w:rsidR="00DF0537" w:rsidRDefault="00DF0537" w:rsidP="006E0E49"/>
    <w:p w14:paraId="76570F1D" w14:textId="77777777" w:rsidR="00DF0537" w:rsidRDefault="00DF0537" w:rsidP="00DF0537">
      <w:pPr>
        <w:keepNext/>
        <w:jc w:val="center"/>
      </w:pPr>
      <w:r>
        <w:rPr>
          <w:noProof/>
        </w:rPr>
        <w:drawing>
          <wp:inline distT="0" distB="0" distL="0" distR="0" wp14:anchorId="45F01549" wp14:editId="266D7E78">
            <wp:extent cx="3305175" cy="2565992"/>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0587" cy="2585721"/>
                    </a:xfrm>
                    <a:prstGeom prst="rect">
                      <a:avLst/>
                    </a:prstGeom>
                  </pic:spPr>
                </pic:pic>
              </a:graphicData>
            </a:graphic>
          </wp:inline>
        </w:drawing>
      </w:r>
    </w:p>
    <w:p w14:paraId="04EBC539" w14:textId="77777777" w:rsidR="00DF0537" w:rsidRDefault="00DF0537" w:rsidP="00DF0537">
      <w:pPr>
        <w:pStyle w:val="Lgende"/>
        <w:jc w:val="center"/>
      </w:pPr>
      <w:r>
        <w:t xml:space="preserve">Figure </w:t>
      </w:r>
      <w:fldSimple w:instr=" SEQ Figure \* ARABIC ">
        <w:r w:rsidR="00940B23">
          <w:rPr>
            <w:noProof/>
          </w:rPr>
          <w:t>44</w:t>
        </w:r>
      </w:fldSimple>
      <w:r>
        <w:t xml:space="preserve"> : </w:t>
      </w:r>
      <w:r w:rsidRPr="008040CA">
        <w:t>Exemple de compte-rendu non synchronisé</w:t>
      </w:r>
    </w:p>
    <w:p w14:paraId="63F9CE95" w14:textId="77777777" w:rsidR="00DF0537" w:rsidRDefault="00DF0537" w:rsidP="00DF0537">
      <w:pPr>
        <w:jc w:val="center"/>
      </w:pPr>
    </w:p>
    <w:p w14:paraId="017710C9" w14:textId="430346DD" w:rsidR="00DF0537" w:rsidRDefault="00507BF9" w:rsidP="006E0E49">
      <w:r>
        <w:t xml:space="preserve">Dès qu’une </w:t>
      </w:r>
      <w:r w:rsidR="004420D5">
        <w:t>connexion</w:t>
      </w:r>
      <w:r>
        <w:t xml:space="preserve"> réseau est récupérée, ils sont automatiquement synchronisés avec le serveur.</w:t>
      </w:r>
      <w:r w:rsidR="00DF0537">
        <w:t xml:space="preserve"> Il est également possible d’effectuer la synchronisation manuellement via l</w:t>
      </w:r>
      <w:r w:rsidR="00426E56">
        <w:t>e bouton « Tout Synchroniser ».</w:t>
      </w:r>
    </w:p>
    <w:p w14:paraId="4FCB9CA6" w14:textId="77777777" w:rsidR="00426E56" w:rsidRDefault="00426E56" w:rsidP="006E0E49"/>
    <w:p w14:paraId="51457DE5" w14:textId="77777777" w:rsidR="00426E56" w:rsidRDefault="00426E56" w:rsidP="006E0E49">
      <w:r>
        <w:t>Il est également possible pour chaque compte-rendu d’en forcer la synchronisation ou de le supprimer :</w:t>
      </w:r>
    </w:p>
    <w:p w14:paraId="71FBAD94" w14:textId="77777777" w:rsidR="00426E56" w:rsidRDefault="00426E56" w:rsidP="006E0E49"/>
    <w:p w14:paraId="5F3EFC7A" w14:textId="77777777" w:rsidR="00426E56" w:rsidRDefault="00426E56" w:rsidP="00426E56">
      <w:pPr>
        <w:keepNext/>
        <w:jc w:val="center"/>
      </w:pPr>
      <w:r>
        <w:rPr>
          <w:noProof/>
        </w:rPr>
        <w:drawing>
          <wp:inline distT="0" distB="0" distL="0" distR="0" wp14:anchorId="5199791D" wp14:editId="07C83E3B">
            <wp:extent cx="2983926" cy="2262755"/>
            <wp:effectExtent l="0" t="0" r="6985"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0589" cy="2267808"/>
                    </a:xfrm>
                    <a:prstGeom prst="rect">
                      <a:avLst/>
                    </a:prstGeom>
                  </pic:spPr>
                </pic:pic>
              </a:graphicData>
            </a:graphic>
          </wp:inline>
        </w:drawing>
      </w:r>
    </w:p>
    <w:p w14:paraId="0E68BBF3" w14:textId="77777777" w:rsidR="00426E56" w:rsidRDefault="00426E56" w:rsidP="00426E56">
      <w:pPr>
        <w:pStyle w:val="Lgende"/>
        <w:jc w:val="center"/>
      </w:pPr>
      <w:r>
        <w:t xml:space="preserve">Figure </w:t>
      </w:r>
      <w:fldSimple w:instr=" SEQ Figure \* ARABIC ">
        <w:r w:rsidR="00940B23">
          <w:rPr>
            <w:noProof/>
          </w:rPr>
          <w:t>45</w:t>
        </w:r>
      </w:fldSimple>
      <w:r>
        <w:t xml:space="preserve"> : Menu de synchronisation</w:t>
      </w:r>
      <w:r>
        <w:rPr>
          <w:noProof/>
        </w:rPr>
        <w:t xml:space="preserve"> d'un compte-rendu</w:t>
      </w:r>
    </w:p>
    <w:p w14:paraId="62FF14C5" w14:textId="77777777" w:rsidR="00DF0537" w:rsidRDefault="009C5661" w:rsidP="00DF0537">
      <w:pPr>
        <w:pStyle w:val="Titre2"/>
      </w:pPr>
      <w:r>
        <w:t xml:space="preserve"> </w:t>
      </w:r>
      <w:bookmarkStart w:id="30" w:name="_Toc379354940"/>
      <w:r w:rsidR="00DF0537">
        <w:t>Mise à jour patrimoniale</w:t>
      </w:r>
      <w:bookmarkEnd w:id="30"/>
    </w:p>
    <w:p w14:paraId="6ECCABF2" w14:textId="77777777" w:rsidR="00A0530B" w:rsidRDefault="00F16A94" w:rsidP="00A0530B">
      <w:r>
        <w:t>L’option de mise à jour du menu de synchronisation permet de réaliser une mise à jour différentielle des données du patrimoine. Si des données ont été ajoutées, modifiées ou supprimées, cette option pe</w:t>
      </w:r>
      <w:r w:rsidR="009C5661">
        <w:t>rmet la mise à jour du terminal. La sélection de cette action affiche à l’écran l’avancement de la mise à jour :</w:t>
      </w:r>
    </w:p>
    <w:p w14:paraId="3CED4FB6" w14:textId="77777777" w:rsidR="009C5661" w:rsidRDefault="009C5661" w:rsidP="00A0530B"/>
    <w:p w14:paraId="7717C910" w14:textId="77777777" w:rsidR="009C5661" w:rsidRDefault="009C5661" w:rsidP="009C5661">
      <w:pPr>
        <w:keepNext/>
        <w:jc w:val="center"/>
      </w:pPr>
      <w:r>
        <w:rPr>
          <w:noProof/>
        </w:rPr>
        <w:drawing>
          <wp:inline distT="0" distB="0" distL="0" distR="0" wp14:anchorId="2808181B" wp14:editId="59917FE6">
            <wp:extent cx="2679581" cy="1898015"/>
            <wp:effectExtent l="0" t="0" r="6985"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5709" cy="1930689"/>
                    </a:xfrm>
                    <a:prstGeom prst="rect">
                      <a:avLst/>
                    </a:prstGeom>
                  </pic:spPr>
                </pic:pic>
              </a:graphicData>
            </a:graphic>
          </wp:inline>
        </w:drawing>
      </w:r>
    </w:p>
    <w:p w14:paraId="668963BF" w14:textId="77777777" w:rsidR="009C5661" w:rsidRPr="00A0530B" w:rsidRDefault="009C5661" w:rsidP="009C5661">
      <w:pPr>
        <w:pStyle w:val="Lgende"/>
        <w:jc w:val="center"/>
      </w:pPr>
      <w:r>
        <w:t xml:space="preserve">Figure </w:t>
      </w:r>
      <w:fldSimple w:instr=" SEQ Figure \* ARABIC ">
        <w:r w:rsidR="00940B23">
          <w:rPr>
            <w:noProof/>
          </w:rPr>
          <w:t>46</w:t>
        </w:r>
      </w:fldSimple>
      <w:r>
        <w:t xml:space="preserve"> : Exemple de mise à jour de données patrimoniales</w:t>
      </w:r>
    </w:p>
    <w:p w14:paraId="3FC476D2" w14:textId="4E13960A" w:rsidR="00DF0537" w:rsidRPr="00DF0537" w:rsidRDefault="009C5661" w:rsidP="00DF0537">
      <w:pPr>
        <w:pStyle w:val="Titre2"/>
      </w:pPr>
      <w:r>
        <w:t xml:space="preserve"> </w:t>
      </w:r>
      <w:bookmarkStart w:id="31" w:name="_Toc379354941"/>
      <w:r w:rsidR="004420D5">
        <w:t>Désinstallation</w:t>
      </w:r>
      <w:bookmarkEnd w:id="31"/>
    </w:p>
    <w:p w14:paraId="6F0F275C" w14:textId="77777777" w:rsidR="00F16A94" w:rsidRDefault="00F16A94" w:rsidP="00DB40EE">
      <w:pPr>
        <w:rPr>
          <w:noProof/>
        </w:rPr>
      </w:pPr>
      <w:r>
        <w:rPr>
          <w:noProof/>
        </w:rPr>
        <w:t>L’option de désintallation supprime le site courant et ses données patrimoniales du terminal. Une validation vous sera demandée sur cette action :</w:t>
      </w:r>
    </w:p>
    <w:p w14:paraId="3365E2CB" w14:textId="77777777" w:rsidR="00F16A94" w:rsidRDefault="00F16A94" w:rsidP="00DB40EE">
      <w:pPr>
        <w:rPr>
          <w:noProof/>
        </w:rPr>
      </w:pPr>
    </w:p>
    <w:p w14:paraId="66BA4EA6" w14:textId="77777777" w:rsidR="00F16A94" w:rsidRDefault="00F16A94" w:rsidP="00F16A94">
      <w:pPr>
        <w:keepNext/>
        <w:jc w:val="center"/>
      </w:pPr>
      <w:r>
        <w:rPr>
          <w:noProof/>
        </w:rPr>
        <w:drawing>
          <wp:inline distT="0" distB="0" distL="0" distR="0" wp14:anchorId="3DE48E52" wp14:editId="0434AB9F">
            <wp:extent cx="2514600" cy="1365517"/>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40410" cy="1379533"/>
                    </a:xfrm>
                    <a:prstGeom prst="rect">
                      <a:avLst/>
                    </a:prstGeom>
                  </pic:spPr>
                </pic:pic>
              </a:graphicData>
            </a:graphic>
          </wp:inline>
        </w:drawing>
      </w:r>
    </w:p>
    <w:p w14:paraId="14682C65" w14:textId="300F9048" w:rsidR="008B5A44" w:rsidRPr="009122A6" w:rsidRDefault="00F16A94" w:rsidP="00CC643F">
      <w:pPr>
        <w:pStyle w:val="Lgende"/>
        <w:jc w:val="center"/>
      </w:pPr>
      <w:r>
        <w:t xml:space="preserve">Figure </w:t>
      </w:r>
      <w:fldSimple w:instr=" SEQ Figure \* ARABIC ">
        <w:r w:rsidR="00940B23">
          <w:rPr>
            <w:noProof/>
          </w:rPr>
          <w:t>47</w:t>
        </w:r>
      </w:fldSimple>
      <w:r>
        <w:t xml:space="preserve"> : Confirmation de désinstallation d'un site</w:t>
      </w:r>
    </w:p>
    <w:sectPr w:rsidR="008B5A44" w:rsidRPr="009122A6" w:rsidSect="00EB6ECD">
      <w:type w:val="continuous"/>
      <w:pgSz w:w="11907" w:h="16840" w:code="9"/>
      <w:pgMar w:top="1701" w:right="851" w:bottom="1701" w:left="1134" w:header="709" w:footer="28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8BF68" w14:textId="77777777" w:rsidR="003A4E53" w:rsidRDefault="003A4E53" w:rsidP="00794319">
      <w:r>
        <w:separator/>
      </w:r>
    </w:p>
  </w:endnote>
  <w:endnote w:type="continuationSeparator" w:id="0">
    <w:p w14:paraId="7B4D51E3" w14:textId="77777777" w:rsidR="003A4E53" w:rsidRDefault="003A4E53" w:rsidP="00794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Futura Lt BT">
    <w:altName w:val="Segoe UI"/>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51EE9" w14:textId="77777777" w:rsidR="00472536" w:rsidRPr="00C505BC" w:rsidRDefault="00472536" w:rsidP="00794319">
    <w:pPr>
      <w:rPr>
        <w:b/>
        <w:color w:val="808080"/>
      </w:rPr>
    </w:pPr>
    <w:r>
      <w:rPr>
        <w:b/>
      </w:rPr>
      <w:t>Manuel utilisateur</w:t>
    </w:r>
    <w:r w:rsidRPr="00C505BC">
      <w:rPr>
        <w:b/>
      </w:rPr>
      <w:t xml:space="preserve"> / </w:t>
    </w:r>
    <w:r>
      <w:rPr>
        <w:b/>
      </w:rPr>
      <w:t>Janvier</w:t>
    </w:r>
    <w:r w:rsidRPr="00C505BC">
      <w:rPr>
        <w:b/>
      </w:rPr>
      <w:t xml:space="preserve"> 201</w:t>
    </w:r>
    <w:r>
      <w:rPr>
        <w:b/>
      </w:rPr>
      <w:t>4</w:t>
    </w:r>
  </w:p>
  <w:p w14:paraId="736FA862" w14:textId="77777777" w:rsidR="00472536" w:rsidRDefault="00472536" w:rsidP="00C505BC">
    <w:pPr>
      <w:jc w:val="right"/>
    </w:pPr>
    <w:r>
      <w:rPr>
        <w:color w:val="808080"/>
        <w:sz w:val="16"/>
      </w:rPr>
      <w:t>GN-c</w:t>
    </w:r>
    <w:r>
      <w:tab/>
      <w:t xml:space="preserve">Page </w:t>
    </w:r>
    <w:r>
      <w:rPr>
        <w:i/>
      </w:rPr>
      <w:fldChar w:fldCharType="begin"/>
    </w:r>
    <w:r>
      <w:rPr>
        <w:i/>
      </w:rPr>
      <w:instrText xml:space="preserve"> PAGE </w:instrText>
    </w:r>
    <w:r>
      <w:rPr>
        <w:i/>
      </w:rPr>
      <w:fldChar w:fldCharType="separate"/>
    </w:r>
    <w:r w:rsidR="00B51FA3">
      <w:rPr>
        <w:i/>
        <w:noProof/>
      </w:rPr>
      <w:t>21</w:t>
    </w:r>
    <w:r>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BA789" w14:textId="77777777" w:rsidR="00472536" w:rsidRPr="006C436B" w:rsidRDefault="00472536" w:rsidP="00723BEA">
    <w:pPr>
      <w:jc w:val="left"/>
      <w:rPr>
        <w:b/>
        <w:color w:val="808080" w:themeColor="background1" w:themeShade="80"/>
        <w:sz w:val="16"/>
        <w:szCs w:val="16"/>
      </w:rPr>
    </w:pPr>
    <w:r>
      <w:rPr>
        <w:noProof/>
        <w:sz w:val="16"/>
        <w:szCs w:val="16"/>
      </w:rPr>
      <mc:AlternateContent>
        <mc:Choice Requires="wps">
          <w:drawing>
            <wp:anchor distT="0" distB="0" distL="114300" distR="114300" simplePos="0" relativeHeight="251660800" behindDoc="0" locked="0" layoutInCell="1" allowOverlap="1" wp14:anchorId="7160999C" wp14:editId="21F1D6EE">
              <wp:simplePos x="0" y="0"/>
              <wp:positionH relativeFrom="column">
                <wp:posOffset>1896110</wp:posOffset>
              </wp:positionH>
              <wp:positionV relativeFrom="paragraph">
                <wp:posOffset>-19685</wp:posOffset>
              </wp:positionV>
              <wp:extent cx="635" cy="588645"/>
              <wp:effectExtent l="8255" t="9525" r="10160" b="11430"/>
              <wp:wrapNone/>
              <wp:docPr id="4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88645"/>
                      </a:xfrm>
                      <a:prstGeom prst="straightConnector1">
                        <a:avLst/>
                      </a:prstGeom>
                      <a:noFill/>
                      <a:ln w="9525">
                        <a:solidFill>
                          <a:srgbClr val="8A8C8E"/>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4C7B4" id="_x0000_t32" coordsize="21600,21600" o:spt="32" o:oned="t" path="m,l21600,21600e" filled="f">
              <v:path arrowok="t" fillok="f" o:connecttype="none"/>
              <o:lock v:ext="edit" shapetype="t"/>
            </v:shapetype>
            <v:shape id="AutoShape 2" o:spid="_x0000_s1026" type="#_x0000_t32" style="position:absolute;margin-left:149.3pt;margin-top:-1.55pt;width:.05pt;height:46.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" strokecolor="#8a8c8e"/>
          </w:pict>
        </mc:Fallback>
      </mc:AlternateContent>
    </w:r>
    <w:proofErr w:type="spellStart"/>
    <w:r w:rsidRPr="006C436B">
      <w:rPr>
        <w:sz w:val="16"/>
        <w:szCs w:val="16"/>
      </w:rPr>
      <w:t>GiSmartware</w:t>
    </w:r>
    <w:proofErr w:type="spellEnd"/>
    <w:r w:rsidRPr="006C436B">
      <w:rPr>
        <w:b/>
        <w:color w:val="373737"/>
        <w:sz w:val="16"/>
        <w:szCs w:val="16"/>
      </w:rPr>
      <w:tab/>
    </w:r>
    <w:r w:rsidRPr="006C436B">
      <w:rPr>
        <w:b/>
        <w:color w:val="373737"/>
        <w:sz w:val="16"/>
        <w:szCs w:val="16"/>
      </w:rPr>
      <w:tab/>
    </w:r>
    <w:r w:rsidRPr="006C436B">
      <w:rPr>
        <w:b/>
        <w:color w:val="373737"/>
        <w:sz w:val="16"/>
        <w:szCs w:val="16"/>
      </w:rPr>
      <w:tab/>
    </w:r>
    <w:r w:rsidRPr="006C436B">
      <w:rPr>
        <w:b/>
        <w:color w:val="373737"/>
        <w:sz w:val="16"/>
        <w:szCs w:val="16"/>
      </w:rPr>
      <w:tab/>
    </w:r>
    <w:r w:rsidRPr="006C436B">
      <w:rPr>
        <w:color w:val="808080" w:themeColor="background1" w:themeShade="80"/>
        <w:sz w:val="16"/>
        <w:szCs w:val="16"/>
      </w:rPr>
      <w:t>Tél.  +33 (0)4 72 52 03 20</w:t>
    </w:r>
    <w:r w:rsidRPr="006C436B">
      <w:rPr>
        <w:b/>
        <w:color w:val="808080" w:themeColor="background1" w:themeShade="80"/>
        <w:sz w:val="16"/>
        <w:szCs w:val="16"/>
      </w:rPr>
      <w:br/>
    </w:r>
    <w:r w:rsidRPr="006C436B">
      <w:rPr>
        <w:color w:val="808080" w:themeColor="background1" w:themeShade="80"/>
        <w:sz w:val="16"/>
        <w:szCs w:val="16"/>
      </w:rPr>
      <w:t>Le Soleil Levant – Bâtiment LE KYOTO</w:t>
    </w:r>
    <w:r w:rsidRPr="006C436B">
      <w:rPr>
        <w:color w:val="808080" w:themeColor="background1" w:themeShade="80"/>
        <w:sz w:val="16"/>
        <w:szCs w:val="16"/>
      </w:rPr>
      <w:tab/>
    </w:r>
    <w:r w:rsidRPr="006C436B">
      <w:rPr>
        <w:color w:val="808080" w:themeColor="background1" w:themeShade="80"/>
        <w:sz w:val="16"/>
        <w:szCs w:val="16"/>
      </w:rPr>
      <w:tab/>
      <w:t xml:space="preserve"> Fax +33 (0)4 72 52 03 21</w:t>
    </w:r>
    <w:r w:rsidRPr="006C436B">
      <w:rPr>
        <w:color w:val="808080" w:themeColor="background1" w:themeShade="80"/>
        <w:sz w:val="16"/>
        <w:szCs w:val="16"/>
      </w:rPr>
      <w:br/>
      <w:t>11, chemin des Anciennes Vignes</w:t>
    </w:r>
    <w:r w:rsidRPr="006C436B">
      <w:rPr>
        <w:color w:val="808080" w:themeColor="background1" w:themeShade="80"/>
        <w:sz w:val="16"/>
        <w:szCs w:val="16"/>
      </w:rPr>
      <w:tab/>
    </w:r>
    <w:r w:rsidRPr="006C436B">
      <w:rPr>
        <w:color w:val="808080" w:themeColor="background1" w:themeShade="80"/>
        <w:sz w:val="16"/>
        <w:szCs w:val="16"/>
      </w:rPr>
      <w:tab/>
      <w:t xml:space="preserve"> accueil@gismartware.com</w:t>
    </w:r>
  </w:p>
  <w:p w14:paraId="34A6E892" w14:textId="77777777" w:rsidR="00472536" w:rsidRPr="006C436B" w:rsidRDefault="00472536" w:rsidP="00794319">
    <w:pPr>
      <w:rPr>
        <w:color w:val="EF682C"/>
        <w:sz w:val="16"/>
        <w:szCs w:val="16"/>
      </w:rPr>
    </w:pPr>
    <w:r w:rsidRPr="006C436B">
      <w:rPr>
        <w:color w:val="808080" w:themeColor="background1" w:themeShade="80"/>
        <w:sz w:val="16"/>
        <w:szCs w:val="16"/>
      </w:rPr>
      <w:t>69410 CHAMPAGNE AU MONT D’OR</w:t>
    </w:r>
    <w:r w:rsidRPr="006C436B">
      <w:rPr>
        <w:sz w:val="16"/>
        <w:szCs w:val="16"/>
      </w:rPr>
      <w:t xml:space="preserve">            </w:t>
    </w:r>
    <w:r>
      <w:rPr>
        <w:sz w:val="16"/>
        <w:szCs w:val="16"/>
      </w:rPr>
      <w:tab/>
    </w:r>
    <w:hyperlink r:id="rId1" w:history="1">
      <w:r w:rsidRPr="006C436B">
        <w:rPr>
          <w:color w:val="EF682C"/>
          <w:sz w:val="16"/>
          <w:szCs w:val="16"/>
        </w:rPr>
        <w:t>www.gismartware.com</w:t>
      </w:r>
    </w:hyperlink>
  </w:p>
  <w:p w14:paraId="0234EC8E" w14:textId="77777777" w:rsidR="00472536" w:rsidRDefault="00472536" w:rsidP="00794319"/>
  <w:p w14:paraId="4363A9F3" w14:textId="77777777" w:rsidR="00472536" w:rsidRPr="006C436B" w:rsidRDefault="00472536" w:rsidP="00794319">
    <w:pPr>
      <w:rPr>
        <w:color w:val="808080" w:themeColor="background1" w:themeShade="80"/>
        <w:sz w:val="12"/>
        <w:szCs w:val="12"/>
      </w:rPr>
    </w:pPr>
    <w:r w:rsidRPr="006C436B">
      <w:rPr>
        <w:color w:val="808080" w:themeColor="background1" w:themeShade="80"/>
        <w:sz w:val="12"/>
        <w:szCs w:val="12"/>
      </w:rPr>
      <w:t>SAS au capital de 381 250 € - RCS Lyon 380 363 911 – SIRET 380 363 911 00153 – APE 6202A – N° de TVA intracommunautaire : FR 41 380 363 911</w:t>
    </w:r>
  </w:p>
  <w:p w14:paraId="617BA91E" w14:textId="77777777" w:rsidR="00472536" w:rsidRPr="008A1D4F" w:rsidRDefault="00472536" w:rsidP="00794319">
    <w:r>
      <w:rPr>
        <w:noProof/>
      </w:rPr>
      <mc:AlternateContent>
        <mc:Choice Requires="wps">
          <w:drawing>
            <wp:anchor distT="0" distB="0" distL="114300" distR="114300" simplePos="0" relativeHeight="251657728" behindDoc="0" locked="0" layoutInCell="0" allowOverlap="1" wp14:anchorId="55CF399B" wp14:editId="09E1E4A6">
              <wp:simplePos x="0" y="0"/>
              <wp:positionH relativeFrom="column">
                <wp:posOffset>5753100</wp:posOffset>
              </wp:positionH>
              <wp:positionV relativeFrom="paragraph">
                <wp:posOffset>8255</wp:posOffset>
              </wp:positionV>
              <wp:extent cx="304800" cy="381000"/>
              <wp:effectExtent l="0" t="0" r="1905" b="4445"/>
              <wp:wrapNone/>
              <wp:docPr id="4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81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B88FFD8" w14:textId="77777777" w:rsidR="00472536" w:rsidRDefault="00472536" w:rsidP="00794319">
                          <w:r>
                            <w:pict w14:anchorId="1C25C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9.85pt" fillcolor="window">
                                <v:imagedata r:id="rId2" o:title=""/>
                              </v:shape>
                            </w:pi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5CF399B" id="_x0000_t202" coordsize="21600,21600" o:spt="202" path="m,l,21600r21600,l21600,xe">
              <v:stroke joinstyle="miter"/>
              <v:path gradientshapeok="t" o:connecttype="rect"/>
            </v:shapetype>
            <v:shape id="Text Box 1" o:spid="_x0000_s1027" type="#_x0000_t202" style="position:absolute;left:0;text-align:left;margin-left:453pt;margin-top:.65pt;width:24pt;height:30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" o:allowincell="f" filled="f" stroked="f">
              <v:textbox style="mso-fit-shape-to-text:t" inset="0,0,0,0">
                <w:txbxContent>
                  <w:p w14:paraId="7B88FFD8" w14:textId="77777777" w:rsidR="00472536" w:rsidRDefault="00472536" w:rsidP="00794319">
                    <w:r>
                      <w:pict w14:anchorId="1C25C521">
                        <v:shape id="_x0000_i1025" type="#_x0000_t75" style="width:24pt;height:29.85pt" fillcolor="window">
                          <v:imagedata r:id="rId2" o:title=""/>
                        </v:shape>
                      </w:pict>
                    </w:r>
                  </w:p>
                </w:txbxContent>
              </v:textbox>
            </v:shape>
          </w:pict>
        </mc:Fallback>
      </mc:AlternateContent>
    </w:r>
  </w:p>
  <w:p w14:paraId="6013CC92" w14:textId="77777777" w:rsidR="00472536" w:rsidRPr="008A1D4F" w:rsidRDefault="00472536" w:rsidP="00794319"/>
  <w:p w14:paraId="729BF3B9" w14:textId="77777777" w:rsidR="00472536" w:rsidRPr="00FE774F" w:rsidRDefault="00472536" w:rsidP="0079431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BFA08" w14:textId="77777777" w:rsidR="003A4E53" w:rsidRDefault="003A4E53" w:rsidP="00794319">
      <w:r>
        <w:separator/>
      </w:r>
    </w:p>
  </w:footnote>
  <w:footnote w:type="continuationSeparator" w:id="0">
    <w:p w14:paraId="32A46918" w14:textId="77777777" w:rsidR="003A4E53" w:rsidRDefault="003A4E53" w:rsidP="007943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27FE8" w14:textId="77777777" w:rsidR="00472536" w:rsidRPr="00C505BC" w:rsidRDefault="00472536" w:rsidP="00C505BC">
    <w:pPr>
      <w:pStyle w:val="TM1"/>
    </w:pPr>
    <w:r>
      <w:drawing>
        <wp:anchor distT="0" distB="0" distL="114300" distR="114300" simplePos="0" relativeHeight="251661824" behindDoc="0" locked="0" layoutInCell="1" allowOverlap="1" wp14:anchorId="7052B3EE" wp14:editId="2FCD927F">
          <wp:simplePos x="0" y="0"/>
          <wp:positionH relativeFrom="column">
            <wp:posOffset>-393469</wp:posOffset>
          </wp:positionH>
          <wp:positionV relativeFrom="paragraph">
            <wp:posOffset>-159270</wp:posOffset>
          </wp:positionV>
          <wp:extent cx="700347" cy="507077"/>
          <wp:effectExtent l="19050" t="0" r="4503"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srcRect/>
                  <a:stretch>
                    <a:fillRect/>
                  </a:stretch>
                </pic:blipFill>
                <pic:spPr bwMode="auto">
                  <a:xfrm>
                    <a:off x="0" y="0"/>
                    <a:ext cx="700347" cy="507077"/>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F5F71" w14:textId="77777777" w:rsidR="00472536" w:rsidRDefault="00472536" w:rsidP="00794319">
    <w:pPr>
      <w:pStyle w:val="TM1"/>
    </w:pPr>
    <w:r>
      <w:drawing>
        <wp:inline distT="0" distB="0" distL="0" distR="0" wp14:anchorId="7C79CE4D" wp14:editId="67EC5AB4">
          <wp:extent cx="1847850" cy="1323975"/>
          <wp:effectExtent l="19050" t="0" r="0" b="0"/>
          <wp:docPr id="448" name="Image 8"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2"/>
                  <pic:cNvPicPr>
                    <a:picLocks noChangeAspect="1" noChangeArrowheads="1"/>
                  </pic:cNvPicPr>
                </pic:nvPicPr>
                <pic:blipFill>
                  <a:blip r:embed="rId1"/>
                  <a:srcRect/>
                  <a:stretch>
                    <a:fillRect/>
                  </a:stretch>
                </pic:blipFill>
                <pic:spPr bwMode="auto">
                  <a:xfrm>
                    <a:off x="0" y="0"/>
                    <a:ext cx="1847850" cy="132397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3A16A6E4"/>
    <w:lvl w:ilvl="0">
      <w:start w:val="1"/>
      <w:numFmt w:val="decimal"/>
      <w:pStyle w:val="Titre1"/>
      <w:lvlText w:val="%1."/>
      <w:lvlJc w:val="left"/>
      <w:pPr>
        <w:ind w:left="284" w:hanging="284"/>
      </w:pPr>
      <w:rPr>
        <w:color w:val="EF682C"/>
      </w:rPr>
    </w:lvl>
    <w:lvl w:ilvl="1">
      <w:start w:val="1"/>
      <w:numFmt w:val="decimal"/>
      <w:pStyle w:val="Titre2"/>
      <w:lvlText w:val="%1.%2."/>
      <w:legacy w:legacy="1" w:legacySpace="0" w:legacyIndent="567"/>
      <w:lvlJc w:val="left"/>
      <w:pPr>
        <w:ind w:left="993" w:hanging="567"/>
      </w:pPr>
      <w:rPr>
        <w:b/>
        <w:color w:val="EF682C"/>
      </w:rPr>
    </w:lvl>
    <w:lvl w:ilvl="2">
      <w:start w:val="1"/>
      <w:numFmt w:val="decimal"/>
      <w:pStyle w:val="Titre3"/>
      <w:lvlText w:val="%1.%2.%3."/>
      <w:legacy w:legacy="1" w:legacySpace="0" w:legacyIndent="737"/>
      <w:lvlJc w:val="left"/>
      <w:pPr>
        <w:ind w:left="2722" w:hanging="737"/>
      </w:pPr>
      <w:rPr>
        <w:color w:val="EF692C"/>
        <w:sz w:val="24"/>
        <w:szCs w:val="24"/>
      </w:rPr>
    </w:lvl>
    <w:lvl w:ilvl="3">
      <w:start w:val="1"/>
      <w:numFmt w:val="decimal"/>
      <w:pStyle w:val="Titre4"/>
      <w:lvlText w:val="%1.%2.%3.%4."/>
      <w:legacy w:legacy="1" w:legacySpace="0" w:legacyIndent="851"/>
      <w:lvlJc w:val="left"/>
      <w:pPr>
        <w:ind w:left="1702" w:hanging="851"/>
      </w:pPr>
    </w:lvl>
    <w:lvl w:ilvl="4">
      <w:start w:val="1"/>
      <w:numFmt w:val="decimal"/>
      <w:pStyle w:val="Titre5"/>
      <w:lvlText w:val="%1.%2.%3.%4.%5."/>
      <w:legacy w:legacy="1" w:legacySpace="0" w:legacyIndent="708"/>
      <w:lvlJc w:val="left"/>
      <w:pPr>
        <w:ind w:left="1843" w:hanging="708"/>
      </w:pPr>
    </w:lvl>
    <w:lvl w:ilvl="5">
      <w:start w:val="1"/>
      <w:numFmt w:val="decimal"/>
      <w:pStyle w:val="Titre6"/>
      <w:lvlText w:val="%1.%2.%3.%4.%5.%6."/>
      <w:legacy w:legacy="1" w:legacySpace="0" w:legacyIndent="708"/>
      <w:lvlJc w:val="left"/>
      <w:pPr>
        <w:ind w:left="2127" w:hanging="708"/>
      </w:pPr>
    </w:lvl>
    <w:lvl w:ilvl="6">
      <w:start w:val="1"/>
      <w:numFmt w:val="decimal"/>
      <w:pStyle w:val="Titre7"/>
      <w:lvlText w:val="%1.%2.%3.%4.%5.%6.%7."/>
      <w:legacy w:legacy="1" w:legacySpace="0" w:legacyIndent="708"/>
      <w:lvlJc w:val="left"/>
      <w:pPr>
        <w:ind w:left="2410" w:hanging="708"/>
      </w:pPr>
    </w:lvl>
    <w:lvl w:ilvl="7">
      <w:start w:val="1"/>
      <w:numFmt w:val="decimal"/>
      <w:pStyle w:val="Titre8"/>
      <w:lvlText w:val="%1.%2.%3.%4.%5.%6.%7.%8."/>
      <w:legacy w:legacy="1" w:legacySpace="0" w:legacyIndent="708"/>
      <w:lvlJc w:val="left"/>
      <w:pPr>
        <w:ind w:left="2694" w:hanging="708"/>
      </w:pPr>
    </w:lvl>
    <w:lvl w:ilvl="8">
      <w:start w:val="1"/>
      <w:numFmt w:val="decimal"/>
      <w:pStyle w:val="Titre9"/>
      <w:lvlText w:val="%1.%2.%3.%4.%5.%6.%7.%8.%9."/>
      <w:legacy w:legacy="1" w:legacySpace="0" w:legacyIndent="708"/>
      <w:lvlJc w:val="left"/>
      <w:pPr>
        <w:ind w:left="2977" w:hanging="708"/>
      </w:pPr>
    </w:lvl>
  </w:abstractNum>
  <w:abstractNum w:abstractNumId="1">
    <w:nsid w:val="002127BB"/>
    <w:multiLevelType w:val="hybridMultilevel"/>
    <w:tmpl w:val="67769F72"/>
    <w:lvl w:ilvl="0" w:tplc="4C301A90">
      <w:start w:val="1"/>
      <w:numFmt w:val="bullet"/>
      <w:pStyle w:val="RetraitPuce"/>
      <w:lvlText w:val=""/>
      <w:lvlJc w:val="left"/>
      <w:pPr>
        <w:ind w:left="1068" w:hanging="360"/>
      </w:pPr>
      <w:rPr>
        <w:rFonts w:ascii="Wingdings" w:hAnsi="Wingdings" w:hint="default"/>
        <w:color w:val="EF692C"/>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0D768B5"/>
    <w:multiLevelType w:val="hybridMultilevel"/>
    <w:tmpl w:val="5A305E20"/>
    <w:lvl w:ilvl="0" w:tplc="EAD2057C">
      <w:start w:val="1"/>
      <w:numFmt w:val="bullet"/>
      <w:lvlText w:val=""/>
      <w:lvlJc w:val="left"/>
      <w:pPr>
        <w:ind w:left="720" w:hanging="360"/>
      </w:pPr>
      <w:rPr>
        <w:rFonts w:ascii="Symbol" w:hAnsi="Symbol" w:hint="default"/>
        <w:color w:val="E36C0A" w:themeColor="accent6"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2632D9C"/>
    <w:multiLevelType w:val="hybridMultilevel"/>
    <w:tmpl w:val="D87C98F8"/>
    <w:lvl w:ilvl="0" w:tplc="D6E6CDFE">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5564103"/>
    <w:multiLevelType w:val="hybridMultilevel"/>
    <w:tmpl w:val="9FE0F392"/>
    <w:lvl w:ilvl="0" w:tplc="EAD2057C">
      <w:start w:val="1"/>
      <w:numFmt w:val="bullet"/>
      <w:lvlText w:val=""/>
      <w:lvlJc w:val="left"/>
      <w:pPr>
        <w:ind w:left="720" w:hanging="360"/>
      </w:pPr>
      <w:rPr>
        <w:rFonts w:ascii="Symbol" w:hAnsi="Symbol" w:hint="default"/>
        <w:color w:val="E36C0A" w:themeColor="accent6"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FD43BDF"/>
    <w:multiLevelType w:val="hybridMultilevel"/>
    <w:tmpl w:val="AE08D350"/>
    <w:lvl w:ilvl="0" w:tplc="5DC86058">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5A1455C"/>
    <w:multiLevelType w:val="hybridMultilevel"/>
    <w:tmpl w:val="89AAC86E"/>
    <w:lvl w:ilvl="0" w:tplc="D6E6CDFE">
      <w:start w:val="1"/>
      <w:numFmt w:val="bullet"/>
      <w:lvlText w:val=""/>
      <w:lvlJc w:val="left"/>
      <w:pPr>
        <w:ind w:left="780" w:hanging="360"/>
      </w:pPr>
      <w:rPr>
        <w:rFonts w:ascii="Symbol" w:hAnsi="Symbol" w:hint="default"/>
        <w:color w:val="F79646" w:themeColor="accent6"/>
      </w:rPr>
    </w:lvl>
    <w:lvl w:ilvl="1" w:tplc="FBFC9262">
      <w:start w:val="1"/>
      <w:numFmt w:val="bullet"/>
      <w:lvlText w:val="o"/>
      <w:lvlJc w:val="left"/>
      <w:pPr>
        <w:ind w:left="1500" w:hanging="360"/>
      </w:pPr>
      <w:rPr>
        <w:rFonts w:ascii="Courier New" w:hAnsi="Courier New" w:cs="Courier New" w:hint="default"/>
        <w:color w:val="F79646" w:themeColor="accent6"/>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
    <w:nsid w:val="394B2686"/>
    <w:multiLevelType w:val="hybridMultilevel"/>
    <w:tmpl w:val="4B48907E"/>
    <w:lvl w:ilvl="0" w:tplc="B4C444C8">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F833CE4"/>
    <w:multiLevelType w:val="hybridMultilevel"/>
    <w:tmpl w:val="9A4CE56C"/>
    <w:lvl w:ilvl="0" w:tplc="DC983086">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BCE73D6"/>
    <w:multiLevelType w:val="singleLevel"/>
    <w:tmpl w:val="7CE6026C"/>
    <w:lvl w:ilvl="0">
      <w:start w:val="1"/>
      <w:numFmt w:val="bullet"/>
      <w:pStyle w:val="Liste1"/>
      <w:lvlText w:val=""/>
      <w:lvlJc w:val="left"/>
      <w:pPr>
        <w:tabs>
          <w:tab w:val="num" w:pos="360"/>
        </w:tabs>
        <w:ind w:left="360" w:hanging="360"/>
      </w:pPr>
      <w:rPr>
        <w:rFonts w:ascii="Symbol" w:hAnsi="Symbol" w:hint="default"/>
      </w:rPr>
    </w:lvl>
  </w:abstractNum>
  <w:abstractNum w:abstractNumId="10">
    <w:nsid w:val="4EC21D9B"/>
    <w:multiLevelType w:val="hybridMultilevel"/>
    <w:tmpl w:val="2670FBC0"/>
    <w:lvl w:ilvl="0" w:tplc="2278D7F2">
      <w:start w:val="1"/>
      <w:numFmt w:val="bullet"/>
      <w:lvlText w:val=""/>
      <w:lvlJc w:val="left"/>
      <w:pPr>
        <w:ind w:left="720" w:hanging="360"/>
      </w:pPr>
      <w:rPr>
        <w:rFonts w:ascii="Symbol" w:hAnsi="Symbol" w:hint="default"/>
        <w:color w:val="E36C0A" w:themeColor="accent6"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66809EC"/>
    <w:multiLevelType w:val="hybridMultilevel"/>
    <w:tmpl w:val="7D7A331A"/>
    <w:lvl w:ilvl="0" w:tplc="06368A14">
      <w:start w:val="1"/>
      <w:numFmt w:val="bullet"/>
      <w:pStyle w:val="Champ"/>
      <w:lvlText w:val=""/>
      <w:lvlJc w:val="left"/>
      <w:pPr>
        <w:ind w:left="2345" w:hanging="360"/>
      </w:pPr>
      <w:rPr>
        <w:rFonts w:ascii="Wingdings 3" w:hAnsi="Wingdings 3" w:hint="default"/>
        <w:color w:val="E36C0A" w:themeColor="accent6" w:themeShade="BF"/>
      </w:rPr>
    </w:lvl>
    <w:lvl w:ilvl="1" w:tplc="0E8C6D3E"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63341A8A"/>
    <w:multiLevelType w:val="hybridMultilevel"/>
    <w:tmpl w:val="4E6E3660"/>
    <w:lvl w:ilvl="0" w:tplc="5456FD64">
      <w:start w:val="1"/>
      <w:numFmt w:val="bullet"/>
      <w:lvlText w:val=""/>
      <w:lvlJc w:val="left"/>
      <w:pPr>
        <w:ind w:left="720" w:hanging="360"/>
      </w:pPr>
      <w:rPr>
        <w:rFonts w:ascii="Symbol" w:hAnsi="Symbol" w:hint="default"/>
        <w:color w:val="E36C0A" w:themeColor="accent6" w:themeShade="BF"/>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1951F1C"/>
    <w:multiLevelType w:val="hybridMultilevel"/>
    <w:tmpl w:val="93BACB14"/>
    <w:lvl w:ilvl="0" w:tplc="955EAA0A">
      <w:start w:val="1"/>
      <w:numFmt w:val="bullet"/>
      <w:lvlText w:val=""/>
      <w:lvlJc w:val="left"/>
      <w:pPr>
        <w:ind w:left="720" w:hanging="360"/>
      </w:pPr>
      <w:rPr>
        <w:rFonts w:ascii="Symbol" w:hAnsi="Symbol" w:hint="default"/>
        <w:color w:val="E36C0A" w:themeColor="accent6"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FED6CB7"/>
    <w:multiLevelType w:val="hybridMultilevel"/>
    <w:tmpl w:val="275EAE1A"/>
    <w:lvl w:ilvl="0" w:tplc="BC988E90">
      <w:start w:val="1"/>
      <w:numFmt w:val="bullet"/>
      <w:pStyle w:val="Exception"/>
      <w:lvlText w:val=""/>
      <w:lvlJc w:val="left"/>
      <w:pPr>
        <w:ind w:left="720" w:hanging="360"/>
      </w:pPr>
      <w:rPr>
        <w:rFonts w:ascii="Symbol" w:hAnsi="Symbol" w:hint="default"/>
      </w:rPr>
    </w:lvl>
    <w:lvl w:ilvl="1" w:tplc="CD188E84" w:tentative="1">
      <w:start w:val="1"/>
      <w:numFmt w:val="bullet"/>
      <w:lvlText w:val="o"/>
      <w:lvlJc w:val="left"/>
      <w:pPr>
        <w:ind w:left="1440" w:hanging="360"/>
      </w:pPr>
      <w:rPr>
        <w:rFonts w:ascii="Courier New" w:hAnsi="Courier New" w:cs="Courier New" w:hint="default"/>
      </w:rPr>
    </w:lvl>
    <w:lvl w:ilvl="2" w:tplc="C04A604E" w:tentative="1">
      <w:start w:val="1"/>
      <w:numFmt w:val="bullet"/>
      <w:lvlText w:val=""/>
      <w:lvlJc w:val="left"/>
      <w:pPr>
        <w:ind w:left="2160" w:hanging="360"/>
      </w:pPr>
      <w:rPr>
        <w:rFonts w:ascii="Wingdings" w:hAnsi="Wingdings" w:hint="default"/>
      </w:rPr>
    </w:lvl>
    <w:lvl w:ilvl="3" w:tplc="0220D136" w:tentative="1">
      <w:start w:val="1"/>
      <w:numFmt w:val="bullet"/>
      <w:lvlText w:val=""/>
      <w:lvlJc w:val="left"/>
      <w:pPr>
        <w:ind w:left="2880" w:hanging="360"/>
      </w:pPr>
      <w:rPr>
        <w:rFonts w:ascii="Symbol" w:hAnsi="Symbol" w:hint="default"/>
      </w:rPr>
    </w:lvl>
    <w:lvl w:ilvl="4" w:tplc="7FC8A400" w:tentative="1">
      <w:start w:val="1"/>
      <w:numFmt w:val="bullet"/>
      <w:lvlText w:val="o"/>
      <w:lvlJc w:val="left"/>
      <w:pPr>
        <w:ind w:left="3600" w:hanging="360"/>
      </w:pPr>
      <w:rPr>
        <w:rFonts w:ascii="Courier New" w:hAnsi="Courier New" w:cs="Courier New" w:hint="default"/>
      </w:rPr>
    </w:lvl>
    <w:lvl w:ilvl="5" w:tplc="2118DD52" w:tentative="1">
      <w:start w:val="1"/>
      <w:numFmt w:val="bullet"/>
      <w:lvlText w:val=""/>
      <w:lvlJc w:val="left"/>
      <w:pPr>
        <w:ind w:left="4320" w:hanging="360"/>
      </w:pPr>
      <w:rPr>
        <w:rFonts w:ascii="Wingdings" w:hAnsi="Wingdings" w:hint="default"/>
      </w:rPr>
    </w:lvl>
    <w:lvl w:ilvl="6" w:tplc="3CD4F8FE" w:tentative="1">
      <w:start w:val="1"/>
      <w:numFmt w:val="bullet"/>
      <w:lvlText w:val=""/>
      <w:lvlJc w:val="left"/>
      <w:pPr>
        <w:ind w:left="5040" w:hanging="360"/>
      </w:pPr>
      <w:rPr>
        <w:rFonts w:ascii="Symbol" w:hAnsi="Symbol" w:hint="default"/>
      </w:rPr>
    </w:lvl>
    <w:lvl w:ilvl="7" w:tplc="E25ED0D6" w:tentative="1">
      <w:start w:val="1"/>
      <w:numFmt w:val="bullet"/>
      <w:lvlText w:val="o"/>
      <w:lvlJc w:val="left"/>
      <w:pPr>
        <w:ind w:left="5760" w:hanging="360"/>
      </w:pPr>
      <w:rPr>
        <w:rFonts w:ascii="Courier New" w:hAnsi="Courier New" w:cs="Courier New" w:hint="default"/>
      </w:rPr>
    </w:lvl>
    <w:lvl w:ilvl="8" w:tplc="56685782"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11"/>
  </w:num>
  <w:num w:numId="5">
    <w:abstractNumId w:val="14"/>
  </w:num>
  <w:num w:numId="6">
    <w:abstractNumId w:val="5"/>
  </w:num>
  <w:num w:numId="7">
    <w:abstractNumId w:val="6"/>
  </w:num>
  <w:num w:numId="8">
    <w:abstractNumId w:val="3"/>
  </w:num>
  <w:num w:numId="9">
    <w:abstractNumId w:val="7"/>
  </w:num>
  <w:num w:numId="10">
    <w:abstractNumId w:val="8"/>
  </w:num>
  <w:num w:numId="11">
    <w:abstractNumId w:val="12"/>
  </w:num>
  <w:num w:numId="12">
    <w:abstractNumId w:val="10"/>
  </w:num>
  <w:num w:numId="13">
    <w:abstractNumId w:val="4"/>
  </w:num>
  <w:num w:numId="14">
    <w:abstractNumId w:val="2"/>
  </w:num>
  <w:num w:numId="1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o:colormru v:ext="edit" colors="#039,#f9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B7D"/>
    <w:rsid w:val="0000144D"/>
    <w:rsid w:val="00001ED2"/>
    <w:rsid w:val="0000225D"/>
    <w:rsid w:val="0000251E"/>
    <w:rsid w:val="00002CFA"/>
    <w:rsid w:val="000045CB"/>
    <w:rsid w:val="00004A5B"/>
    <w:rsid w:val="00006EC1"/>
    <w:rsid w:val="000108E2"/>
    <w:rsid w:val="000113F1"/>
    <w:rsid w:val="00012286"/>
    <w:rsid w:val="00012D08"/>
    <w:rsid w:val="00012D36"/>
    <w:rsid w:val="00012E26"/>
    <w:rsid w:val="00012F3C"/>
    <w:rsid w:val="0001543E"/>
    <w:rsid w:val="0001617B"/>
    <w:rsid w:val="000173B2"/>
    <w:rsid w:val="00017FFC"/>
    <w:rsid w:val="00020E3E"/>
    <w:rsid w:val="00022660"/>
    <w:rsid w:val="000231F4"/>
    <w:rsid w:val="000234C8"/>
    <w:rsid w:val="00023553"/>
    <w:rsid w:val="00024C8B"/>
    <w:rsid w:val="00024D1E"/>
    <w:rsid w:val="00026FE0"/>
    <w:rsid w:val="00027556"/>
    <w:rsid w:val="00027E1B"/>
    <w:rsid w:val="00027ECE"/>
    <w:rsid w:val="000311BF"/>
    <w:rsid w:val="000355C7"/>
    <w:rsid w:val="000359E3"/>
    <w:rsid w:val="00036230"/>
    <w:rsid w:val="00036E80"/>
    <w:rsid w:val="000379B1"/>
    <w:rsid w:val="0004082F"/>
    <w:rsid w:val="00040915"/>
    <w:rsid w:val="00040B9E"/>
    <w:rsid w:val="00040E94"/>
    <w:rsid w:val="00041B14"/>
    <w:rsid w:val="00045A0D"/>
    <w:rsid w:val="00045B81"/>
    <w:rsid w:val="00045E4F"/>
    <w:rsid w:val="00046394"/>
    <w:rsid w:val="00050549"/>
    <w:rsid w:val="000515A6"/>
    <w:rsid w:val="00051847"/>
    <w:rsid w:val="00051D4A"/>
    <w:rsid w:val="00052ADD"/>
    <w:rsid w:val="0005454B"/>
    <w:rsid w:val="00054F4D"/>
    <w:rsid w:val="00055532"/>
    <w:rsid w:val="00057AA0"/>
    <w:rsid w:val="0006078F"/>
    <w:rsid w:val="0006088F"/>
    <w:rsid w:val="00061655"/>
    <w:rsid w:val="00061DB0"/>
    <w:rsid w:val="000644B5"/>
    <w:rsid w:val="000644CF"/>
    <w:rsid w:val="0006473B"/>
    <w:rsid w:val="00064863"/>
    <w:rsid w:val="000649B9"/>
    <w:rsid w:val="00064EA3"/>
    <w:rsid w:val="00066214"/>
    <w:rsid w:val="0006697F"/>
    <w:rsid w:val="00066F21"/>
    <w:rsid w:val="00070F4C"/>
    <w:rsid w:val="00071E68"/>
    <w:rsid w:val="00075A3B"/>
    <w:rsid w:val="00077759"/>
    <w:rsid w:val="00080E0C"/>
    <w:rsid w:val="000813B5"/>
    <w:rsid w:val="000826A0"/>
    <w:rsid w:val="00082BAD"/>
    <w:rsid w:val="00082E05"/>
    <w:rsid w:val="0008470C"/>
    <w:rsid w:val="0008641C"/>
    <w:rsid w:val="000875AF"/>
    <w:rsid w:val="00087DDD"/>
    <w:rsid w:val="0009364C"/>
    <w:rsid w:val="00093891"/>
    <w:rsid w:val="00095682"/>
    <w:rsid w:val="00095D47"/>
    <w:rsid w:val="00096DBA"/>
    <w:rsid w:val="000977E1"/>
    <w:rsid w:val="00097B33"/>
    <w:rsid w:val="00097CD3"/>
    <w:rsid w:val="00097D53"/>
    <w:rsid w:val="000A05DB"/>
    <w:rsid w:val="000A1860"/>
    <w:rsid w:val="000A1B0F"/>
    <w:rsid w:val="000A1BC7"/>
    <w:rsid w:val="000A1EA2"/>
    <w:rsid w:val="000A1F60"/>
    <w:rsid w:val="000A1FEE"/>
    <w:rsid w:val="000A3F0C"/>
    <w:rsid w:val="000A533F"/>
    <w:rsid w:val="000A543C"/>
    <w:rsid w:val="000A7A07"/>
    <w:rsid w:val="000A7FE6"/>
    <w:rsid w:val="000B05AA"/>
    <w:rsid w:val="000B2130"/>
    <w:rsid w:val="000B3472"/>
    <w:rsid w:val="000B3644"/>
    <w:rsid w:val="000B37FB"/>
    <w:rsid w:val="000B3CAA"/>
    <w:rsid w:val="000B4E58"/>
    <w:rsid w:val="000B59C3"/>
    <w:rsid w:val="000B67B7"/>
    <w:rsid w:val="000B6F46"/>
    <w:rsid w:val="000B797D"/>
    <w:rsid w:val="000B7C06"/>
    <w:rsid w:val="000C0460"/>
    <w:rsid w:val="000C0487"/>
    <w:rsid w:val="000C189B"/>
    <w:rsid w:val="000C2E20"/>
    <w:rsid w:val="000C3BF8"/>
    <w:rsid w:val="000C5659"/>
    <w:rsid w:val="000C665A"/>
    <w:rsid w:val="000C674D"/>
    <w:rsid w:val="000C7191"/>
    <w:rsid w:val="000C7383"/>
    <w:rsid w:val="000D0B1E"/>
    <w:rsid w:val="000D1508"/>
    <w:rsid w:val="000D22EC"/>
    <w:rsid w:val="000D278C"/>
    <w:rsid w:val="000D2F4C"/>
    <w:rsid w:val="000D3B11"/>
    <w:rsid w:val="000D4366"/>
    <w:rsid w:val="000D4B0A"/>
    <w:rsid w:val="000D7A49"/>
    <w:rsid w:val="000E0AD0"/>
    <w:rsid w:val="000E2439"/>
    <w:rsid w:val="000E3559"/>
    <w:rsid w:val="000E687C"/>
    <w:rsid w:val="000E7B70"/>
    <w:rsid w:val="000F0C44"/>
    <w:rsid w:val="000F16AC"/>
    <w:rsid w:val="000F193A"/>
    <w:rsid w:val="000F1A31"/>
    <w:rsid w:val="000F3EBC"/>
    <w:rsid w:val="000F570A"/>
    <w:rsid w:val="000F7247"/>
    <w:rsid w:val="0010005A"/>
    <w:rsid w:val="00100E52"/>
    <w:rsid w:val="00103928"/>
    <w:rsid w:val="00104283"/>
    <w:rsid w:val="001042A5"/>
    <w:rsid w:val="00106460"/>
    <w:rsid w:val="00106DB7"/>
    <w:rsid w:val="0010741A"/>
    <w:rsid w:val="00111D1A"/>
    <w:rsid w:val="00111D67"/>
    <w:rsid w:val="00113479"/>
    <w:rsid w:val="00114008"/>
    <w:rsid w:val="00114D79"/>
    <w:rsid w:val="001166A9"/>
    <w:rsid w:val="0011690F"/>
    <w:rsid w:val="00116F9F"/>
    <w:rsid w:val="00117B4C"/>
    <w:rsid w:val="00117CEB"/>
    <w:rsid w:val="00120F3F"/>
    <w:rsid w:val="00122549"/>
    <w:rsid w:val="00123F7A"/>
    <w:rsid w:val="00127330"/>
    <w:rsid w:val="0013180F"/>
    <w:rsid w:val="001339C1"/>
    <w:rsid w:val="001366A5"/>
    <w:rsid w:val="00136977"/>
    <w:rsid w:val="00137679"/>
    <w:rsid w:val="00137C13"/>
    <w:rsid w:val="00142111"/>
    <w:rsid w:val="00142DE8"/>
    <w:rsid w:val="00142E43"/>
    <w:rsid w:val="00143454"/>
    <w:rsid w:val="0014480E"/>
    <w:rsid w:val="00147025"/>
    <w:rsid w:val="00147881"/>
    <w:rsid w:val="00147FB4"/>
    <w:rsid w:val="00150CFC"/>
    <w:rsid w:val="001523FE"/>
    <w:rsid w:val="001560C9"/>
    <w:rsid w:val="00156285"/>
    <w:rsid w:val="00156A38"/>
    <w:rsid w:val="00156DA4"/>
    <w:rsid w:val="00157DA5"/>
    <w:rsid w:val="001603D6"/>
    <w:rsid w:val="00160FA0"/>
    <w:rsid w:val="00161571"/>
    <w:rsid w:val="001616D6"/>
    <w:rsid w:val="00161B4E"/>
    <w:rsid w:val="001644F9"/>
    <w:rsid w:val="0016515A"/>
    <w:rsid w:val="00165B66"/>
    <w:rsid w:val="001660DC"/>
    <w:rsid w:val="00166EEB"/>
    <w:rsid w:val="001712B2"/>
    <w:rsid w:val="00173EBA"/>
    <w:rsid w:val="00175741"/>
    <w:rsid w:val="00175772"/>
    <w:rsid w:val="00175BE8"/>
    <w:rsid w:val="00176DEF"/>
    <w:rsid w:val="00177A1B"/>
    <w:rsid w:val="001803F4"/>
    <w:rsid w:val="00181471"/>
    <w:rsid w:val="00181CB4"/>
    <w:rsid w:val="00184124"/>
    <w:rsid w:val="00184248"/>
    <w:rsid w:val="00184E74"/>
    <w:rsid w:val="00184FE5"/>
    <w:rsid w:val="0018567C"/>
    <w:rsid w:val="00185730"/>
    <w:rsid w:val="0018733A"/>
    <w:rsid w:val="00187409"/>
    <w:rsid w:val="00187580"/>
    <w:rsid w:val="00187B4B"/>
    <w:rsid w:val="00187B50"/>
    <w:rsid w:val="00191C56"/>
    <w:rsid w:val="00193AFB"/>
    <w:rsid w:val="001942CD"/>
    <w:rsid w:val="001947C4"/>
    <w:rsid w:val="00194CCF"/>
    <w:rsid w:val="0019579A"/>
    <w:rsid w:val="00197CB1"/>
    <w:rsid w:val="00197F8E"/>
    <w:rsid w:val="001A01DC"/>
    <w:rsid w:val="001A54AF"/>
    <w:rsid w:val="001A6055"/>
    <w:rsid w:val="001A62DB"/>
    <w:rsid w:val="001B135E"/>
    <w:rsid w:val="001B26BC"/>
    <w:rsid w:val="001B2E17"/>
    <w:rsid w:val="001B3474"/>
    <w:rsid w:val="001B3493"/>
    <w:rsid w:val="001B381D"/>
    <w:rsid w:val="001B5CBC"/>
    <w:rsid w:val="001B69F0"/>
    <w:rsid w:val="001B7747"/>
    <w:rsid w:val="001C0DAA"/>
    <w:rsid w:val="001C15BC"/>
    <w:rsid w:val="001C42E2"/>
    <w:rsid w:val="001C75E5"/>
    <w:rsid w:val="001D2292"/>
    <w:rsid w:val="001D23D6"/>
    <w:rsid w:val="001D2C77"/>
    <w:rsid w:val="001D302F"/>
    <w:rsid w:val="001D4266"/>
    <w:rsid w:val="001D4C5A"/>
    <w:rsid w:val="001D523D"/>
    <w:rsid w:val="001D5A23"/>
    <w:rsid w:val="001E0A52"/>
    <w:rsid w:val="001E1274"/>
    <w:rsid w:val="001E1B16"/>
    <w:rsid w:val="001E4BB8"/>
    <w:rsid w:val="001E5430"/>
    <w:rsid w:val="001E68F4"/>
    <w:rsid w:val="001F495D"/>
    <w:rsid w:val="001F5F4F"/>
    <w:rsid w:val="001F76FD"/>
    <w:rsid w:val="001F782D"/>
    <w:rsid w:val="001F7EED"/>
    <w:rsid w:val="001F7F66"/>
    <w:rsid w:val="002000D8"/>
    <w:rsid w:val="002010A4"/>
    <w:rsid w:val="0020266C"/>
    <w:rsid w:val="0020330F"/>
    <w:rsid w:val="00203609"/>
    <w:rsid w:val="00203DFF"/>
    <w:rsid w:val="0020508A"/>
    <w:rsid w:val="002062FA"/>
    <w:rsid w:val="002110C6"/>
    <w:rsid w:val="00211AFD"/>
    <w:rsid w:val="00212266"/>
    <w:rsid w:val="002128C7"/>
    <w:rsid w:val="00212F12"/>
    <w:rsid w:val="002130E4"/>
    <w:rsid w:val="00215263"/>
    <w:rsid w:val="0021530C"/>
    <w:rsid w:val="00215C0A"/>
    <w:rsid w:val="00217002"/>
    <w:rsid w:val="00220371"/>
    <w:rsid w:val="002226B3"/>
    <w:rsid w:val="00222AC0"/>
    <w:rsid w:val="00222AE1"/>
    <w:rsid w:val="00222E60"/>
    <w:rsid w:val="00223916"/>
    <w:rsid w:val="0022549B"/>
    <w:rsid w:val="002271ED"/>
    <w:rsid w:val="0022739F"/>
    <w:rsid w:val="002301D7"/>
    <w:rsid w:val="0023021D"/>
    <w:rsid w:val="00230627"/>
    <w:rsid w:val="00230681"/>
    <w:rsid w:val="00231DAC"/>
    <w:rsid w:val="002363A4"/>
    <w:rsid w:val="0023657F"/>
    <w:rsid w:val="00236CBA"/>
    <w:rsid w:val="00237522"/>
    <w:rsid w:val="00237BBF"/>
    <w:rsid w:val="00240110"/>
    <w:rsid w:val="0024051D"/>
    <w:rsid w:val="00241AD0"/>
    <w:rsid w:val="002424DE"/>
    <w:rsid w:val="002430C9"/>
    <w:rsid w:val="00245DB9"/>
    <w:rsid w:val="00251393"/>
    <w:rsid w:val="00251687"/>
    <w:rsid w:val="00251A07"/>
    <w:rsid w:val="002525D1"/>
    <w:rsid w:val="00254D96"/>
    <w:rsid w:val="00256E75"/>
    <w:rsid w:val="002571C7"/>
    <w:rsid w:val="00257C47"/>
    <w:rsid w:val="002607F3"/>
    <w:rsid w:val="00262A72"/>
    <w:rsid w:val="00262CFC"/>
    <w:rsid w:val="00263FBA"/>
    <w:rsid w:val="00264121"/>
    <w:rsid w:val="002646CB"/>
    <w:rsid w:val="00265836"/>
    <w:rsid w:val="00265DF8"/>
    <w:rsid w:val="00265F25"/>
    <w:rsid w:val="00266558"/>
    <w:rsid w:val="002665C3"/>
    <w:rsid w:val="002668BC"/>
    <w:rsid w:val="00271406"/>
    <w:rsid w:val="00272041"/>
    <w:rsid w:val="002725AA"/>
    <w:rsid w:val="00273422"/>
    <w:rsid w:val="002758BD"/>
    <w:rsid w:val="00275C59"/>
    <w:rsid w:val="00276AA9"/>
    <w:rsid w:val="00277974"/>
    <w:rsid w:val="00280B1D"/>
    <w:rsid w:val="00280B78"/>
    <w:rsid w:val="002821D6"/>
    <w:rsid w:val="002827B7"/>
    <w:rsid w:val="00282D30"/>
    <w:rsid w:val="00284FA0"/>
    <w:rsid w:val="00286BE6"/>
    <w:rsid w:val="00287149"/>
    <w:rsid w:val="00287A94"/>
    <w:rsid w:val="00287B63"/>
    <w:rsid w:val="00287F02"/>
    <w:rsid w:val="00291913"/>
    <w:rsid w:val="0029333B"/>
    <w:rsid w:val="00294F66"/>
    <w:rsid w:val="00296945"/>
    <w:rsid w:val="00296FCC"/>
    <w:rsid w:val="002974F2"/>
    <w:rsid w:val="002A05AA"/>
    <w:rsid w:val="002A21E0"/>
    <w:rsid w:val="002A221A"/>
    <w:rsid w:val="002A2EDB"/>
    <w:rsid w:val="002A5924"/>
    <w:rsid w:val="002A5AAE"/>
    <w:rsid w:val="002A6471"/>
    <w:rsid w:val="002A7964"/>
    <w:rsid w:val="002A7AD4"/>
    <w:rsid w:val="002B26CB"/>
    <w:rsid w:val="002B4DDE"/>
    <w:rsid w:val="002B5503"/>
    <w:rsid w:val="002B65A7"/>
    <w:rsid w:val="002B6A0F"/>
    <w:rsid w:val="002B6D2A"/>
    <w:rsid w:val="002B7A36"/>
    <w:rsid w:val="002B7F75"/>
    <w:rsid w:val="002C10CF"/>
    <w:rsid w:val="002C1550"/>
    <w:rsid w:val="002C1BE4"/>
    <w:rsid w:val="002C2A90"/>
    <w:rsid w:val="002C2C9F"/>
    <w:rsid w:val="002C3411"/>
    <w:rsid w:val="002C3B61"/>
    <w:rsid w:val="002C4B2B"/>
    <w:rsid w:val="002C4ED4"/>
    <w:rsid w:val="002C7669"/>
    <w:rsid w:val="002D0385"/>
    <w:rsid w:val="002D2F63"/>
    <w:rsid w:val="002D3433"/>
    <w:rsid w:val="002D4B82"/>
    <w:rsid w:val="002D5548"/>
    <w:rsid w:val="002D6720"/>
    <w:rsid w:val="002D7BB5"/>
    <w:rsid w:val="002D7EBC"/>
    <w:rsid w:val="002E093F"/>
    <w:rsid w:val="002E144C"/>
    <w:rsid w:val="002E34D1"/>
    <w:rsid w:val="002E3D29"/>
    <w:rsid w:val="002E3E23"/>
    <w:rsid w:val="002E52BA"/>
    <w:rsid w:val="002E6192"/>
    <w:rsid w:val="002E6237"/>
    <w:rsid w:val="002E62C0"/>
    <w:rsid w:val="002E67CA"/>
    <w:rsid w:val="002E69E3"/>
    <w:rsid w:val="002F02AC"/>
    <w:rsid w:val="002F0C91"/>
    <w:rsid w:val="002F1203"/>
    <w:rsid w:val="002F2031"/>
    <w:rsid w:val="002F237C"/>
    <w:rsid w:val="002F32FB"/>
    <w:rsid w:val="002F3578"/>
    <w:rsid w:val="002F5D67"/>
    <w:rsid w:val="002F5F75"/>
    <w:rsid w:val="002F769B"/>
    <w:rsid w:val="00301017"/>
    <w:rsid w:val="003018DA"/>
    <w:rsid w:val="00303331"/>
    <w:rsid w:val="003050CB"/>
    <w:rsid w:val="003055AD"/>
    <w:rsid w:val="0030621B"/>
    <w:rsid w:val="00306B87"/>
    <w:rsid w:val="0031106C"/>
    <w:rsid w:val="003114C6"/>
    <w:rsid w:val="00311943"/>
    <w:rsid w:val="003144DE"/>
    <w:rsid w:val="00315613"/>
    <w:rsid w:val="00315B7C"/>
    <w:rsid w:val="00315FEE"/>
    <w:rsid w:val="00317E83"/>
    <w:rsid w:val="00320AFD"/>
    <w:rsid w:val="003215AB"/>
    <w:rsid w:val="003228AB"/>
    <w:rsid w:val="00323E5E"/>
    <w:rsid w:val="00324097"/>
    <w:rsid w:val="00324AB4"/>
    <w:rsid w:val="003251EC"/>
    <w:rsid w:val="0032555C"/>
    <w:rsid w:val="003310F9"/>
    <w:rsid w:val="003311BF"/>
    <w:rsid w:val="0033174E"/>
    <w:rsid w:val="0033216E"/>
    <w:rsid w:val="00333AF3"/>
    <w:rsid w:val="00333D2E"/>
    <w:rsid w:val="003346AC"/>
    <w:rsid w:val="00334F56"/>
    <w:rsid w:val="0033529D"/>
    <w:rsid w:val="00336EA6"/>
    <w:rsid w:val="003375C6"/>
    <w:rsid w:val="00340541"/>
    <w:rsid w:val="003413CD"/>
    <w:rsid w:val="0034206F"/>
    <w:rsid w:val="00343035"/>
    <w:rsid w:val="00343CCE"/>
    <w:rsid w:val="00344282"/>
    <w:rsid w:val="00345D52"/>
    <w:rsid w:val="00346562"/>
    <w:rsid w:val="00347DE4"/>
    <w:rsid w:val="00353CA6"/>
    <w:rsid w:val="00353F23"/>
    <w:rsid w:val="0035593F"/>
    <w:rsid w:val="00355A5F"/>
    <w:rsid w:val="0036315E"/>
    <w:rsid w:val="00363D1C"/>
    <w:rsid w:val="00364502"/>
    <w:rsid w:val="00365ADC"/>
    <w:rsid w:val="0036733D"/>
    <w:rsid w:val="00367E2B"/>
    <w:rsid w:val="003715C6"/>
    <w:rsid w:val="00374523"/>
    <w:rsid w:val="00374AA5"/>
    <w:rsid w:val="00374CD9"/>
    <w:rsid w:val="00375412"/>
    <w:rsid w:val="00375770"/>
    <w:rsid w:val="003772B5"/>
    <w:rsid w:val="003804EC"/>
    <w:rsid w:val="00380643"/>
    <w:rsid w:val="00380C13"/>
    <w:rsid w:val="00381DBB"/>
    <w:rsid w:val="00381FCC"/>
    <w:rsid w:val="00383050"/>
    <w:rsid w:val="00384B10"/>
    <w:rsid w:val="00385489"/>
    <w:rsid w:val="003911C0"/>
    <w:rsid w:val="00391AFC"/>
    <w:rsid w:val="003922F4"/>
    <w:rsid w:val="00392DF7"/>
    <w:rsid w:val="003946BE"/>
    <w:rsid w:val="00394BDE"/>
    <w:rsid w:val="00394C0F"/>
    <w:rsid w:val="003959C4"/>
    <w:rsid w:val="003A042A"/>
    <w:rsid w:val="003A0ACB"/>
    <w:rsid w:val="003A0C29"/>
    <w:rsid w:val="003A4035"/>
    <w:rsid w:val="003A4E53"/>
    <w:rsid w:val="003A685B"/>
    <w:rsid w:val="003B0A5C"/>
    <w:rsid w:val="003B224D"/>
    <w:rsid w:val="003B3F7D"/>
    <w:rsid w:val="003B4A05"/>
    <w:rsid w:val="003B5581"/>
    <w:rsid w:val="003B5DBD"/>
    <w:rsid w:val="003B67C5"/>
    <w:rsid w:val="003B7D10"/>
    <w:rsid w:val="003C46AB"/>
    <w:rsid w:val="003C46F0"/>
    <w:rsid w:val="003C67BC"/>
    <w:rsid w:val="003D02E6"/>
    <w:rsid w:val="003D10F8"/>
    <w:rsid w:val="003D137E"/>
    <w:rsid w:val="003D4878"/>
    <w:rsid w:val="003D4ACE"/>
    <w:rsid w:val="003D5F79"/>
    <w:rsid w:val="003D670B"/>
    <w:rsid w:val="003D74D0"/>
    <w:rsid w:val="003E134E"/>
    <w:rsid w:val="003E141B"/>
    <w:rsid w:val="003E1571"/>
    <w:rsid w:val="003E1BA3"/>
    <w:rsid w:val="003E2B2B"/>
    <w:rsid w:val="003E2BA5"/>
    <w:rsid w:val="003E2E6E"/>
    <w:rsid w:val="003E3E44"/>
    <w:rsid w:val="003E5A75"/>
    <w:rsid w:val="003E5DD7"/>
    <w:rsid w:val="003E6F30"/>
    <w:rsid w:val="003E7B71"/>
    <w:rsid w:val="003F0734"/>
    <w:rsid w:val="003F0F75"/>
    <w:rsid w:val="003F1F9E"/>
    <w:rsid w:val="003F2303"/>
    <w:rsid w:val="003F543A"/>
    <w:rsid w:val="0040087E"/>
    <w:rsid w:val="00400D65"/>
    <w:rsid w:val="00402501"/>
    <w:rsid w:val="00404408"/>
    <w:rsid w:val="004049B5"/>
    <w:rsid w:val="00404D76"/>
    <w:rsid w:val="00405030"/>
    <w:rsid w:val="00405EA6"/>
    <w:rsid w:val="00406E30"/>
    <w:rsid w:val="00407365"/>
    <w:rsid w:val="00411BC8"/>
    <w:rsid w:val="004122DC"/>
    <w:rsid w:val="004125FE"/>
    <w:rsid w:val="00413393"/>
    <w:rsid w:val="00415835"/>
    <w:rsid w:val="00416721"/>
    <w:rsid w:val="0041674C"/>
    <w:rsid w:val="00416D4C"/>
    <w:rsid w:val="00416DE8"/>
    <w:rsid w:val="0042113F"/>
    <w:rsid w:val="00421224"/>
    <w:rsid w:val="00421C3A"/>
    <w:rsid w:val="00422CEE"/>
    <w:rsid w:val="00423DFB"/>
    <w:rsid w:val="00425B54"/>
    <w:rsid w:val="004260DA"/>
    <w:rsid w:val="00426CF5"/>
    <w:rsid w:val="00426E56"/>
    <w:rsid w:val="0042793A"/>
    <w:rsid w:val="00427CBE"/>
    <w:rsid w:val="00430FC4"/>
    <w:rsid w:val="0043248E"/>
    <w:rsid w:val="00432A8D"/>
    <w:rsid w:val="004379C6"/>
    <w:rsid w:val="00437B64"/>
    <w:rsid w:val="004412C9"/>
    <w:rsid w:val="00441334"/>
    <w:rsid w:val="004420D5"/>
    <w:rsid w:val="00442160"/>
    <w:rsid w:val="004425BC"/>
    <w:rsid w:val="0044301E"/>
    <w:rsid w:val="004436B0"/>
    <w:rsid w:val="00444DE0"/>
    <w:rsid w:val="0044620F"/>
    <w:rsid w:val="00446865"/>
    <w:rsid w:val="0044773C"/>
    <w:rsid w:val="004477D8"/>
    <w:rsid w:val="004477E2"/>
    <w:rsid w:val="0044780A"/>
    <w:rsid w:val="0045111A"/>
    <w:rsid w:val="004518CC"/>
    <w:rsid w:val="00451ABC"/>
    <w:rsid w:val="0045358E"/>
    <w:rsid w:val="00455119"/>
    <w:rsid w:val="004552AF"/>
    <w:rsid w:val="00455C46"/>
    <w:rsid w:val="00455CE9"/>
    <w:rsid w:val="004563FD"/>
    <w:rsid w:val="00457337"/>
    <w:rsid w:val="00460E51"/>
    <w:rsid w:val="00461287"/>
    <w:rsid w:val="00461A30"/>
    <w:rsid w:val="00465450"/>
    <w:rsid w:val="004654AF"/>
    <w:rsid w:val="00465562"/>
    <w:rsid w:val="004666EE"/>
    <w:rsid w:val="004669FF"/>
    <w:rsid w:val="0047014F"/>
    <w:rsid w:val="0047068C"/>
    <w:rsid w:val="00471C59"/>
    <w:rsid w:val="00472536"/>
    <w:rsid w:val="00473A52"/>
    <w:rsid w:val="00473C84"/>
    <w:rsid w:val="00475008"/>
    <w:rsid w:val="0047728A"/>
    <w:rsid w:val="004800B9"/>
    <w:rsid w:val="00480CEF"/>
    <w:rsid w:val="00480D8C"/>
    <w:rsid w:val="0048107D"/>
    <w:rsid w:val="00481C8A"/>
    <w:rsid w:val="0048209E"/>
    <w:rsid w:val="00482C73"/>
    <w:rsid w:val="00483162"/>
    <w:rsid w:val="00483395"/>
    <w:rsid w:val="004845FA"/>
    <w:rsid w:val="00485970"/>
    <w:rsid w:val="00487E65"/>
    <w:rsid w:val="00490C86"/>
    <w:rsid w:val="00490D91"/>
    <w:rsid w:val="004923C0"/>
    <w:rsid w:val="00492C5C"/>
    <w:rsid w:val="004934B8"/>
    <w:rsid w:val="00493C93"/>
    <w:rsid w:val="00494009"/>
    <w:rsid w:val="004946B1"/>
    <w:rsid w:val="00494F13"/>
    <w:rsid w:val="004954B2"/>
    <w:rsid w:val="0049612E"/>
    <w:rsid w:val="004962B4"/>
    <w:rsid w:val="004973A9"/>
    <w:rsid w:val="0049750E"/>
    <w:rsid w:val="004977BB"/>
    <w:rsid w:val="00497A45"/>
    <w:rsid w:val="004A0561"/>
    <w:rsid w:val="004A0E47"/>
    <w:rsid w:val="004A143D"/>
    <w:rsid w:val="004A175E"/>
    <w:rsid w:val="004A1B22"/>
    <w:rsid w:val="004A3DAE"/>
    <w:rsid w:val="004A4E99"/>
    <w:rsid w:val="004A677B"/>
    <w:rsid w:val="004A6D6E"/>
    <w:rsid w:val="004B09C4"/>
    <w:rsid w:val="004B0AED"/>
    <w:rsid w:val="004B26EA"/>
    <w:rsid w:val="004B54F8"/>
    <w:rsid w:val="004B5B20"/>
    <w:rsid w:val="004B7B80"/>
    <w:rsid w:val="004C1494"/>
    <w:rsid w:val="004C1942"/>
    <w:rsid w:val="004C1987"/>
    <w:rsid w:val="004C23A3"/>
    <w:rsid w:val="004C2EA2"/>
    <w:rsid w:val="004C4F44"/>
    <w:rsid w:val="004C562F"/>
    <w:rsid w:val="004C58EF"/>
    <w:rsid w:val="004C62CA"/>
    <w:rsid w:val="004D11FD"/>
    <w:rsid w:val="004D33C8"/>
    <w:rsid w:val="004D3C15"/>
    <w:rsid w:val="004D41F1"/>
    <w:rsid w:val="004D4250"/>
    <w:rsid w:val="004D48B1"/>
    <w:rsid w:val="004D4F41"/>
    <w:rsid w:val="004D5569"/>
    <w:rsid w:val="004D5854"/>
    <w:rsid w:val="004D5FB2"/>
    <w:rsid w:val="004D6478"/>
    <w:rsid w:val="004D6B97"/>
    <w:rsid w:val="004D7676"/>
    <w:rsid w:val="004D7E04"/>
    <w:rsid w:val="004E139E"/>
    <w:rsid w:val="004E1573"/>
    <w:rsid w:val="004E174B"/>
    <w:rsid w:val="004E1A97"/>
    <w:rsid w:val="004E2564"/>
    <w:rsid w:val="004E297F"/>
    <w:rsid w:val="004E3228"/>
    <w:rsid w:val="004E34C4"/>
    <w:rsid w:val="004E3A2C"/>
    <w:rsid w:val="004E3DFD"/>
    <w:rsid w:val="004E3E6E"/>
    <w:rsid w:val="004E4DB3"/>
    <w:rsid w:val="004E5BD6"/>
    <w:rsid w:val="004E5D9E"/>
    <w:rsid w:val="004E6791"/>
    <w:rsid w:val="004F038E"/>
    <w:rsid w:val="004F10E5"/>
    <w:rsid w:val="004F1A81"/>
    <w:rsid w:val="004F2B46"/>
    <w:rsid w:val="004F330F"/>
    <w:rsid w:val="004F4BCD"/>
    <w:rsid w:val="004F4C1C"/>
    <w:rsid w:val="004F6578"/>
    <w:rsid w:val="004F6E62"/>
    <w:rsid w:val="004F7953"/>
    <w:rsid w:val="004F79D3"/>
    <w:rsid w:val="005001B1"/>
    <w:rsid w:val="0050022B"/>
    <w:rsid w:val="00501883"/>
    <w:rsid w:val="005033A9"/>
    <w:rsid w:val="0050388C"/>
    <w:rsid w:val="00504731"/>
    <w:rsid w:val="005047A0"/>
    <w:rsid w:val="00505985"/>
    <w:rsid w:val="005066DD"/>
    <w:rsid w:val="005070B5"/>
    <w:rsid w:val="00507BF9"/>
    <w:rsid w:val="00510923"/>
    <w:rsid w:val="00511B53"/>
    <w:rsid w:val="00511F4B"/>
    <w:rsid w:val="00513381"/>
    <w:rsid w:val="00513BBE"/>
    <w:rsid w:val="0051439D"/>
    <w:rsid w:val="005143A6"/>
    <w:rsid w:val="005148FE"/>
    <w:rsid w:val="00514A5F"/>
    <w:rsid w:val="00515CB8"/>
    <w:rsid w:val="005160CD"/>
    <w:rsid w:val="005164C5"/>
    <w:rsid w:val="005170BF"/>
    <w:rsid w:val="00517ADB"/>
    <w:rsid w:val="00520D48"/>
    <w:rsid w:val="005241FB"/>
    <w:rsid w:val="00525AF8"/>
    <w:rsid w:val="00526E32"/>
    <w:rsid w:val="005318DD"/>
    <w:rsid w:val="00532759"/>
    <w:rsid w:val="00532B6F"/>
    <w:rsid w:val="00532FB6"/>
    <w:rsid w:val="0053317F"/>
    <w:rsid w:val="00537CBC"/>
    <w:rsid w:val="00537F68"/>
    <w:rsid w:val="00540D22"/>
    <w:rsid w:val="0054434F"/>
    <w:rsid w:val="00544F50"/>
    <w:rsid w:val="005455C6"/>
    <w:rsid w:val="00545753"/>
    <w:rsid w:val="00545A6C"/>
    <w:rsid w:val="00545F9D"/>
    <w:rsid w:val="005470AE"/>
    <w:rsid w:val="005505B4"/>
    <w:rsid w:val="0055164E"/>
    <w:rsid w:val="00551B35"/>
    <w:rsid w:val="00553CFA"/>
    <w:rsid w:val="00553D0F"/>
    <w:rsid w:val="005541C1"/>
    <w:rsid w:val="00554823"/>
    <w:rsid w:val="00554FCB"/>
    <w:rsid w:val="00555318"/>
    <w:rsid w:val="00555E07"/>
    <w:rsid w:val="005564E1"/>
    <w:rsid w:val="005564F3"/>
    <w:rsid w:val="0055694A"/>
    <w:rsid w:val="00557C0E"/>
    <w:rsid w:val="0056048C"/>
    <w:rsid w:val="00560504"/>
    <w:rsid w:val="00560E75"/>
    <w:rsid w:val="00561455"/>
    <w:rsid w:val="00561665"/>
    <w:rsid w:val="00561FDD"/>
    <w:rsid w:val="00562E50"/>
    <w:rsid w:val="00565700"/>
    <w:rsid w:val="00567093"/>
    <w:rsid w:val="00567E68"/>
    <w:rsid w:val="00567F6B"/>
    <w:rsid w:val="00570159"/>
    <w:rsid w:val="0057198D"/>
    <w:rsid w:val="0057225D"/>
    <w:rsid w:val="005757AA"/>
    <w:rsid w:val="00576651"/>
    <w:rsid w:val="00580792"/>
    <w:rsid w:val="005808D5"/>
    <w:rsid w:val="00581B22"/>
    <w:rsid w:val="00581CDD"/>
    <w:rsid w:val="00583FBC"/>
    <w:rsid w:val="005859BC"/>
    <w:rsid w:val="00587A27"/>
    <w:rsid w:val="00594EB6"/>
    <w:rsid w:val="0059636A"/>
    <w:rsid w:val="005978ED"/>
    <w:rsid w:val="005A0F0D"/>
    <w:rsid w:val="005A2157"/>
    <w:rsid w:val="005A26E8"/>
    <w:rsid w:val="005A2856"/>
    <w:rsid w:val="005A3608"/>
    <w:rsid w:val="005A3D12"/>
    <w:rsid w:val="005A48F1"/>
    <w:rsid w:val="005A4A0E"/>
    <w:rsid w:val="005A591C"/>
    <w:rsid w:val="005B0395"/>
    <w:rsid w:val="005B33D7"/>
    <w:rsid w:val="005B36C1"/>
    <w:rsid w:val="005B5643"/>
    <w:rsid w:val="005B6344"/>
    <w:rsid w:val="005B7259"/>
    <w:rsid w:val="005C089C"/>
    <w:rsid w:val="005C1C6F"/>
    <w:rsid w:val="005C1F5A"/>
    <w:rsid w:val="005C3125"/>
    <w:rsid w:val="005C3139"/>
    <w:rsid w:val="005C363E"/>
    <w:rsid w:val="005C4201"/>
    <w:rsid w:val="005C4DF0"/>
    <w:rsid w:val="005C52FF"/>
    <w:rsid w:val="005C57D4"/>
    <w:rsid w:val="005C6875"/>
    <w:rsid w:val="005C7A98"/>
    <w:rsid w:val="005C7CE7"/>
    <w:rsid w:val="005C7D70"/>
    <w:rsid w:val="005D000B"/>
    <w:rsid w:val="005D114B"/>
    <w:rsid w:val="005D271B"/>
    <w:rsid w:val="005D293C"/>
    <w:rsid w:val="005D5337"/>
    <w:rsid w:val="005D56F2"/>
    <w:rsid w:val="005D5C4F"/>
    <w:rsid w:val="005D5D62"/>
    <w:rsid w:val="005D67D6"/>
    <w:rsid w:val="005E0313"/>
    <w:rsid w:val="005E1B55"/>
    <w:rsid w:val="005E22AA"/>
    <w:rsid w:val="005E2674"/>
    <w:rsid w:val="005E2A6F"/>
    <w:rsid w:val="005E3773"/>
    <w:rsid w:val="005E6AC7"/>
    <w:rsid w:val="005E7024"/>
    <w:rsid w:val="005E743A"/>
    <w:rsid w:val="005F1246"/>
    <w:rsid w:val="005F2E52"/>
    <w:rsid w:val="005F31EC"/>
    <w:rsid w:val="005F3495"/>
    <w:rsid w:val="005F4560"/>
    <w:rsid w:val="005F59B2"/>
    <w:rsid w:val="005F6361"/>
    <w:rsid w:val="006004A8"/>
    <w:rsid w:val="00602067"/>
    <w:rsid w:val="006022CC"/>
    <w:rsid w:val="00602329"/>
    <w:rsid w:val="0060316E"/>
    <w:rsid w:val="00603608"/>
    <w:rsid w:val="0060369F"/>
    <w:rsid w:val="0060499E"/>
    <w:rsid w:val="00604A3C"/>
    <w:rsid w:val="00605C10"/>
    <w:rsid w:val="00606FBC"/>
    <w:rsid w:val="00611416"/>
    <w:rsid w:val="00611672"/>
    <w:rsid w:val="00611D8E"/>
    <w:rsid w:val="00611DAE"/>
    <w:rsid w:val="00612332"/>
    <w:rsid w:val="006154E7"/>
    <w:rsid w:val="006155D5"/>
    <w:rsid w:val="006206AC"/>
    <w:rsid w:val="00620840"/>
    <w:rsid w:val="00621200"/>
    <w:rsid w:val="00622864"/>
    <w:rsid w:val="00622DFF"/>
    <w:rsid w:val="00623A38"/>
    <w:rsid w:val="00623BB9"/>
    <w:rsid w:val="006251F6"/>
    <w:rsid w:val="00625400"/>
    <w:rsid w:val="006265E8"/>
    <w:rsid w:val="00626CB5"/>
    <w:rsid w:val="00626EA2"/>
    <w:rsid w:val="0062737B"/>
    <w:rsid w:val="006301E8"/>
    <w:rsid w:val="00631E8F"/>
    <w:rsid w:val="006322B2"/>
    <w:rsid w:val="00633D93"/>
    <w:rsid w:val="00634265"/>
    <w:rsid w:val="006355D7"/>
    <w:rsid w:val="00637A16"/>
    <w:rsid w:val="00637F59"/>
    <w:rsid w:val="00640BCA"/>
    <w:rsid w:val="00641B21"/>
    <w:rsid w:val="00642B51"/>
    <w:rsid w:val="00645CA6"/>
    <w:rsid w:val="0064631F"/>
    <w:rsid w:val="00647113"/>
    <w:rsid w:val="00647F18"/>
    <w:rsid w:val="00650EA9"/>
    <w:rsid w:val="006519D3"/>
    <w:rsid w:val="00652BA2"/>
    <w:rsid w:val="00653270"/>
    <w:rsid w:val="0065513D"/>
    <w:rsid w:val="0066126B"/>
    <w:rsid w:val="00662686"/>
    <w:rsid w:val="006626B9"/>
    <w:rsid w:val="006627C8"/>
    <w:rsid w:val="006637AC"/>
    <w:rsid w:val="00663AA9"/>
    <w:rsid w:val="0066496E"/>
    <w:rsid w:val="00664EB5"/>
    <w:rsid w:val="0066557F"/>
    <w:rsid w:val="00665C35"/>
    <w:rsid w:val="006662D2"/>
    <w:rsid w:val="0066643A"/>
    <w:rsid w:val="0066683A"/>
    <w:rsid w:val="00666AA0"/>
    <w:rsid w:val="006677AB"/>
    <w:rsid w:val="0067029A"/>
    <w:rsid w:val="00671532"/>
    <w:rsid w:val="006724B6"/>
    <w:rsid w:val="00672577"/>
    <w:rsid w:val="00672AB7"/>
    <w:rsid w:val="00674377"/>
    <w:rsid w:val="00676053"/>
    <w:rsid w:val="00676796"/>
    <w:rsid w:val="006802F0"/>
    <w:rsid w:val="00681C49"/>
    <w:rsid w:val="006825CB"/>
    <w:rsid w:val="006840F0"/>
    <w:rsid w:val="0068594C"/>
    <w:rsid w:val="00686CE1"/>
    <w:rsid w:val="00690012"/>
    <w:rsid w:val="0069207C"/>
    <w:rsid w:val="006924A2"/>
    <w:rsid w:val="006928EB"/>
    <w:rsid w:val="006929A9"/>
    <w:rsid w:val="0069326A"/>
    <w:rsid w:val="00693943"/>
    <w:rsid w:val="006947FC"/>
    <w:rsid w:val="00695D3D"/>
    <w:rsid w:val="006A005E"/>
    <w:rsid w:val="006A0CF7"/>
    <w:rsid w:val="006A155A"/>
    <w:rsid w:val="006A1707"/>
    <w:rsid w:val="006A1A2C"/>
    <w:rsid w:val="006A29A1"/>
    <w:rsid w:val="006A2E14"/>
    <w:rsid w:val="006A6A1C"/>
    <w:rsid w:val="006A73B0"/>
    <w:rsid w:val="006A7952"/>
    <w:rsid w:val="006A7DF2"/>
    <w:rsid w:val="006B1A94"/>
    <w:rsid w:val="006B3C40"/>
    <w:rsid w:val="006B4C81"/>
    <w:rsid w:val="006B51E6"/>
    <w:rsid w:val="006B52FF"/>
    <w:rsid w:val="006B7E30"/>
    <w:rsid w:val="006C0C3C"/>
    <w:rsid w:val="006C0F5D"/>
    <w:rsid w:val="006C0F66"/>
    <w:rsid w:val="006C1395"/>
    <w:rsid w:val="006C2C17"/>
    <w:rsid w:val="006C3CAA"/>
    <w:rsid w:val="006C3E5E"/>
    <w:rsid w:val="006C436B"/>
    <w:rsid w:val="006C439C"/>
    <w:rsid w:val="006C43DD"/>
    <w:rsid w:val="006C50A3"/>
    <w:rsid w:val="006C695F"/>
    <w:rsid w:val="006D106D"/>
    <w:rsid w:val="006D1091"/>
    <w:rsid w:val="006D13D2"/>
    <w:rsid w:val="006D1478"/>
    <w:rsid w:val="006D28FC"/>
    <w:rsid w:val="006D3394"/>
    <w:rsid w:val="006D3EED"/>
    <w:rsid w:val="006D47CE"/>
    <w:rsid w:val="006D486D"/>
    <w:rsid w:val="006D79A2"/>
    <w:rsid w:val="006E0E49"/>
    <w:rsid w:val="006E1D25"/>
    <w:rsid w:val="006E2091"/>
    <w:rsid w:val="006E27E9"/>
    <w:rsid w:val="006E3B55"/>
    <w:rsid w:val="006E42E8"/>
    <w:rsid w:val="006E58CD"/>
    <w:rsid w:val="006E5D46"/>
    <w:rsid w:val="006E64C9"/>
    <w:rsid w:val="006E6AC6"/>
    <w:rsid w:val="006E76F4"/>
    <w:rsid w:val="006F0410"/>
    <w:rsid w:val="006F2E6F"/>
    <w:rsid w:val="006F393F"/>
    <w:rsid w:val="006F3C19"/>
    <w:rsid w:val="006F4515"/>
    <w:rsid w:val="006F76F0"/>
    <w:rsid w:val="006F7B41"/>
    <w:rsid w:val="00703258"/>
    <w:rsid w:val="00704642"/>
    <w:rsid w:val="00704A76"/>
    <w:rsid w:val="00704E1B"/>
    <w:rsid w:val="0070588A"/>
    <w:rsid w:val="00710F34"/>
    <w:rsid w:val="00711CFB"/>
    <w:rsid w:val="00712715"/>
    <w:rsid w:val="00715A17"/>
    <w:rsid w:val="00717008"/>
    <w:rsid w:val="00717225"/>
    <w:rsid w:val="007173B6"/>
    <w:rsid w:val="0072068C"/>
    <w:rsid w:val="00721278"/>
    <w:rsid w:val="00723654"/>
    <w:rsid w:val="00723BEA"/>
    <w:rsid w:val="00724460"/>
    <w:rsid w:val="00724658"/>
    <w:rsid w:val="0072551C"/>
    <w:rsid w:val="0072557E"/>
    <w:rsid w:val="00730796"/>
    <w:rsid w:val="0073127F"/>
    <w:rsid w:val="00731AF9"/>
    <w:rsid w:val="0073261D"/>
    <w:rsid w:val="00732E9C"/>
    <w:rsid w:val="0073396C"/>
    <w:rsid w:val="0073499A"/>
    <w:rsid w:val="00735360"/>
    <w:rsid w:val="00735BAF"/>
    <w:rsid w:val="00736683"/>
    <w:rsid w:val="00740271"/>
    <w:rsid w:val="00741AFF"/>
    <w:rsid w:val="00742563"/>
    <w:rsid w:val="00742EC9"/>
    <w:rsid w:val="00743864"/>
    <w:rsid w:val="00743A4F"/>
    <w:rsid w:val="00744E91"/>
    <w:rsid w:val="00746008"/>
    <w:rsid w:val="00747773"/>
    <w:rsid w:val="00750172"/>
    <w:rsid w:val="0075017E"/>
    <w:rsid w:val="007506B0"/>
    <w:rsid w:val="007511C2"/>
    <w:rsid w:val="007512B0"/>
    <w:rsid w:val="0075199F"/>
    <w:rsid w:val="00752B92"/>
    <w:rsid w:val="00753E22"/>
    <w:rsid w:val="0075403E"/>
    <w:rsid w:val="00754A5C"/>
    <w:rsid w:val="007556D0"/>
    <w:rsid w:val="00755919"/>
    <w:rsid w:val="00755A27"/>
    <w:rsid w:val="0075659F"/>
    <w:rsid w:val="007606C7"/>
    <w:rsid w:val="00760E4B"/>
    <w:rsid w:val="00761DDD"/>
    <w:rsid w:val="00762A2E"/>
    <w:rsid w:val="00763092"/>
    <w:rsid w:val="007642F0"/>
    <w:rsid w:val="00764976"/>
    <w:rsid w:val="007659ED"/>
    <w:rsid w:val="00765FDB"/>
    <w:rsid w:val="00766245"/>
    <w:rsid w:val="00766589"/>
    <w:rsid w:val="00766961"/>
    <w:rsid w:val="00767CDB"/>
    <w:rsid w:val="007717F9"/>
    <w:rsid w:val="00771A43"/>
    <w:rsid w:val="00772565"/>
    <w:rsid w:val="00772FA5"/>
    <w:rsid w:val="00773335"/>
    <w:rsid w:val="00773AD7"/>
    <w:rsid w:val="00774030"/>
    <w:rsid w:val="00774496"/>
    <w:rsid w:val="00776919"/>
    <w:rsid w:val="007771DF"/>
    <w:rsid w:val="007810A1"/>
    <w:rsid w:val="00781A2D"/>
    <w:rsid w:val="00782227"/>
    <w:rsid w:val="007823DA"/>
    <w:rsid w:val="00783135"/>
    <w:rsid w:val="00784056"/>
    <w:rsid w:val="00786370"/>
    <w:rsid w:val="007864FA"/>
    <w:rsid w:val="0078730F"/>
    <w:rsid w:val="00787CDD"/>
    <w:rsid w:val="00790069"/>
    <w:rsid w:val="00790D73"/>
    <w:rsid w:val="007910BC"/>
    <w:rsid w:val="0079318B"/>
    <w:rsid w:val="007942AC"/>
    <w:rsid w:val="00794319"/>
    <w:rsid w:val="00794350"/>
    <w:rsid w:val="007945B3"/>
    <w:rsid w:val="007946F1"/>
    <w:rsid w:val="0079471E"/>
    <w:rsid w:val="0079488C"/>
    <w:rsid w:val="0079534C"/>
    <w:rsid w:val="007956D6"/>
    <w:rsid w:val="00796A0B"/>
    <w:rsid w:val="00797B22"/>
    <w:rsid w:val="007A0721"/>
    <w:rsid w:val="007A2068"/>
    <w:rsid w:val="007A2B3F"/>
    <w:rsid w:val="007A3EEF"/>
    <w:rsid w:val="007A4051"/>
    <w:rsid w:val="007A497B"/>
    <w:rsid w:val="007A4A87"/>
    <w:rsid w:val="007A4DB4"/>
    <w:rsid w:val="007A5305"/>
    <w:rsid w:val="007A769A"/>
    <w:rsid w:val="007A7933"/>
    <w:rsid w:val="007B043B"/>
    <w:rsid w:val="007B0674"/>
    <w:rsid w:val="007B068B"/>
    <w:rsid w:val="007B09FF"/>
    <w:rsid w:val="007B389C"/>
    <w:rsid w:val="007B3AC7"/>
    <w:rsid w:val="007B3F79"/>
    <w:rsid w:val="007B4CE4"/>
    <w:rsid w:val="007B5DA8"/>
    <w:rsid w:val="007C086F"/>
    <w:rsid w:val="007C3103"/>
    <w:rsid w:val="007C441C"/>
    <w:rsid w:val="007C4D72"/>
    <w:rsid w:val="007C6E67"/>
    <w:rsid w:val="007D02E0"/>
    <w:rsid w:val="007D0354"/>
    <w:rsid w:val="007D0760"/>
    <w:rsid w:val="007D1CEE"/>
    <w:rsid w:val="007D29BE"/>
    <w:rsid w:val="007D2B7B"/>
    <w:rsid w:val="007D337A"/>
    <w:rsid w:val="007D7675"/>
    <w:rsid w:val="007E0612"/>
    <w:rsid w:val="007E0A24"/>
    <w:rsid w:val="007E1C04"/>
    <w:rsid w:val="007E2B83"/>
    <w:rsid w:val="007E3CB0"/>
    <w:rsid w:val="007E4747"/>
    <w:rsid w:val="007E4B95"/>
    <w:rsid w:val="007E5E4E"/>
    <w:rsid w:val="007E7710"/>
    <w:rsid w:val="007F062F"/>
    <w:rsid w:val="007F08E3"/>
    <w:rsid w:val="007F2F3D"/>
    <w:rsid w:val="007F4C3B"/>
    <w:rsid w:val="007F6CFE"/>
    <w:rsid w:val="007F7D78"/>
    <w:rsid w:val="0080052A"/>
    <w:rsid w:val="00800C3D"/>
    <w:rsid w:val="008010CD"/>
    <w:rsid w:val="008034DF"/>
    <w:rsid w:val="00803C54"/>
    <w:rsid w:val="008041FD"/>
    <w:rsid w:val="008042F8"/>
    <w:rsid w:val="00804B92"/>
    <w:rsid w:val="00805CB3"/>
    <w:rsid w:val="00806087"/>
    <w:rsid w:val="00807C76"/>
    <w:rsid w:val="00807E91"/>
    <w:rsid w:val="00813CFA"/>
    <w:rsid w:val="00813E46"/>
    <w:rsid w:val="00814244"/>
    <w:rsid w:val="00814671"/>
    <w:rsid w:val="00814ABF"/>
    <w:rsid w:val="00814F84"/>
    <w:rsid w:val="00816133"/>
    <w:rsid w:val="008162D6"/>
    <w:rsid w:val="00816ED8"/>
    <w:rsid w:val="00820184"/>
    <w:rsid w:val="008210DB"/>
    <w:rsid w:val="0082206D"/>
    <w:rsid w:val="00822D22"/>
    <w:rsid w:val="008230D5"/>
    <w:rsid w:val="00827BDE"/>
    <w:rsid w:val="0083039B"/>
    <w:rsid w:val="0083122C"/>
    <w:rsid w:val="00832ACE"/>
    <w:rsid w:val="00833E4A"/>
    <w:rsid w:val="008349D4"/>
    <w:rsid w:val="00835F7B"/>
    <w:rsid w:val="008374A1"/>
    <w:rsid w:val="0083751D"/>
    <w:rsid w:val="00840AE1"/>
    <w:rsid w:val="00840AF1"/>
    <w:rsid w:val="00841896"/>
    <w:rsid w:val="00841B00"/>
    <w:rsid w:val="00841D40"/>
    <w:rsid w:val="008423DD"/>
    <w:rsid w:val="00842B06"/>
    <w:rsid w:val="008468E6"/>
    <w:rsid w:val="00850D1D"/>
    <w:rsid w:val="0085109E"/>
    <w:rsid w:val="00851A5E"/>
    <w:rsid w:val="00852356"/>
    <w:rsid w:val="00852691"/>
    <w:rsid w:val="00852E29"/>
    <w:rsid w:val="00853F4B"/>
    <w:rsid w:val="00855191"/>
    <w:rsid w:val="008563E5"/>
    <w:rsid w:val="008566EE"/>
    <w:rsid w:val="0085750C"/>
    <w:rsid w:val="00857A38"/>
    <w:rsid w:val="008616E3"/>
    <w:rsid w:val="00862710"/>
    <w:rsid w:val="008630B7"/>
    <w:rsid w:val="0086340E"/>
    <w:rsid w:val="0086432B"/>
    <w:rsid w:val="00864977"/>
    <w:rsid w:val="008651BA"/>
    <w:rsid w:val="008663C1"/>
    <w:rsid w:val="008674A0"/>
    <w:rsid w:val="00867AFD"/>
    <w:rsid w:val="00870C4A"/>
    <w:rsid w:val="0087292A"/>
    <w:rsid w:val="00872FFD"/>
    <w:rsid w:val="00873205"/>
    <w:rsid w:val="00873347"/>
    <w:rsid w:val="008735EF"/>
    <w:rsid w:val="00873A2E"/>
    <w:rsid w:val="00877C06"/>
    <w:rsid w:val="0088045E"/>
    <w:rsid w:val="00880B23"/>
    <w:rsid w:val="008815E0"/>
    <w:rsid w:val="0088161C"/>
    <w:rsid w:val="0088246E"/>
    <w:rsid w:val="008837EE"/>
    <w:rsid w:val="008846F4"/>
    <w:rsid w:val="0088533E"/>
    <w:rsid w:val="00885349"/>
    <w:rsid w:val="00887C06"/>
    <w:rsid w:val="00890C6C"/>
    <w:rsid w:val="0089111C"/>
    <w:rsid w:val="008915EE"/>
    <w:rsid w:val="00894FC0"/>
    <w:rsid w:val="00895351"/>
    <w:rsid w:val="008959A6"/>
    <w:rsid w:val="008A0F51"/>
    <w:rsid w:val="008A1D4F"/>
    <w:rsid w:val="008A3015"/>
    <w:rsid w:val="008A3584"/>
    <w:rsid w:val="008A5D61"/>
    <w:rsid w:val="008A637D"/>
    <w:rsid w:val="008A765E"/>
    <w:rsid w:val="008A7CD0"/>
    <w:rsid w:val="008B08F6"/>
    <w:rsid w:val="008B47C9"/>
    <w:rsid w:val="008B5A44"/>
    <w:rsid w:val="008B688E"/>
    <w:rsid w:val="008B7F71"/>
    <w:rsid w:val="008C0EAD"/>
    <w:rsid w:val="008C1242"/>
    <w:rsid w:val="008C14C5"/>
    <w:rsid w:val="008C1ACE"/>
    <w:rsid w:val="008C1D39"/>
    <w:rsid w:val="008C4BC2"/>
    <w:rsid w:val="008C4EBC"/>
    <w:rsid w:val="008C556B"/>
    <w:rsid w:val="008C56FC"/>
    <w:rsid w:val="008C573F"/>
    <w:rsid w:val="008C6419"/>
    <w:rsid w:val="008C694D"/>
    <w:rsid w:val="008C6B9E"/>
    <w:rsid w:val="008C7D9C"/>
    <w:rsid w:val="008D0175"/>
    <w:rsid w:val="008D2603"/>
    <w:rsid w:val="008D470D"/>
    <w:rsid w:val="008D5208"/>
    <w:rsid w:val="008D52E4"/>
    <w:rsid w:val="008D72FF"/>
    <w:rsid w:val="008D7792"/>
    <w:rsid w:val="008D78C6"/>
    <w:rsid w:val="008E0508"/>
    <w:rsid w:val="008E1D59"/>
    <w:rsid w:val="008E3822"/>
    <w:rsid w:val="008E4A6A"/>
    <w:rsid w:val="008E55D6"/>
    <w:rsid w:val="008E5962"/>
    <w:rsid w:val="008E636B"/>
    <w:rsid w:val="008E67D9"/>
    <w:rsid w:val="008E6CD8"/>
    <w:rsid w:val="008E75BD"/>
    <w:rsid w:val="008F1A96"/>
    <w:rsid w:val="008F2A62"/>
    <w:rsid w:val="008F330D"/>
    <w:rsid w:val="008F3EB8"/>
    <w:rsid w:val="008F5809"/>
    <w:rsid w:val="008F71FD"/>
    <w:rsid w:val="00901360"/>
    <w:rsid w:val="009022B6"/>
    <w:rsid w:val="00902F09"/>
    <w:rsid w:val="00903070"/>
    <w:rsid w:val="009034D0"/>
    <w:rsid w:val="009046C9"/>
    <w:rsid w:val="009047EA"/>
    <w:rsid w:val="009049F0"/>
    <w:rsid w:val="00904E05"/>
    <w:rsid w:val="0090682F"/>
    <w:rsid w:val="00906910"/>
    <w:rsid w:val="00906C8D"/>
    <w:rsid w:val="009116F1"/>
    <w:rsid w:val="00911BF7"/>
    <w:rsid w:val="00911C1E"/>
    <w:rsid w:val="009122A6"/>
    <w:rsid w:val="0091283E"/>
    <w:rsid w:val="00914B81"/>
    <w:rsid w:val="00914DD1"/>
    <w:rsid w:val="009158FB"/>
    <w:rsid w:val="00921A74"/>
    <w:rsid w:val="00922135"/>
    <w:rsid w:val="009232A1"/>
    <w:rsid w:val="00923B7D"/>
    <w:rsid w:val="00923D0F"/>
    <w:rsid w:val="0092482F"/>
    <w:rsid w:val="00926180"/>
    <w:rsid w:val="009267DA"/>
    <w:rsid w:val="00927431"/>
    <w:rsid w:val="00927623"/>
    <w:rsid w:val="00935310"/>
    <w:rsid w:val="009356ED"/>
    <w:rsid w:val="00936915"/>
    <w:rsid w:val="009377DB"/>
    <w:rsid w:val="00940B23"/>
    <w:rsid w:val="0094222A"/>
    <w:rsid w:val="00943E2A"/>
    <w:rsid w:val="00944277"/>
    <w:rsid w:val="009447A6"/>
    <w:rsid w:val="00946128"/>
    <w:rsid w:val="00946FCE"/>
    <w:rsid w:val="009507CB"/>
    <w:rsid w:val="00950FA6"/>
    <w:rsid w:val="00951C8C"/>
    <w:rsid w:val="009531A1"/>
    <w:rsid w:val="0095416E"/>
    <w:rsid w:val="009558EE"/>
    <w:rsid w:val="009564BC"/>
    <w:rsid w:val="00961437"/>
    <w:rsid w:val="00961612"/>
    <w:rsid w:val="00962390"/>
    <w:rsid w:val="0096269D"/>
    <w:rsid w:val="00962D3B"/>
    <w:rsid w:val="00966BA3"/>
    <w:rsid w:val="0096768B"/>
    <w:rsid w:val="009700A4"/>
    <w:rsid w:val="00970508"/>
    <w:rsid w:val="00970601"/>
    <w:rsid w:val="00970FAA"/>
    <w:rsid w:val="009719AB"/>
    <w:rsid w:val="0097215F"/>
    <w:rsid w:val="0097306D"/>
    <w:rsid w:val="00973716"/>
    <w:rsid w:val="00974572"/>
    <w:rsid w:val="009755B4"/>
    <w:rsid w:val="009764B4"/>
    <w:rsid w:val="009768ED"/>
    <w:rsid w:val="00977875"/>
    <w:rsid w:val="009803A0"/>
    <w:rsid w:val="00980DCA"/>
    <w:rsid w:val="00981E18"/>
    <w:rsid w:val="00981EAB"/>
    <w:rsid w:val="00982A5A"/>
    <w:rsid w:val="0098353C"/>
    <w:rsid w:val="0098462D"/>
    <w:rsid w:val="00987A33"/>
    <w:rsid w:val="00987C93"/>
    <w:rsid w:val="00990611"/>
    <w:rsid w:val="00990C95"/>
    <w:rsid w:val="00990E89"/>
    <w:rsid w:val="00991B37"/>
    <w:rsid w:val="009927F6"/>
    <w:rsid w:val="00992BA6"/>
    <w:rsid w:val="00993663"/>
    <w:rsid w:val="009943F4"/>
    <w:rsid w:val="00994506"/>
    <w:rsid w:val="00994E98"/>
    <w:rsid w:val="00994F6A"/>
    <w:rsid w:val="00995F08"/>
    <w:rsid w:val="009966C6"/>
    <w:rsid w:val="00997540"/>
    <w:rsid w:val="00997CBE"/>
    <w:rsid w:val="009A06A3"/>
    <w:rsid w:val="009A071D"/>
    <w:rsid w:val="009A1CAA"/>
    <w:rsid w:val="009A21A8"/>
    <w:rsid w:val="009A2650"/>
    <w:rsid w:val="009A286B"/>
    <w:rsid w:val="009A2C07"/>
    <w:rsid w:val="009A4572"/>
    <w:rsid w:val="009A4ECD"/>
    <w:rsid w:val="009B0375"/>
    <w:rsid w:val="009B0AB7"/>
    <w:rsid w:val="009B0C51"/>
    <w:rsid w:val="009B11AC"/>
    <w:rsid w:val="009B2700"/>
    <w:rsid w:val="009B37FF"/>
    <w:rsid w:val="009B3EE5"/>
    <w:rsid w:val="009B48A9"/>
    <w:rsid w:val="009B5E5C"/>
    <w:rsid w:val="009B60C2"/>
    <w:rsid w:val="009B69B3"/>
    <w:rsid w:val="009B74EE"/>
    <w:rsid w:val="009B7A89"/>
    <w:rsid w:val="009C18A5"/>
    <w:rsid w:val="009C1C00"/>
    <w:rsid w:val="009C24A0"/>
    <w:rsid w:val="009C4970"/>
    <w:rsid w:val="009C5661"/>
    <w:rsid w:val="009C698A"/>
    <w:rsid w:val="009C6B6D"/>
    <w:rsid w:val="009C7799"/>
    <w:rsid w:val="009C7E16"/>
    <w:rsid w:val="009D0CC9"/>
    <w:rsid w:val="009D11D6"/>
    <w:rsid w:val="009D1509"/>
    <w:rsid w:val="009D2629"/>
    <w:rsid w:val="009D315C"/>
    <w:rsid w:val="009D3256"/>
    <w:rsid w:val="009D3503"/>
    <w:rsid w:val="009D5F87"/>
    <w:rsid w:val="009D645E"/>
    <w:rsid w:val="009D655E"/>
    <w:rsid w:val="009D75F7"/>
    <w:rsid w:val="009D774C"/>
    <w:rsid w:val="009E03E2"/>
    <w:rsid w:val="009E0AFC"/>
    <w:rsid w:val="009E180A"/>
    <w:rsid w:val="009E3454"/>
    <w:rsid w:val="009E3B34"/>
    <w:rsid w:val="009E410A"/>
    <w:rsid w:val="009E4877"/>
    <w:rsid w:val="009E5967"/>
    <w:rsid w:val="009E5CB2"/>
    <w:rsid w:val="009E7087"/>
    <w:rsid w:val="009E7642"/>
    <w:rsid w:val="009E7765"/>
    <w:rsid w:val="009E7A27"/>
    <w:rsid w:val="009E7CAF"/>
    <w:rsid w:val="009F0160"/>
    <w:rsid w:val="009F02E7"/>
    <w:rsid w:val="009F1A28"/>
    <w:rsid w:val="009F1F4C"/>
    <w:rsid w:val="009F245C"/>
    <w:rsid w:val="009F344C"/>
    <w:rsid w:val="009F380B"/>
    <w:rsid w:val="009F514B"/>
    <w:rsid w:val="009F5F55"/>
    <w:rsid w:val="009F64EE"/>
    <w:rsid w:val="009F680C"/>
    <w:rsid w:val="00A0025D"/>
    <w:rsid w:val="00A037F0"/>
    <w:rsid w:val="00A0530B"/>
    <w:rsid w:val="00A062C2"/>
    <w:rsid w:val="00A0706F"/>
    <w:rsid w:val="00A078C0"/>
    <w:rsid w:val="00A106BE"/>
    <w:rsid w:val="00A11578"/>
    <w:rsid w:val="00A11921"/>
    <w:rsid w:val="00A136DB"/>
    <w:rsid w:val="00A140D8"/>
    <w:rsid w:val="00A15392"/>
    <w:rsid w:val="00A158F3"/>
    <w:rsid w:val="00A17B30"/>
    <w:rsid w:val="00A17BF6"/>
    <w:rsid w:val="00A20687"/>
    <w:rsid w:val="00A20EDB"/>
    <w:rsid w:val="00A2142A"/>
    <w:rsid w:val="00A21A63"/>
    <w:rsid w:val="00A2264F"/>
    <w:rsid w:val="00A2467B"/>
    <w:rsid w:val="00A24B7D"/>
    <w:rsid w:val="00A25514"/>
    <w:rsid w:val="00A26CD3"/>
    <w:rsid w:val="00A27B78"/>
    <w:rsid w:val="00A30629"/>
    <w:rsid w:val="00A30641"/>
    <w:rsid w:val="00A3296D"/>
    <w:rsid w:val="00A3359C"/>
    <w:rsid w:val="00A36F41"/>
    <w:rsid w:val="00A40CE8"/>
    <w:rsid w:val="00A4118E"/>
    <w:rsid w:val="00A418FF"/>
    <w:rsid w:val="00A432F8"/>
    <w:rsid w:val="00A46314"/>
    <w:rsid w:val="00A47DBC"/>
    <w:rsid w:val="00A5008C"/>
    <w:rsid w:val="00A50952"/>
    <w:rsid w:val="00A50992"/>
    <w:rsid w:val="00A51A58"/>
    <w:rsid w:val="00A5238B"/>
    <w:rsid w:val="00A52A64"/>
    <w:rsid w:val="00A53229"/>
    <w:rsid w:val="00A53BC8"/>
    <w:rsid w:val="00A54E4A"/>
    <w:rsid w:val="00A550FA"/>
    <w:rsid w:val="00A562A2"/>
    <w:rsid w:val="00A5693E"/>
    <w:rsid w:val="00A60DC2"/>
    <w:rsid w:val="00A61C5F"/>
    <w:rsid w:val="00A62D6D"/>
    <w:rsid w:val="00A6580F"/>
    <w:rsid w:val="00A70FB8"/>
    <w:rsid w:val="00A72FEB"/>
    <w:rsid w:val="00A73843"/>
    <w:rsid w:val="00A739D1"/>
    <w:rsid w:val="00A75876"/>
    <w:rsid w:val="00A760C0"/>
    <w:rsid w:val="00A76249"/>
    <w:rsid w:val="00A80D0D"/>
    <w:rsid w:val="00A80F4D"/>
    <w:rsid w:val="00A813D4"/>
    <w:rsid w:val="00A82677"/>
    <w:rsid w:val="00A82B56"/>
    <w:rsid w:val="00A8307F"/>
    <w:rsid w:val="00A83DAC"/>
    <w:rsid w:val="00A8648D"/>
    <w:rsid w:val="00A9007C"/>
    <w:rsid w:val="00A9330D"/>
    <w:rsid w:val="00A93919"/>
    <w:rsid w:val="00A9490F"/>
    <w:rsid w:val="00A95294"/>
    <w:rsid w:val="00A95AB4"/>
    <w:rsid w:val="00A96602"/>
    <w:rsid w:val="00A9662C"/>
    <w:rsid w:val="00A974EF"/>
    <w:rsid w:val="00AA0396"/>
    <w:rsid w:val="00AA07EB"/>
    <w:rsid w:val="00AA1C37"/>
    <w:rsid w:val="00AA27CA"/>
    <w:rsid w:val="00AA2AAC"/>
    <w:rsid w:val="00AA3050"/>
    <w:rsid w:val="00AA3ADE"/>
    <w:rsid w:val="00AA4FB5"/>
    <w:rsid w:val="00AA5A8A"/>
    <w:rsid w:val="00AA64AB"/>
    <w:rsid w:val="00AA6B02"/>
    <w:rsid w:val="00AA7B2E"/>
    <w:rsid w:val="00AB0AEF"/>
    <w:rsid w:val="00AB0CE5"/>
    <w:rsid w:val="00AB18A0"/>
    <w:rsid w:val="00AB20D4"/>
    <w:rsid w:val="00AB268F"/>
    <w:rsid w:val="00AB4436"/>
    <w:rsid w:val="00AB4DDD"/>
    <w:rsid w:val="00AB5CFF"/>
    <w:rsid w:val="00AB670A"/>
    <w:rsid w:val="00AB6B6B"/>
    <w:rsid w:val="00AB6E1E"/>
    <w:rsid w:val="00AB7B7D"/>
    <w:rsid w:val="00AC246A"/>
    <w:rsid w:val="00AC25EB"/>
    <w:rsid w:val="00AC2B2E"/>
    <w:rsid w:val="00AC36E5"/>
    <w:rsid w:val="00AC52D7"/>
    <w:rsid w:val="00AC5B75"/>
    <w:rsid w:val="00AD30ED"/>
    <w:rsid w:val="00AD3596"/>
    <w:rsid w:val="00AD4EBD"/>
    <w:rsid w:val="00AD56AC"/>
    <w:rsid w:val="00AD6800"/>
    <w:rsid w:val="00AE11B7"/>
    <w:rsid w:val="00AE403E"/>
    <w:rsid w:val="00AE442A"/>
    <w:rsid w:val="00AE47BB"/>
    <w:rsid w:val="00AE4AA7"/>
    <w:rsid w:val="00AE4FC9"/>
    <w:rsid w:val="00AE5A5D"/>
    <w:rsid w:val="00AE66A6"/>
    <w:rsid w:val="00AF0302"/>
    <w:rsid w:val="00AF05D5"/>
    <w:rsid w:val="00AF1627"/>
    <w:rsid w:val="00AF2453"/>
    <w:rsid w:val="00AF27C6"/>
    <w:rsid w:val="00AF391B"/>
    <w:rsid w:val="00AF40CA"/>
    <w:rsid w:val="00AF4384"/>
    <w:rsid w:val="00AF68C7"/>
    <w:rsid w:val="00AF7106"/>
    <w:rsid w:val="00AF7F0C"/>
    <w:rsid w:val="00B022C2"/>
    <w:rsid w:val="00B02B66"/>
    <w:rsid w:val="00B03097"/>
    <w:rsid w:val="00B044B0"/>
    <w:rsid w:val="00B072AF"/>
    <w:rsid w:val="00B11480"/>
    <w:rsid w:val="00B11D6C"/>
    <w:rsid w:val="00B13006"/>
    <w:rsid w:val="00B13752"/>
    <w:rsid w:val="00B142FB"/>
    <w:rsid w:val="00B14717"/>
    <w:rsid w:val="00B15507"/>
    <w:rsid w:val="00B1737C"/>
    <w:rsid w:val="00B17B38"/>
    <w:rsid w:val="00B17D97"/>
    <w:rsid w:val="00B20EF7"/>
    <w:rsid w:val="00B2127A"/>
    <w:rsid w:val="00B21B32"/>
    <w:rsid w:val="00B21FCB"/>
    <w:rsid w:val="00B2228B"/>
    <w:rsid w:val="00B2275F"/>
    <w:rsid w:val="00B23A80"/>
    <w:rsid w:val="00B23BA2"/>
    <w:rsid w:val="00B23EC9"/>
    <w:rsid w:val="00B24099"/>
    <w:rsid w:val="00B24F9B"/>
    <w:rsid w:val="00B25B67"/>
    <w:rsid w:val="00B264F8"/>
    <w:rsid w:val="00B26B0E"/>
    <w:rsid w:val="00B27F8F"/>
    <w:rsid w:val="00B33F51"/>
    <w:rsid w:val="00B3555B"/>
    <w:rsid w:val="00B356E6"/>
    <w:rsid w:val="00B40F17"/>
    <w:rsid w:val="00B421A8"/>
    <w:rsid w:val="00B43A95"/>
    <w:rsid w:val="00B43B09"/>
    <w:rsid w:val="00B442CE"/>
    <w:rsid w:val="00B45131"/>
    <w:rsid w:val="00B46067"/>
    <w:rsid w:val="00B46EBF"/>
    <w:rsid w:val="00B47440"/>
    <w:rsid w:val="00B475BB"/>
    <w:rsid w:val="00B50FB1"/>
    <w:rsid w:val="00B51338"/>
    <w:rsid w:val="00B51FA3"/>
    <w:rsid w:val="00B52566"/>
    <w:rsid w:val="00B53160"/>
    <w:rsid w:val="00B53F16"/>
    <w:rsid w:val="00B56001"/>
    <w:rsid w:val="00B57AB6"/>
    <w:rsid w:val="00B57EAC"/>
    <w:rsid w:val="00B624B3"/>
    <w:rsid w:val="00B62DB2"/>
    <w:rsid w:val="00B63CBE"/>
    <w:rsid w:val="00B63CEE"/>
    <w:rsid w:val="00B64246"/>
    <w:rsid w:val="00B649BC"/>
    <w:rsid w:val="00B64EF7"/>
    <w:rsid w:val="00B667C6"/>
    <w:rsid w:val="00B66CC4"/>
    <w:rsid w:val="00B67074"/>
    <w:rsid w:val="00B67B3F"/>
    <w:rsid w:val="00B71624"/>
    <w:rsid w:val="00B73CEB"/>
    <w:rsid w:val="00B74D24"/>
    <w:rsid w:val="00B763DE"/>
    <w:rsid w:val="00B76A90"/>
    <w:rsid w:val="00B76CDD"/>
    <w:rsid w:val="00B80247"/>
    <w:rsid w:val="00B805A0"/>
    <w:rsid w:val="00B80764"/>
    <w:rsid w:val="00B8093E"/>
    <w:rsid w:val="00B80EAB"/>
    <w:rsid w:val="00B81499"/>
    <w:rsid w:val="00B815E4"/>
    <w:rsid w:val="00B8164D"/>
    <w:rsid w:val="00B81994"/>
    <w:rsid w:val="00B81B4F"/>
    <w:rsid w:val="00B827A1"/>
    <w:rsid w:val="00B82F76"/>
    <w:rsid w:val="00B8348F"/>
    <w:rsid w:val="00B84722"/>
    <w:rsid w:val="00B849E0"/>
    <w:rsid w:val="00B85285"/>
    <w:rsid w:val="00B85339"/>
    <w:rsid w:val="00B859E6"/>
    <w:rsid w:val="00B85B38"/>
    <w:rsid w:val="00B86102"/>
    <w:rsid w:val="00B8782A"/>
    <w:rsid w:val="00B87FE0"/>
    <w:rsid w:val="00B912E9"/>
    <w:rsid w:val="00B91650"/>
    <w:rsid w:val="00B92D35"/>
    <w:rsid w:val="00B93BE0"/>
    <w:rsid w:val="00B96D7C"/>
    <w:rsid w:val="00B97EAD"/>
    <w:rsid w:val="00BA095C"/>
    <w:rsid w:val="00BA17D6"/>
    <w:rsid w:val="00BA188F"/>
    <w:rsid w:val="00BA246E"/>
    <w:rsid w:val="00BA24E3"/>
    <w:rsid w:val="00BA36C8"/>
    <w:rsid w:val="00BA5361"/>
    <w:rsid w:val="00BA66F6"/>
    <w:rsid w:val="00BA79B2"/>
    <w:rsid w:val="00BB090C"/>
    <w:rsid w:val="00BB0EDC"/>
    <w:rsid w:val="00BB226F"/>
    <w:rsid w:val="00BB298F"/>
    <w:rsid w:val="00BB3142"/>
    <w:rsid w:val="00BB3CA8"/>
    <w:rsid w:val="00BB4D73"/>
    <w:rsid w:val="00BB55F2"/>
    <w:rsid w:val="00BB7045"/>
    <w:rsid w:val="00BB755C"/>
    <w:rsid w:val="00BC0064"/>
    <w:rsid w:val="00BC0874"/>
    <w:rsid w:val="00BC1C6A"/>
    <w:rsid w:val="00BC2B4C"/>
    <w:rsid w:val="00BC3D61"/>
    <w:rsid w:val="00BC7972"/>
    <w:rsid w:val="00BD09AA"/>
    <w:rsid w:val="00BD0E35"/>
    <w:rsid w:val="00BD202C"/>
    <w:rsid w:val="00BD76F1"/>
    <w:rsid w:val="00BD7DC2"/>
    <w:rsid w:val="00BE07D9"/>
    <w:rsid w:val="00BE1642"/>
    <w:rsid w:val="00BE2089"/>
    <w:rsid w:val="00BE21F3"/>
    <w:rsid w:val="00BE4E3E"/>
    <w:rsid w:val="00BE52D6"/>
    <w:rsid w:val="00BE6B0C"/>
    <w:rsid w:val="00BE6B93"/>
    <w:rsid w:val="00BE6C4B"/>
    <w:rsid w:val="00BF15AC"/>
    <w:rsid w:val="00BF4745"/>
    <w:rsid w:val="00BF5292"/>
    <w:rsid w:val="00BF5F52"/>
    <w:rsid w:val="00BF661D"/>
    <w:rsid w:val="00BF7DD2"/>
    <w:rsid w:val="00C00A2A"/>
    <w:rsid w:val="00C01350"/>
    <w:rsid w:val="00C02649"/>
    <w:rsid w:val="00C03BB1"/>
    <w:rsid w:val="00C042E3"/>
    <w:rsid w:val="00C04467"/>
    <w:rsid w:val="00C05B64"/>
    <w:rsid w:val="00C0698D"/>
    <w:rsid w:val="00C10ED0"/>
    <w:rsid w:val="00C1150A"/>
    <w:rsid w:val="00C11733"/>
    <w:rsid w:val="00C138AD"/>
    <w:rsid w:val="00C13AEC"/>
    <w:rsid w:val="00C142E9"/>
    <w:rsid w:val="00C15F7D"/>
    <w:rsid w:val="00C16C28"/>
    <w:rsid w:val="00C16DD5"/>
    <w:rsid w:val="00C1733C"/>
    <w:rsid w:val="00C17452"/>
    <w:rsid w:val="00C200B3"/>
    <w:rsid w:val="00C20F79"/>
    <w:rsid w:val="00C22AE1"/>
    <w:rsid w:val="00C23773"/>
    <w:rsid w:val="00C239F3"/>
    <w:rsid w:val="00C2505B"/>
    <w:rsid w:val="00C25674"/>
    <w:rsid w:val="00C25A76"/>
    <w:rsid w:val="00C26BAE"/>
    <w:rsid w:val="00C3040C"/>
    <w:rsid w:val="00C30953"/>
    <w:rsid w:val="00C32B7F"/>
    <w:rsid w:val="00C33146"/>
    <w:rsid w:val="00C334DF"/>
    <w:rsid w:val="00C33718"/>
    <w:rsid w:val="00C33830"/>
    <w:rsid w:val="00C33E66"/>
    <w:rsid w:val="00C34054"/>
    <w:rsid w:val="00C346E3"/>
    <w:rsid w:val="00C3497A"/>
    <w:rsid w:val="00C349E3"/>
    <w:rsid w:val="00C34C93"/>
    <w:rsid w:val="00C35E18"/>
    <w:rsid w:val="00C36523"/>
    <w:rsid w:val="00C37A6B"/>
    <w:rsid w:val="00C37A70"/>
    <w:rsid w:val="00C40918"/>
    <w:rsid w:val="00C40E00"/>
    <w:rsid w:val="00C412DE"/>
    <w:rsid w:val="00C418DC"/>
    <w:rsid w:val="00C4221D"/>
    <w:rsid w:val="00C42C2D"/>
    <w:rsid w:val="00C42C70"/>
    <w:rsid w:val="00C42EA7"/>
    <w:rsid w:val="00C43402"/>
    <w:rsid w:val="00C43796"/>
    <w:rsid w:val="00C43FA1"/>
    <w:rsid w:val="00C45DBF"/>
    <w:rsid w:val="00C461C2"/>
    <w:rsid w:val="00C461E4"/>
    <w:rsid w:val="00C46300"/>
    <w:rsid w:val="00C479C4"/>
    <w:rsid w:val="00C50538"/>
    <w:rsid w:val="00C505BC"/>
    <w:rsid w:val="00C535C5"/>
    <w:rsid w:val="00C5480F"/>
    <w:rsid w:val="00C549E9"/>
    <w:rsid w:val="00C55933"/>
    <w:rsid w:val="00C563ED"/>
    <w:rsid w:val="00C56478"/>
    <w:rsid w:val="00C5656E"/>
    <w:rsid w:val="00C5710A"/>
    <w:rsid w:val="00C600E1"/>
    <w:rsid w:val="00C60B12"/>
    <w:rsid w:val="00C60D92"/>
    <w:rsid w:val="00C632DE"/>
    <w:rsid w:val="00C6479A"/>
    <w:rsid w:val="00C6699D"/>
    <w:rsid w:val="00C67902"/>
    <w:rsid w:val="00C67BBE"/>
    <w:rsid w:val="00C70022"/>
    <w:rsid w:val="00C71AB6"/>
    <w:rsid w:val="00C72E9A"/>
    <w:rsid w:val="00C739B6"/>
    <w:rsid w:val="00C73D8C"/>
    <w:rsid w:val="00C74D06"/>
    <w:rsid w:val="00C75160"/>
    <w:rsid w:val="00C75365"/>
    <w:rsid w:val="00C762B3"/>
    <w:rsid w:val="00C77417"/>
    <w:rsid w:val="00C813C9"/>
    <w:rsid w:val="00C81FBA"/>
    <w:rsid w:val="00C8261C"/>
    <w:rsid w:val="00C830F1"/>
    <w:rsid w:val="00C83C57"/>
    <w:rsid w:val="00C842E7"/>
    <w:rsid w:val="00C859BC"/>
    <w:rsid w:val="00C860CA"/>
    <w:rsid w:val="00C86EB3"/>
    <w:rsid w:val="00C8703C"/>
    <w:rsid w:val="00C87E1D"/>
    <w:rsid w:val="00C91F82"/>
    <w:rsid w:val="00C93C81"/>
    <w:rsid w:val="00C94766"/>
    <w:rsid w:val="00C95E09"/>
    <w:rsid w:val="00C97156"/>
    <w:rsid w:val="00CA0137"/>
    <w:rsid w:val="00CA08BC"/>
    <w:rsid w:val="00CA0C64"/>
    <w:rsid w:val="00CA205C"/>
    <w:rsid w:val="00CA2B7C"/>
    <w:rsid w:val="00CA33EA"/>
    <w:rsid w:val="00CA3A17"/>
    <w:rsid w:val="00CA58AF"/>
    <w:rsid w:val="00CA5D12"/>
    <w:rsid w:val="00CA6466"/>
    <w:rsid w:val="00CB0D70"/>
    <w:rsid w:val="00CB11BD"/>
    <w:rsid w:val="00CB226F"/>
    <w:rsid w:val="00CB52A0"/>
    <w:rsid w:val="00CB6F01"/>
    <w:rsid w:val="00CC01D5"/>
    <w:rsid w:val="00CC2F4D"/>
    <w:rsid w:val="00CC34D3"/>
    <w:rsid w:val="00CC3ACA"/>
    <w:rsid w:val="00CC616E"/>
    <w:rsid w:val="00CC643F"/>
    <w:rsid w:val="00CC719B"/>
    <w:rsid w:val="00CD0A5D"/>
    <w:rsid w:val="00CD2F6A"/>
    <w:rsid w:val="00CD52C2"/>
    <w:rsid w:val="00CD5CD2"/>
    <w:rsid w:val="00CD5D4F"/>
    <w:rsid w:val="00CD7D9B"/>
    <w:rsid w:val="00CD7F2B"/>
    <w:rsid w:val="00CE28F6"/>
    <w:rsid w:val="00CE29D0"/>
    <w:rsid w:val="00CE3A00"/>
    <w:rsid w:val="00CE59B4"/>
    <w:rsid w:val="00CE6E0C"/>
    <w:rsid w:val="00CE6F3E"/>
    <w:rsid w:val="00CE7320"/>
    <w:rsid w:val="00CF000A"/>
    <w:rsid w:val="00CF0076"/>
    <w:rsid w:val="00CF02D1"/>
    <w:rsid w:val="00CF3518"/>
    <w:rsid w:val="00CF3B17"/>
    <w:rsid w:val="00CF46F8"/>
    <w:rsid w:val="00CF509E"/>
    <w:rsid w:val="00CF5281"/>
    <w:rsid w:val="00CF5E2C"/>
    <w:rsid w:val="00CF696D"/>
    <w:rsid w:val="00CF78BE"/>
    <w:rsid w:val="00CF7E38"/>
    <w:rsid w:val="00D004E1"/>
    <w:rsid w:val="00D00D77"/>
    <w:rsid w:val="00D01A4B"/>
    <w:rsid w:val="00D02CC2"/>
    <w:rsid w:val="00D0327D"/>
    <w:rsid w:val="00D03ACC"/>
    <w:rsid w:val="00D0433C"/>
    <w:rsid w:val="00D0647C"/>
    <w:rsid w:val="00D10653"/>
    <w:rsid w:val="00D10912"/>
    <w:rsid w:val="00D118C3"/>
    <w:rsid w:val="00D13F5D"/>
    <w:rsid w:val="00D141C4"/>
    <w:rsid w:val="00D14979"/>
    <w:rsid w:val="00D15169"/>
    <w:rsid w:val="00D15230"/>
    <w:rsid w:val="00D15542"/>
    <w:rsid w:val="00D20E81"/>
    <w:rsid w:val="00D2216B"/>
    <w:rsid w:val="00D226AA"/>
    <w:rsid w:val="00D23E32"/>
    <w:rsid w:val="00D245D1"/>
    <w:rsid w:val="00D24E94"/>
    <w:rsid w:val="00D25156"/>
    <w:rsid w:val="00D2597F"/>
    <w:rsid w:val="00D27DFE"/>
    <w:rsid w:val="00D30CB3"/>
    <w:rsid w:val="00D30FAE"/>
    <w:rsid w:val="00D31510"/>
    <w:rsid w:val="00D31D57"/>
    <w:rsid w:val="00D327C4"/>
    <w:rsid w:val="00D34B45"/>
    <w:rsid w:val="00D34BD9"/>
    <w:rsid w:val="00D35F53"/>
    <w:rsid w:val="00D35FDD"/>
    <w:rsid w:val="00D37441"/>
    <w:rsid w:val="00D40188"/>
    <w:rsid w:val="00D40444"/>
    <w:rsid w:val="00D4075B"/>
    <w:rsid w:val="00D40EF7"/>
    <w:rsid w:val="00D40F18"/>
    <w:rsid w:val="00D42BB4"/>
    <w:rsid w:val="00D44068"/>
    <w:rsid w:val="00D44F25"/>
    <w:rsid w:val="00D45FCD"/>
    <w:rsid w:val="00D4605E"/>
    <w:rsid w:val="00D51FA3"/>
    <w:rsid w:val="00D52CC3"/>
    <w:rsid w:val="00D52DEE"/>
    <w:rsid w:val="00D533B0"/>
    <w:rsid w:val="00D538BA"/>
    <w:rsid w:val="00D54B7C"/>
    <w:rsid w:val="00D54D34"/>
    <w:rsid w:val="00D553BE"/>
    <w:rsid w:val="00D5540A"/>
    <w:rsid w:val="00D556A4"/>
    <w:rsid w:val="00D56338"/>
    <w:rsid w:val="00D565F0"/>
    <w:rsid w:val="00D5672C"/>
    <w:rsid w:val="00D571BF"/>
    <w:rsid w:val="00D604C5"/>
    <w:rsid w:val="00D61148"/>
    <w:rsid w:val="00D62474"/>
    <w:rsid w:val="00D62C57"/>
    <w:rsid w:val="00D649B1"/>
    <w:rsid w:val="00D663AA"/>
    <w:rsid w:val="00D6779D"/>
    <w:rsid w:val="00D67CFE"/>
    <w:rsid w:val="00D71366"/>
    <w:rsid w:val="00D71671"/>
    <w:rsid w:val="00D76A55"/>
    <w:rsid w:val="00D76F58"/>
    <w:rsid w:val="00D80F3A"/>
    <w:rsid w:val="00D8163A"/>
    <w:rsid w:val="00D818C0"/>
    <w:rsid w:val="00D847FD"/>
    <w:rsid w:val="00D858E6"/>
    <w:rsid w:val="00D85B7F"/>
    <w:rsid w:val="00D85C23"/>
    <w:rsid w:val="00D865C7"/>
    <w:rsid w:val="00D872AA"/>
    <w:rsid w:val="00D873CB"/>
    <w:rsid w:val="00D904EE"/>
    <w:rsid w:val="00D915E8"/>
    <w:rsid w:val="00D93FD0"/>
    <w:rsid w:val="00D9474C"/>
    <w:rsid w:val="00D94EC4"/>
    <w:rsid w:val="00D95625"/>
    <w:rsid w:val="00D960E5"/>
    <w:rsid w:val="00D96116"/>
    <w:rsid w:val="00D967AA"/>
    <w:rsid w:val="00D96FF6"/>
    <w:rsid w:val="00D9799A"/>
    <w:rsid w:val="00D97F46"/>
    <w:rsid w:val="00D97FB7"/>
    <w:rsid w:val="00DA0C5C"/>
    <w:rsid w:val="00DA161C"/>
    <w:rsid w:val="00DA1834"/>
    <w:rsid w:val="00DA19A0"/>
    <w:rsid w:val="00DA318E"/>
    <w:rsid w:val="00DA370A"/>
    <w:rsid w:val="00DA40B1"/>
    <w:rsid w:val="00DA4AF0"/>
    <w:rsid w:val="00DA6642"/>
    <w:rsid w:val="00DB0B33"/>
    <w:rsid w:val="00DB1970"/>
    <w:rsid w:val="00DB2CA0"/>
    <w:rsid w:val="00DB39AB"/>
    <w:rsid w:val="00DB40EE"/>
    <w:rsid w:val="00DB4679"/>
    <w:rsid w:val="00DB517A"/>
    <w:rsid w:val="00DB5DAC"/>
    <w:rsid w:val="00DB66D9"/>
    <w:rsid w:val="00DB7AEA"/>
    <w:rsid w:val="00DC1757"/>
    <w:rsid w:val="00DC37E9"/>
    <w:rsid w:val="00DD07CA"/>
    <w:rsid w:val="00DD0854"/>
    <w:rsid w:val="00DD3369"/>
    <w:rsid w:val="00DD4A74"/>
    <w:rsid w:val="00DD5F96"/>
    <w:rsid w:val="00DD7F7F"/>
    <w:rsid w:val="00DE03EA"/>
    <w:rsid w:val="00DE1AFB"/>
    <w:rsid w:val="00DE1CF4"/>
    <w:rsid w:val="00DE1FCD"/>
    <w:rsid w:val="00DE329D"/>
    <w:rsid w:val="00DE4803"/>
    <w:rsid w:val="00DE4B1E"/>
    <w:rsid w:val="00DE5190"/>
    <w:rsid w:val="00DE5BC7"/>
    <w:rsid w:val="00DE6654"/>
    <w:rsid w:val="00DE6F20"/>
    <w:rsid w:val="00DF0537"/>
    <w:rsid w:val="00DF1397"/>
    <w:rsid w:val="00DF4809"/>
    <w:rsid w:val="00DF5348"/>
    <w:rsid w:val="00DF6384"/>
    <w:rsid w:val="00DF72C5"/>
    <w:rsid w:val="00E00C12"/>
    <w:rsid w:val="00E00E7A"/>
    <w:rsid w:val="00E0173B"/>
    <w:rsid w:val="00E02893"/>
    <w:rsid w:val="00E03DB6"/>
    <w:rsid w:val="00E050D9"/>
    <w:rsid w:val="00E06192"/>
    <w:rsid w:val="00E06ACC"/>
    <w:rsid w:val="00E11055"/>
    <w:rsid w:val="00E136C8"/>
    <w:rsid w:val="00E1462E"/>
    <w:rsid w:val="00E20567"/>
    <w:rsid w:val="00E20C01"/>
    <w:rsid w:val="00E22B7E"/>
    <w:rsid w:val="00E22F7B"/>
    <w:rsid w:val="00E2551F"/>
    <w:rsid w:val="00E26623"/>
    <w:rsid w:val="00E26EFC"/>
    <w:rsid w:val="00E270F0"/>
    <w:rsid w:val="00E300F6"/>
    <w:rsid w:val="00E30D18"/>
    <w:rsid w:val="00E33171"/>
    <w:rsid w:val="00E33E64"/>
    <w:rsid w:val="00E34A39"/>
    <w:rsid w:val="00E356B5"/>
    <w:rsid w:val="00E35737"/>
    <w:rsid w:val="00E35AFE"/>
    <w:rsid w:val="00E36D1A"/>
    <w:rsid w:val="00E36D74"/>
    <w:rsid w:val="00E36F82"/>
    <w:rsid w:val="00E4140D"/>
    <w:rsid w:val="00E41CE1"/>
    <w:rsid w:val="00E42042"/>
    <w:rsid w:val="00E43130"/>
    <w:rsid w:val="00E452A2"/>
    <w:rsid w:val="00E4606C"/>
    <w:rsid w:val="00E46225"/>
    <w:rsid w:val="00E46E2D"/>
    <w:rsid w:val="00E46F87"/>
    <w:rsid w:val="00E479BB"/>
    <w:rsid w:val="00E5099A"/>
    <w:rsid w:val="00E5281B"/>
    <w:rsid w:val="00E533B8"/>
    <w:rsid w:val="00E54DA2"/>
    <w:rsid w:val="00E56710"/>
    <w:rsid w:val="00E61F4C"/>
    <w:rsid w:val="00E62290"/>
    <w:rsid w:val="00E62558"/>
    <w:rsid w:val="00E6340F"/>
    <w:rsid w:val="00E63455"/>
    <w:rsid w:val="00E649C1"/>
    <w:rsid w:val="00E65257"/>
    <w:rsid w:val="00E663AB"/>
    <w:rsid w:val="00E6676B"/>
    <w:rsid w:val="00E71637"/>
    <w:rsid w:val="00E71A12"/>
    <w:rsid w:val="00E71A30"/>
    <w:rsid w:val="00E72EF2"/>
    <w:rsid w:val="00E73972"/>
    <w:rsid w:val="00E7415B"/>
    <w:rsid w:val="00E7514D"/>
    <w:rsid w:val="00E753DE"/>
    <w:rsid w:val="00E75424"/>
    <w:rsid w:val="00E76148"/>
    <w:rsid w:val="00E776A4"/>
    <w:rsid w:val="00E808F9"/>
    <w:rsid w:val="00E81B11"/>
    <w:rsid w:val="00E81C0C"/>
    <w:rsid w:val="00E82B14"/>
    <w:rsid w:val="00E83173"/>
    <w:rsid w:val="00E83944"/>
    <w:rsid w:val="00E85587"/>
    <w:rsid w:val="00E856BC"/>
    <w:rsid w:val="00E85993"/>
    <w:rsid w:val="00E85B52"/>
    <w:rsid w:val="00E877F0"/>
    <w:rsid w:val="00E90B27"/>
    <w:rsid w:val="00E915A5"/>
    <w:rsid w:val="00E917E5"/>
    <w:rsid w:val="00E91B1D"/>
    <w:rsid w:val="00E92D49"/>
    <w:rsid w:val="00E9498C"/>
    <w:rsid w:val="00E94F30"/>
    <w:rsid w:val="00E95515"/>
    <w:rsid w:val="00E96FCC"/>
    <w:rsid w:val="00E971EA"/>
    <w:rsid w:val="00EA2102"/>
    <w:rsid w:val="00EA253C"/>
    <w:rsid w:val="00EA3ED7"/>
    <w:rsid w:val="00EA4264"/>
    <w:rsid w:val="00EA5210"/>
    <w:rsid w:val="00EA573C"/>
    <w:rsid w:val="00EA7BA7"/>
    <w:rsid w:val="00EB0108"/>
    <w:rsid w:val="00EB0279"/>
    <w:rsid w:val="00EB24B2"/>
    <w:rsid w:val="00EB2CAD"/>
    <w:rsid w:val="00EB3F11"/>
    <w:rsid w:val="00EB43EC"/>
    <w:rsid w:val="00EB522F"/>
    <w:rsid w:val="00EB53AE"/>
    <w:rsid w:val="00EB604C"/>
    <w:rsid w:val="00EB615E"/>
    <w:rsid w:val="00EB6ECD"/>
    <w:rsid w:val="00EC11D5"/>
    <w:rsid w:val="00EC2399"/>
    <w:rsid w:val="00EC2EC6"/>
    <w:rsid w:val="00EC31E5"/>
    <w:rsid w:val="00EC6F74"/>
    <w:rsid w:val="00ED18EC"/>
    <w:rsid w:val="00ED1CAE"/>
    <w:rsid w:val="00ED1CEB"/>
    <w:rsid w:val="00ED28CE"/>
    <w:rsid w:val="00ED36C4"/>
    <w:rsid w:val="00ED5C91"/>
    <w:rsid w:val="00ED6AAC"/>
    <w:rsid w:val="00ED745C"/>
    <w:rsid w:val="00EE06D4"/>
    <w:rsid w:val="00EE3AA2"/>
    <w:rsid w:val="00EE3B2A"/>
    <w:rsid w:val="00EE4E84"/>
    <w:rsid w:val="00EE5904"/>
    <w:rsid w:val="00EE5B2E"/>
    <w:rsid w:val="00EE5DE8"/>
    <w:rsid w:val="00EE79AB"/>
    <w:rsid w:val="00EF0809"/>
    <w:rsid w:val="00EF20D4"/>
    <w:rsid w:val="00EF243E"/>
    <w:rsid w:val="00EF2DC1"/>
    <w:rsid w:val="00EF57F3"/>
    <w:rsid w:val="00EF5833"/>
    <w:rsid w:val="00EF5B92"/>
    <w:rsid w:val="00EF6B51"/>
    <w:rsid w:val="00EF72D9"/>
    <w:rsid w:val="00EF752E"/>
    <w:rsid w:val="00F00C65"/>
    <w:rsid w:val="00F00D4C"/>
    <w:rsid w:val="00F01BBD"/>
    <w:rsid w:val="00F03C45"/>
    <w:rsid w:val="00F046F4"/>
    <w:rsid w:val="00F04DF0"/>
    <w:rsid w:val="00F05148"/>
    <w:rsid w:val="00F05EEA"/>
    <w:rsid w:val="00F06E4A"/>
    <w:rsid w:val="00F06EE2"/>
    <w:rsid w:val="00F114F2"/>
    <w:rsid w:val="00F11B97"/>
    <w:rsid w:val="00F13F11"/>
    <w:rsid w:val="00F1581D"/>
    <w:rsid w:val="00F15A34"/>
    <w:rsid w:val="00F15E95"/>
    <w:rsid w:val="00F16A94"/>
    <w:rsid w:val="00F16C20"/>
    <w:rsid w:val="00F2017F"/>
    <w:rsid w:val="00F20507"/>
    <w:rsid w:val="00F20F9B"/>
    <w:rsid w:val="00F218BD"/>
    <w:rsid w:val="00F21A27"/>
    <w:rsid w:val="00F22636"/>
    <w:rsid w:val="00F22FC0"/>
    <w:rsid w:val="00F234C9"/>
    <w:rsid w:val="00F240D6"/>
    <w:rsid w:val="00F247B7"/>
    <w:rsid w:val="00F256E5"/>
    <w:rsid w:val="00F25C97"/>
    <w:rsid w:val="00F2711E"/>
    <w:rsid w:val="00F31C39"/>
    <w:rsid w:val="00F32238"/>
    <w:rsid w:val="00F3373F"/>
    <w:rsid w:val="00F34F48"/>
    <w:rsid w:val="00F402B7"/>
    <w:rsid w:val="00F40711"/>
    <w:rsid w:val="00F41164"/>
    <w:rsid w:val="00F41532"/>
    <w:rsid w:val="00F41D72"/>
    <w:rsid w:val="00F41E7A"/>
    <w:rsid w:val="00F430EF"/>
    <w:rsid w:val="00F43453"/>
    <w:rsid w:val="00F43F11"/>
    <w:rsid w:val="00F4470D"/>
    <w:rsid w:val="00F5027E"/>
    <w:rsid w:val="00F576E8"/>
    <w:rsid w:val="00F60B65"/>
    <w:rsid w:val="00F64989"/>
    <w:rsid w:val="00F65C55"/>
    <w:rsid w:val="00F65F32"/>
    <w:rsid w:val="00F66B66"/>
    <w:rsid w:val="00F66C52"/>
    <w:rsid w:val="00F67B39"/>
    <w:rsid w:val="00F67C7C"/>
    <w:rsid w:val="00F704EE"/>
    <w:rsid w:val="00F7057D"/>
    <w:rsid w:val="00F70DF1"/>
    <w:rsid w:val="00F72238"/>
    <w:rsid w:val="00F72589"/>
    <w:rsid w:val="00F7464F"/>
    <w:rsid w:val="00F74E7C"/>
    <w:rsid w:val="00F75249"/>
    <w:rsid w:val="00F75F5E"/>
    <w:rsid w:val="00F77873"/>
    <w:rsid w:val="00F82A70"/>
    <w:rsid w:val="00F84CFC"/>
    <w:rsid w:val="00F85DFC"/>
    <w:rsid w:val="00F86DE5"/>
    <w:rsid w:val="00F90A25"/>
    <w:rsid w:val="00F90E46"/>
    <w:rsid w:val="00F91672"/>
    <w:rsid w:val="00F92378"/>
    <w:rsid w:val="00F92508"/>
    <w:rsid w:val="00F92D89"/>
    <w:rsid w:val="00F93BB9"/>
    <w:rsid w:val="00F95E4A"/>
    <w:rsid w:val="00F960C9"/>
    <w:rsid w:val="00FA0526"/>
    <w:rsid w:val="00FA0F3D"/>
    <w:rsid w:val="00FA10D4"/>
    <w:rsid w:val="00FA17BB"/>
    <w:rsid w:val="00FA190E"/>
    <w:rsid w:val="00FA5232"/>
    <w:rsid w:val="00FA6688"/>
    <w:rsid w:val="00FA6EC8"/>
    <w:rsid w:val="00FA7352"/>
    <w:rsid w:val="00FB0897"/>
    <w:rsid w:val="00FB24DA"/>
    <w:rsid w:val="00FB488D"/>
    <w:rsid w:val="00FB5DC0"/>
    <w:rsid w:val="00FB619D"/>
    <w:rsid w:val="00FB7855"/>
    <w:rsid w:val="00FB7943"/>
    <w:rsid w:val="00FB7E8B"/>
    <w:rsid w:val="00FC1B9C"/>
    <w:rsid w:val="00FC303B"/>
    <w:rsid w:val="00FC4F8A"/>
    <w:rsid w:val="00FC5E0F"/>
    <w:rsid w:val="00FC5F34"/>
    <w:rsid w:val="00FC6D3A"/>
    <w:rsid w:val="00FC766B"/>
    <w:rsid w:val="00FD0A7F"/>
    <w:rsid w:val="00FD10B8"/>
    <w:rsid w:val="00FD1E2C"/>
    <w:rsid w:val="00FD256A"/>
    <w:rsid w:val="00FD2EF4"/>
    <w:rsid w:val="00FD3D69"/>
    <w:rsid w:val="00FD487E"/>
    <w:rsid w:val="00FD6A93"/>
    <w:rsid w:val="00FD78A5"/>
    <w:rsid w:val="00FE01B9"/>
    <w:rsid w:val="00FE0754"/>
    <w:rsid w:val="00FE10C0"/>
    <w:rsid w:val="00FE14AE"/>
    <w:rsid w:val="00FE1713"/>
    <w:rsid w:val="00FE234D"/>
    <w:rsid w:val="00FE2E99"/>
    <w:rsid w:val="00FE440B"/>
    <w:rsid w:val="00FE4C6A"/>
    <w:rsid w:val="00FE5041"/>
    <w:rsid w:val="00FE5860"/>
    <w:rsid w:val="00FE5C86"/>
    <w:rsid w:val="00FE63F0"/>
    <w:rsid w:val="00FE774F"/>
    <w:rsid w:val="00FF0593"/>
    <w:rsid w:val="00FF0A8F"/>
    <w:rsid w:val="00FF311F"/>
    <w:rsid w:val="00FF41D8"/>
    <w:rsid w:val="00FF53EA"/>
    <w:rsid w:val="00FF6A7A"/>
    <w:rsid w:val="00FF730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039,#f90"/>
    </o:shapedefaults>
    <o:shapelayout v:ext="edit">
      <o:idmap v:ext="edit" data="1"/>
    </o:shapelayout>
  </w:shapeDefaults>
  <w:decimalSymbol w:val=","/>
  <w:listSeparator w:val=";"/>
  <w14:docId w14:val="075A76AE"/>
  <w15:docId w15:val="{AA809812-5803-4C29-BF40-391527213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319"/>
    <w:pPr>
      <w:jc w:val="both"/>
    </w:pPr>
    <w:rPr>
      <w:rFonts w:ascii="Helvetica" w:hAnsi="Helvetica" w:cs="Helvetica"/>
    </w:rPr>
  </w:style>
  <w:style w:type="paragraph" w:styleId="Titre1">
    <w:name w:val="heading 1"/>
    <w:basedOn w:val="Normal"/>
    <w:next w:val="Normal"/>
    <w:link w:val="Titre1Car"/>
    <w:qFormat/>
    <w:rsid w:val="003215AB"/>
    <w:pPr>
      <w:keepNext/>
      <w:keepLines/>
      <w:widowControl w:val="0"/>
      <w:numPr>
        <w:numId w:val="1"/>
      </w:numPr>
      <w:spacing w:after="120"/>
      <w:outlineLvl w:val="0"/>
    </w:pPr>
    <w:rPr>
      <w:b/>
      <w:color w:val="E36C0A" w:themeColor="accent6" w:themeShade="BF"/>
      <w:sz w:val="36"/>
      <w:szCs w:val="36"/>
    </w:rPr>
  </w:style>
  <w:style w:type="paragraph" w:styleId="Titre2">
    <w:name w:val="heading 2"/>
    <w:basedOn w:val="Normal"/>
    <w:next w:val="Normal"/>
    <w:link w:val="Titre2Car"/>
    <w:qFormat/>
    <w:rsid w:val="004D6478"/>
    <w:pPr>
      <w:keepNext/>
      <w:keepLines/>
      <w:widowControl w:val="0"/>
      <w:numPr>
        <w:ilvl w:val="1"/>
        <w:numId w:val="1"/>
      </w:numPr>
      <w:spacing w:before="240" w:after="240"/>
      <w:outlineLvl w:val="1"/>
    </w:pPr>
    <w:rPr>
      <w:b/>
      <w:color w:val="E36C0A" w:themeColor="accent6" w:themeShade="BF"/>
      <w:sz w:val="28"/>
    </w:rPr>
  </w:style>
  <w:style w:type="paragraph" w:styleId="Titre3">
    <w:name w:val="heading 3"/>
    <w:basedOn w:val="Normal"/>
    <w:next w:val="Normal"/>
    <w:link w:val="Titre3Car"/>
    <w:qFormat/>
    <w:rsid w:val="00672577"/>
    <w:pPr>
      <w:keepNext/>
      <w:keepLines/>
      <w:widowControl w:val="0"/>
      <w:numPr>
        <w:ilvl w:val="2"/>
        <w:numId w:val="1"/>
      </w:numPr>
      <w:spacing w:before="240" w:after="240"/>
      <w:outlineLvl w:val="2"/>
    </w:pPr>
    <w:rPr>
      <w:b/>
      <w:i/>
      <w:color w:val="E36C0A" w:themeColor="accent6" w:themeShade="BF"/>
    </w:rPr>
  </w:style>
  <w:style w:type="paragraph" w:styleId="Titre4">
    <w:name w:val="heading 4"/>
    <w:basedOn w:val="Normal"/>
    <w:next w:val="Normal"/>
    <w:link w:val="Titre4Car"/>
    <w:qFormat/>
    <w:rsid w:val="00951C8C"/>
    <w:pPr>
      <w:keepNext/>
      <w:keepLines/>
      <w:widowControl w:val="0"/>
      <w:numPr>
        <w:ilvl w:val="3"/>
        <w:numId w:val="1"/>
      </w:numPr>
      <w:spacing w:after="120"/>
      <w:outlineLvl w:val="3"/>
    </w:pPr>
    <w:rPr>
      <w:i/>
      <w:u w:val="single"/>
    </w:rPr>
  </w:style>
  <w:style w:type="paragraph" w:styleId="Titre5">
    <w:name w:val="heading 5"/>
    <w:basedOn w:val="Normal"/>
    <w:next w:val="Normal"/>
    <w:link w:val="Titre5Car"/>
    <w:qFormat/>
    <w:rsid w:val="00951C8C"/>
    <w:pPr>
      <w:keepNext/>
      <w:keepLines/>
      <w:widowControl w:val="0"/>
      <w:numPr>
        <w:ilvl w:val="4"/>
        <w:numId w:val="1"/>
      </w:numPr>
      <w:spacing w:after="120"/>
      <w:outlineLvl w:val="4"/>
    </w:pPr>
  </w:style>
  <w:style w:type="paragraph" w:styleId="Titre6">
    <w:name w:val="heading 6"/>
    <w:basedOn w:val="Normal"/>
    <w:next w:val="Normal"/>
    <w:link w:val="Titre6Car"/>
    <w:qFormat/>
    <w:rsid w:val="00951C8C"/>
    <w:pPr>
      <w:keepNext/>
      <w:keepLines/>
      <w:widowControl w:val="0"/>
      <w:numPr>
        <w:ilvl w:val="5"/>
        <w:numId w:val="1"/>
      </w:numPr>
      <w:spacing w:after="120"/>
      <w:outlineLvl w:val="5"/>
    </w:pPr>
    <w:rPr>
      <w:i/>
    </w:rPr>
  </w:style>
  <w:style w:type="paragraph" w:styleId="Titre7">
    <w:name w:val="heading 7"/>
    <w:basedOn w:val="Normal"/>
    <w:next w:val="Normal"/>
    <w:qFormat/>
    <w:rsid w:val="00951C8C"/>
    <w:pPr>
      <w:keepNext/>
      <w:keepLines/>
      <w:widowControl w:val="0"/>
      <w:numPr>
        <w:ilvl w:val="6"/>
        <w:numId w:val="1"/>
      </w:numPr>
      <w:spacing w:after="120"/>
      <w:outlineLvl w:val="6"/>
    </w:pPr>
  </w:style>
  <w:style w:type="paragraph" w:styleId="Titre8">
    <w:name w:val="heading 8"/>
    <w:basedOn w:val="Normal"/>
    <w:next w:val="Normal"/>
    <w:link w:val="Titre8Car"/>
    <w:qFormat/>
    <w:rsid w:val="00951C8C"/>
    <w:pPr>
      <w:keepNext/>
      <w:keepLines/>
      <w:widowControl w:val="0"/>
      <w:numPr>
        <w:ilvl w:val="7"/>
        <w:numId w:val="1"/>
      </w:numPr>
      <w:spacing w:after="120"/>
      <w:outlineLvl w:val="7"/>
    </w:pPr>
    <w:rPr>
      <w:i/>
    </w:rPr>
  </w:style>
  <w:style w:type="paragraph" w:styleId="Titre9">
    <w:name w:val="heading 9"/>
    <w:basedOn w:val="Normal"/>
    <w:next w:val="Normal"/>
    <w:qFormat/>
    <w:rsid w:val="00951C8C"/>
    <w:pPr>
      <w:keepNext/>
      <w:keepLines/>
      <w:widowControl w:val="0"/>
      <w:numPr>
        <w:ilvl w:val="8"/>
        <w:numId w:val="1"/>
      </w:numPr>
      <w:spacing w:after="12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3215AB"/>
    <w:rPr>
      <w:rFonts w:ascii="Helvetica" w:hAnsi="Helvetica" w:cs="Helvetica"/>
      <w:b/>
      <w:color w:val="E36C0A" w:themeColor="accent6" w:themeShade="BF"/>
      <w:sz w:val="36"/>
      <w:szCs w:val="36"/>
    </w:rPr>
  </w:style>
  <w:style w:type="character" w:customStyle="1" w:styleId="Titre2Car">
    <w:name w:val="Titre 2 Car"/>
    <w:basedOn w:val="Policepardfaut"/>
    <w:link w:val="Titre2"/>
    <w:rsid w:val="004D6478"/>
    <w:rPr>
      <w:rFonts w:ascii="Helvetica" w:hAnsi="Helvetica" w:cs="Helvetica"/>
      <w:b/>
      <w:color w:val="E36C0A" w:themeColor="accent6" w:themeShade="BF"/>
      <w:sz w:val="28"/>
    </w:rPr>
  </w:style>
  <w:style w:type="character" w:customStyle="1" w:styleId="Titre3Car">
    <w:name w:val="Titre 3 Car"/>
    <w:basedOn w:val="Policepardfaut"/>
    <w:link w:val="Titre3"/>
    <w:rsid w:val="00672577"/>
    <w:rPr>
      <w:rFonts w:ascii="Helvetica" w:hAnsi="Helvetica" w:cs="Helvetica"/>
      <w:b/>
      <w:i/>
      <w:color w:val="E36C0A" w:themeColor="accent6" w:themeShade="BF"/>
    </w:rPr>
  </w:style>
  <w:style w:type="paragraph" w:styleId="En-tte">
    <w:name w:val="header"/>
    <w:basedOn w:val="Normal"/>
    <w:link w:val="En-tteCar"/>
    <w:uiPriority w:val="99"/>
    <w:rsid w:val="00951C8C"/>
    <w:pPr>
      <w:widowControl w:val="0"/>
      <w:tabs>
        <w:tab w:val="center" w:pos="4536"/>
        <w:tab w:val="right" w:pos="9072"/>
      </w:tabs>
    </w:pPr>
  </w:style>
  <w:style w:type="character" w:customStyle="1" w:styleId="En-tteCar">
    <w:name w:val="En-tête Car"/>
    <w:basedOn w:val="Policepardfaut"/>
    <w:link w:val="En-tte"/>
    <w:locked/>
    <w:rsid w:val="00D0433C"/>
    <w:rPr>
      <w:rFonts w:ascii="Futura Lt BT" w:hAnsi="Futura Lt BT"/>
      <w:sz w:val="24"/>
      <w:szCs w:val="24"/>
    </w:rPr>
  </w:style>
  <w:style w:type="paragraph" w:styleId="Pieddepage">
    <w:name w:val="footer"/>
    <w:basedOn w:val="Normal"/>
    <w:uiPriority w:val="99"/>
    <w:rsid w:val="00951C8C"/>
    <w:pPr>
      <w:widowControl w:val="0"/>
      <w:tabs>
        <w:tab w:val="center" w:pos="4536"/>
        <w:tab w:val="right" w:pos="9072"/>
      </w:tabs>
    </w:pPr>
  </w:style>
  <w:style w:type="character" w:styleId="Numrodepage">
    <w:name w:val="page number"/>
    <w:basedOn w:val="Policepardfaut"/>
    <w:rsid w:val="00951C8C"/>
  </w:style>
  <w:style w:type="paragraph" w:styleId="TM1">
    <w:name w:val="toc 1"/>
    <w:basedOn w:val="Normal"/>
    <w:next w:val="Normal"/>
    <w:autoRedefine/>
    <w:uiPriority w:val="39"/>
    <w:rsid w:val="00944277"/>
    <w:pPr>
      <w:widowControl w:val="0"/>
      <w:tabs>
        <w:tab w:val="left" w:pos="284"/>
        <w:tab w:val="right" w:leader="dot" w:pos="9629"/>
      </w:tabs>
      <w:spacing w:before="120" w:after="120"/>
    </w:pPr>
    <w:rPr>
      <w:b/>
      <w:caps/>
      <w:noProof/>
      <w:color w:val="EF692C"/>
    </w:rPr>
  </w:style>
  <w:style w:type="character" w:styleId="Lienhypertexte">
    <w:name w:val="Hyperlink"/>
    <w:basedOn w:val="Policepardfaut"/>
    <w:uiPriority w:val="99"/>
    <w:rsid w:val="00951C8C"/>
    <w:rPr>
      <w:color w:val="0000FF"/>
      <w:u w:val="single"/>
    </w:rPr>
  </w:style>
  <w:style w:type="character" w:styleId="Lienhypertextesuivivisit">
    <w:name w:val="FollowedHyperlink"/>
    <w:basedOn w:val="Policepardfaut"/>
    <w:rsid w:val="00951C8C"/>
    <w:rPr>
      <w:color w:val="800080"/>
      <w:u w:val="single"/>
    </w:rPr>
  </w:style>
  <w:style w:type="paragraph" w:styleId="Corpsdetexte">
    <w:name w:val="Body Text"/>
    <w:basedOn w:val="Normal1"/>
    <w:link w:val="CorpsdetexteCar"/>
    <w:qFormat/>
    <w:rsid w:val="008C0EAD"/>
  </w:style>
  <w:style w:type="paragraph" w:styleId="TM2">
    <w:name w:val="toc 2"/>
    <w:basedOn w:val="Normal"/>
    <w:next w:val="Normal"/>
    <w:link w:val="TM2Car"/>
    <w:autoRedefine/>
    <w:uiPriority w:val="39"/>
    <w:rsid w:val="00944277"/>
    <w:pPr>
      <w:tabs>
        <w:tab w:val="left" w:pos="1134"/>
        <w:tab w:val="right" w:leader="dot" w:pos="9629"/>
      </w:tabs>
      <w:ind w:left="200"/>
    </w:pPr>
    <w:rPr>
      <w:noProof/>
      <w:color w:val="808080" w:themeColor="background1" w:themeShade="80"/>
    </w:rPr>
  </w:style>
  <w:style w:type="paragraph" w:styleId="TM3">
    <w:name w:val="toc 3"/>
    <w:basedOn w:val="Normal"/>
    <w:next w:val="Normal"/>
    <w:autoRedefine/>
    <w:uiPriority w:val="39"/>
    <w:rsid w:val="001C42E2"/>
    <w:pPr>
      <w:tabs>
        <w:tab w:val="left" w:pos="1418"/>
        <w:tab w:val="right" w:leader="dot" w:pos="9629"/>
      </w:tabs>
      <w:ind w:left="400"/>
    </w:pPr>
  </w:style>
  <w:style w:type="paragraph" w:styleId="Textedebulles">
    <w:name w:val="Balloon Text"/>
    <w:basedOn w:val="Normal"/>
    <w:link w:val="TextedebullesCar"/>
    <w:rsid w:val="00D85C23"/>
    <w:rPr>
      <w:rFonts w:ascii="Tahoma" w:hAnsi="Tahoma" w:cs="Tahoma"/>
      <w:sz w:val="16"/>
      <w:szCs w:val="16"/>
    </w:rPr>
  </w:style>
  <w:style w:type="character" w:customStyle="1" w:styleId="TextedebullesCar">
    <w:name w:val="Texte de bulles Car"/>
    <w:basedOn w:val="Policepardfaut"/>
    <w:link w:val="Textedebulles"/>
    <w:rsid w:val="00D85C23"/>
    <w:rPr>
      <w:rFonts w:ascii="Tahoma" w:hAnsi="Tahoma" w:cs="Tahoma"/>
      <w:sz w:val="16"/>
      <w:szCs w:val="16"/>
    </w:rPr>
  </w:style>
  <w:style w:type="paragraph" w:customStyle="1" w:styleId="Style1">
    <w:name w:val="Style1"/>
    <w:basedOn w:val="Titre1"/>
    <w:link w:val="Style1Car"/>
    <w:rsid w:val="00002CFA"/>
  </w:style>
  <w:style w:type="character" w:customStyle="1" w:styleId="Style1Car">
    <w:name w:val="Style1 Car"/>
    <w:basedOn w:val="Titre1Car"/>
    <w:link w:val="Style1"/>
    <w:rsid w:val="00002CFA"/>
    <w:rPr>
      <w:rFonts w:ascii="Helvetica" w:hAnsi="Helvetica" w:cs="Helvetica"/>
      <w:b/>
      <w:color w:val="E36C0A" w:themeColor="accent6" w:themeShade="BF"/>
      <w:sz w:val="36"/>
      <w:szCs w:val="36"/>
    </w:rPr>
  </w:style>
  <w:style w:type="paragraph" w:styleId="Paragraphedeliste">
    <w:name w:val="List Paragraph"/>
    <w:basedOn w:val="Normal"/>
    <w:link w:val="ParagraphedelisteCar"/>
    <w:uiPriority w:val="34"/>
    <w:rsid w:val="00A21A63"/>
    <w:pPr>
      <w:ind w:left="708"/>
    </w:pPr>
  </w:style>
  <w:style w:type="paragraph" w:customStyle="1" w:styleId="Liste1">
    <w:name w:val="Liste1"/>
    <w:basedOn w:val="Normal"/>
    <w:rsid w:val="00020E3E"/>
    <w:pPr>
      <w:numPr>
        <w:numId w:val="2"/>
      </w:numPr>
      <w:spacing w:after="60"/>
    </w:pPr>
    <w:rPr>
      <w:rFonts w:ascii="Arial" w:hAnsi="Arial" w:cs="Arial"/>
      <w:noProof/>
      <w:sz w:val="22"/>
      <w:szCs w:val="22"/>
    </w:rPr>
  </w:style>
  <w:style w:type="paragraph" w:styleId="Citationintense">
    <w:name w:val="Intense Quote"/>
    <w:basedOn w:val="Normal"/>
    <w:next w:val="Normal"/>
    <w:link w:val="CitationintenseCar"/>
    <w:uiPriority w:val="30"/>
    <w:rsid w:val="00BB0EDC"/>
    <w:pPr>
      <w:pBdr>
        <w:bottom w:val="single" w:sz="4" w:space="4" w:color="4F81BD"/>
      </w:pBdr>
      <w:spacing w:before="200" w:after="280"/>
      <w:ind w:left="936" w:right="936"/>
    </w:pPr>
    <w:rPr>
      <w:b/>
      <w:bCs/>
      <w:i/>
      <w:iCs/>
      <w:color w:val="4F81BD"/>
    </w:rPr>
  </w:style>
  <w:style w:type="character" w:customStyle="1" w:styleId="CitationintenseCar">
    <w:name w:val="Citation intense Car"/>
    <w:basedOn w:val="Policepardfaut"/>
    <w:link w:val="Citationintense"/>
    <w:uiPriority w:val="30"/>
    <w:rsid w:val="00BB0EDC"/>
    <w:rPr>
      <w:rFonts w:ascii="Futura Lt BT" w:hAnsi="Futura Lt BT"/>
      <w:b/>
      <w:bCs/>
      <w:i/>
      <w:iCs/>
      <w:color w:val="4F81BD"/>
      <w:sz w:val="24"/>
      <w:szCs w:val="24"/>
    </w:rPr>
  </w:style>
  <w:style w:type="table" w:styleId="Grilledutableau">
    <w:name w:val="Table Grid"/>
    <w:aliases w:val="Titre Car1"/>
    <w:basedOn w:val="TableauNormal"/>
    <w:uiPriority w:val="59"/>
    <w:rsid w:val="0048316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Index1">
    <w:name w:val="index 1"/>
    <w:basedOn w:val="Normal"/>
    <w:next w:val="Normal"/>
    <w:autoRedefine/>
    <w:uiPriority w:val="99"/>
    <w:rsid w:val="00D141C4"/>
    <w:pPr>
      <w:ind w:left="240" w:hanging="240"/>
      <w:jc w:val="left"/>
    </w:pPr>
    <w:rPr>
      <w:rFonts w:asciiTheme="minorHAnsi" w:hAnsiTheme="minorHAnsi" w:cstheme="minorHAnsi"/>
      <w:sz w:val="18"/>
      <w:szCs w:val="18"/>
    </w:rPr>
  </w:style>
  <w:style w:type="paragraph" w:customStyle="1" w:styleId="GITitre1">
    <w:name w:val="GI_Titre1"/>
    <w:basedOn w:val="Titre1"/>
    <w:link w:val="GITitre1Car"/>
    <w:rsid w:val="00672577"/>
    <w:pPr>
      <w:spacing w:after="240"/>
    </w:pPr>
  </w:style>
  <w:style w:type="character" w:customStyle="1" w:styleId="GITitre1Car">
    <w:name w:val="GI_Titre1 Car"/>
    <w:basedOn w:val="Titre1Car"/>
    <w:link w:val="GITitre1"/>
    <w:rsid w:val="00672577"/>
    <w:rPr>
      <w:rFonts w:ascii="Helvetica" w:hAnsi="Helvetica" w:cs="Helvetica"/>
      <w:b/>
      <w:color w:val="E36C0A" w:themeColor="accent6" w:themeShade="BF"/>
      <w:sz w:val="36"/>
      <w:szCs w:val="36"/>
    </w:rPr>
  </w:style>
  <w:style w:type="paragraph" w:styleId="Lgende">
    <w:name w:val="caption"/>
    <w:basedOn w:val="Normal"/>
    <w:next w:val="Normal"/>
    <w:unhideWhenUsed/>
    <w:rsid w:val="009507CB"/>
    <w:rPr>
      <w:b/>
      <w:bCs/>
    </w:rPr>
  </w:style>
  <w:style w:type="paragraph" w:styleId="TM4">
    <w:name w:val="toc 4"/>
    <w:basedOn w:val="Normal"/>
    <w:next w:val="Normal"/>
    <w:autoRedefine/>
    <w:uiPriority w:val="39"/>
    <w:rsid w:val="009507CB"/>
    <w:pPr>
      <w:ind w:left="720"/>
    </w:pPr>
  </w:style>
  <w:style w:type="character" w:styleId="Accentuation">
    <w:name w:val="Emphasis"/>
    <w:basedOn w:val="Policepardfaut"/>
    <w:rsid w:val="003B0A5C"/>
    <w:rPr>
      <w:i/>
      <w:iCs/>
    </w:rPr>
  </w:style>
  <w:style w:type="character" w:styleId="lev">
    <w:name w:val="Strong"/>
    <w:basedOn w:val="Policepardfaut"/>
    <w:rsid w:val="008374A1"/>
    <w:rPr>
      <w:b/>
      <w:bCs/>
    </w:rPr>
  </w:style>
  <w:style w:type="character" w:styleId="CodeHTML">
    <w:name w:val="HTML Code"/>
    <w:basedOn w:val="Policepardfaut"/>
    <w:uiPriority w:val="99"/>
    <w:unhideWhenUsed/>
    <w:rsid w:val="008374A1"/>
    <w:rPr>
      <w:rFonts w:ascii="Courier New" w:eastAsia="Times New Roman" w:hAnsi="Courier New" w:cs="Courier New"/>
      <w:sz w:val="20"/>
      <w:szCs w:val="20"/>
    </w:rPr>
  </w:style>
  <w:style w:type="paragraph" w:styleId="NormalWeb">
    <w:name w:val="Normal (Web)"/>
    <w:basedOn w:val="Normal"/>
    <w:uiPriority w:val="99"/>
    <w:unhideWhenUsed/>
    <w:rsid w:val="008374A1"/>
    <w:pPr>
      <w:spacing w:before="100" w:beforeAutospacing="1" w:after="100" w:afterAutospacing="1"/>
      <w:jc w:val="left"/>
    </w:pPr>
    <w:rPr>
      <w:rFonts w:ascii="Times New Roman" w:hAnsi="Times New Roman"/>
    </w:rPr>
  </w:style>
  <w:style w:type="paragraph" w:styleId="TM5">
    <w:name w:val="toc 5"/>
    <w:basedOn w:val="Normal"/>
    <w:next w:val="Normal"/>
    <w:autoRedefine/>
    <w:uiPriority w:val="39"/>
    <w:unhideWhenUsed/>
    <w:rsid w:val="005241FB"/>
    <w:pPr>
      <w:spacing w:after="100" w:line="276" w:lineRule="auto"/>
      <w:ind w:left="880"/>
      <w:jc w:val="left"/>
    </w:pPr>
    <w:rPr>
      <w:rFonts w:ascii="Calibri" w:hAnsi="Calibri"/>
      <w:sz w:val="22"/>
      <w:szCs w:val="22"/>
    </w:rPr>
  </w:style>
  <w:style w:type="paragraph" w:styleId="TM6">
    <w:name w:val="toc 6"/>
    <w:basedOn w:val="Normal"/>
    <w:next w:val="Normal"/>
    <w:autoRedefine/>
    <w:uiPriority w:val="39"/>
    <w:unhideWhenUsed/>
    <w:rsid w:val="005241FB"/>
    <w:pPr>
      <w:spacing w:after="100" w:line="276" w:lineRule="auto"/>
      <w:ind w:left="1100"/>
      <w:jc w:val="left"/>
    </w:pPr>
    <w:rPr>
      <w:rFonts w:ascii="Calibri" w:hAnsi="Calibri"/>
      <w:sz w:val="22"/>
      <w:szCs w:val="22"/>
    </w:rPr>
  </w:style>
  <w:style w:type="paragraph" w:styleId="TM7">
    <w:name w:val="toc 7"/>
    <w:basedOn w:val="Normal"/>
    <w:next w:val="Normal"/>
    <w:autoRedefine/>
    <w:uiPriority w:val="39"/>
    <w:unhideWhenUsed/>
    <w:rsid w:val="005241FB"/>
    <w:pPr>
      <w:spacing w:after="100" w:line="276" w:lineRule="auto"/>
      <w:ind w:left="1320"/>
      <w:jc w:val="left"/>
    </w:pPr>
    <w:rPr>
      <w:rFonts w:ascii="Calibri" w:hAnsi="Calibri"/>
      <w:sz w:val="22"/>
      <w:szCs w:val="22"/>
    </w:rPr>
  </w:style>
  <w:style w:type="paragraph" w:styleId="TM8">
    <w:name w:val="toc 8"/>
    <w:basedOn w:val="Normal"/>
    <w:next w:val="Normal"/>
    <w:autoRedefine/>
    <w:uiPriority w:val="39"/>
    <w:unhideWhenUsed/>
    <w:rsid w:val="005241FB"/>
    <w:pPr>
      <w:spacing w:after="100" w:line="276" w:lineRule="auto"/>
      <w:ind w:left="1540"/>
      <w:jc w:val="left"/>
    </w:pPr>
    <w:rPr>
      <w:rFonts w:ascii="Calibri" w:hAnsi="Calibri"/>
      <w:sz w:val="22"/>
      <w:szCs w:val="22"/>
    </w:rPr>
  </w:style>
  <w:style w:type="paragraph" w:styleId="TM9">
    <w:name w:val="toc 9"/>
    <w:basedOn w:val="Normal"/>
    <w:next w:val="Normal"/>
    <w:autoRedefine/>
    <w:uiPriority w:val="39"/>
    <w:unhideWhenUsed/>
    <w:rsid w:val="005241FB"/>
    <w:pPr>
      <w:spacing w:after="100" w:line="276" w:lineRule="auto"/>
      <w:ind w:left="1760"/>
      <w:jc w:val="left"/>
    </w:pPr>
    <w:rPr>
      <w:rFonts w:ascii="Calibri" w:hAnsi="Calibri"/>
      <w:sz w:val="22"/>
      <w:szCs w:val="22"/>
    </w:rPr>
  </w:style>
  <w:style w:type="paragraph" w:styleId="Titre">
    <w:name w:val="Title"/>
    <w:basedOn w:val="Normal"/>
    <w:next w:val="Normal"/>
    <w:link w:val="TitreCar"/>
    <w:uiPriority w:val="10"/>
    <w:qFormat/>
    <w:rsid w:val="00794319"/>
    <w:pPr>
      <w:jc w:val="center"/>
    </w:pPr>
    <w:rPr>
      <w:b/>
      <w:color w:val="808080"/>
      <w:sz w:val="48"/>
      <w:szCs w:val="48"/>
    </w:rPr>
  </w:style>
  <w:style w:type="character" w:customStyle="1" w:styleId="TitreCar">
    <w:name w:val="Titre Car"/>
    <w:basedOn w:val="Policepardfaut"/>
    <w:link w:val="Titre"/>
    <w:uiPriority w:val="10"/>
    <w:rsid w:val="00794319"/>
    <w:rPr>
      <w:rFonts w:ascii="Helvetica" w:hAnsi="Helvetica"/>
      <w:b/>
      <w:color w:val="808080"/>
      <w:sz w:val="48"/>
      <w:szCs w:val="48"/>
    </w:rPr>
  </w:style>
  <w:style w:type="character" w:styleId="Emphaseple">
    <w:name w:val="Subtle Emphasis"/>
    <w:basedOn w:val="Policepardfaut"/>
    <w:uiPriority w:val="19"/>
    <w:rsid w:val="00C74D06"/>
    <w:rPr>
      <w:i/>
      <w:iCs/>
      <w:color w:val="808080"/>
    </w:rPr>
  </w:style>
  <w:style w:type="character" w:styleId="Emphaseintense">
    <w:name w:val="Intense Emphasis"/>
    <w:basedOn w:val="Policepardfaut"/>
    <w:uiPriority w:val="21"/>
    <w:rsid w:val="00C74D06"/>
    <w:rPr>
      <w:b/>
      <w:bCs/>
      <w:i/>
      <w:iCs/>
      <w:color w:val="4F81BD"/>
    </w:rPr>
  </w:style>
  <w:style w:type="paragraph" w:customStyle="1" w:styleId="Champ">
    <w:name w:val="Champ"/>
    <w:basedOn w:val="Paragraphedeliste"/>
    <w:link w:val="ChampCar"/>
    <w:qFormat/>
    <w:rsid w:val="00BF5F52"/>
    <w:pPr>
      <w:numPr>
        <w:numId w:val="4"/>
      </w:numPr>
      <w:spacing w:before="120" w:after="120"/>
      <w:ind w:left="425" w:hanging="425"/>
      <w:jc w:val="left"/>
    </w:pPr>
    <w:rPr>
      <w:i/>
      <w:sz w:val="22"/>
      <w:szCs w:val="22"/>
    </w:rPr>
  </w:style>
  <w:style w:type="paragraph" w:customStyle="1" w:styleId="NomMethodes">
    <w:name w:val="Nom Methodes"/>
    <w:basedOn w:val="Normal"/>
    <w:link w:val="NomMethodesCar"/>
    <w:rsid w:val="00E2551F"/>
    <w:pPr>
      <w:spacing w:after="240"/>
      <w:jc w:val="left"/>
    </w:pPr>
    <w:rPr>
      <w:b/>
    </w:rPr>
  </w:style>
  <w:style w:type="character" w:customStyle="1" w:styleId="ParagraphedelisteCar">
    <w:name w:val="Paragraphe de liste Car"/>
    <w:basedOn w:val="Policepardfaut"/>
    <w:link w:val="Paragraphedeliste"/>
    <w:uiPriority w:val="34"/>
    <w:rsid w:val="00E2551F"/>
    <w:rPr>
      <w:rFonts w:ascii="Futura Lt BT" w:hAnsi="Futura Lt BT"/>
      <w:sz w:val="24"/>
      <w:szCs w:val="24"/>
    </w:rPr>
  </w:style>
  <w:style w:type="character" w:customStyle="1" w:styleId="ChampCar">
    <w:name w:val="Champ Car"/>
    <w:basedOn w:val="ParagraphedelisteCar"/>
    <w:link w:val="Champ"/>
    <w:rsid w:val="00BF5F52"/>
    <w:rPr>
      <w:rFonts w:ascii="Helvetica" w:hAnsi="Helvetica" w:cs="Helvetica"/>
      <w:i/>
      <w:sz w:val="22"/>
      <w:szCs w:val="22"/>
    </w:rPr>
  </w:style>
  <w:style w:type="paragraph" w:customStyle="1" w:styleId="Retrait">
    <w:name w:val="Retrait"/>
    <w:basedOn w:val="Normal"/>
    <w:link w:val="RetraitCar"/>
    <w:qFormat/>
    <w:rsid w:val="00AA27CA"/>
    <w:pPr>
      <w:ind w:left="426"/>
      <w:jc w:val="left"/>
    </w:pPr>
  </w:style>
  <w:style w:type="character" w:customStyle="1" w:styleId="NomMethodesCar">
    <w:name w:val="Nom Methodes Car"/>
    <w:basedOn w:val="Policepardfaut"/>
    <w:link w:val="NomMethodes"/>
    <w:rsid w:val="00E2551F"/>
    <w:rPr>
      <w:rFonts w:ascii="Helvetica" w:hAnsi="Helvetica"/>
      <w:b/>
      <w:sz w:val="24"/>
      <w:szCs w:val="24"/>
    </w:rPr>
  </w:style>
  <w:style w:type="paragraph" w:customStyle="1" w:styleId="Fonction">
    <w:name w:val="Fonction"/>
    <w:basedOn w:val="Corpsdetexte"/>
    <w:link w:val="FonctionCar"/>
    <w:rsid w:val="00B76CDD"/>
    <w:pPr>
      <w:pBdr>
        <w:top w:val="single" w:sz="4" w:space="1" w:color="auto"/>
        <w:left w:val="single" w:sz="4" w:space="0" w:color="auto"/>
        <w:bottom w:val="single" w:sz="4" w:space="1" w:color="auto"/>
        <w:right w:val="single" w:sz="4" w:space="4" w:color="auto"/>
      </w:pBdr>
      <w:shd w:val="clear" w:color="auto" w:fill="DBE5F1"/>
      <w:ind w:left="482"/>
    </w:pPr>
    <w:rPr>
      <w:rFonts w:cs="Courier New"/>
      <w:noProof/>
      <w:color w:val="2B91AF"/>
      <w:lang w:val="en-US"/>
    </w:rPr>
  </w:style>
  <w:style w:type="character" w:customStyle="1" w:styleId="RetraitCar">
    <w:name w:val="Retrait Car"/>
    <w:basedOn w:val="Policepardfaut"/>
    <w:link w:val="Retrait"/>
    <w:rsid w:val="00AA27CA"/>
    <w:rPr>
      <w:rFonts w:ascii="Helvetica" w:hAnsi="Helvetica"/>
      <w:szCs w:val="24"/>
    </w:rPr>
  </w:style>
  <w:style w:type="paragraph" w:customStyle="1" w:styleId="Exception">
    <w:name w:val="Exception"/>
    <w:basedOn w:val="Normal"/>
    <w:link w:val="ExceptionCar"/>
    <w:rsid w:val="00B76CDD"/>
    <w:pPr>
      <w:numPr>
        <w:numId w:val="5"/>
      </w:numPr>
      <w:spacing w:before="120"/>
      <w:ind w:hanging="295"/>
    </w:pPr>
    <w:rPr>
      <w:rFonts w:cs="Courier New"/>
    </w:rPr>
  </w:style>
  <w:style w:type="character" w:customStyle="1" w:styleId="CorpsdetexteCar">
    <w:name w:val="Corps de texte Car"/>
    <w:basedOn w:val="Policepardfaut"/>
    <w:link w:val="Corpsdetexte"/>
    <w:rsid w:val="008C0EAD"/>
    <w:rPr>
      <w:rFonts w:ascii="Helvetica" w:hAnsi="Helvetica"/>
    </w:rPr>
  </w:style>
  <w:style w:type="character" w:customStyle="1" w:styleId="FonctionCar">
    <w:name w:val="Fonction Car"/>
    <w:basedOn w:val="CorpsdetexteCar"/>
    <w:link w:val="Fonction"/>
    <w:rsid w:val="00B76CDD"/>
    <w:rPr>
      <w:rFonts w:ascii="Helvetica" w:hAnsi="Helvetica"/>
    </w:rPr>
  </w:style>
  <w:style w:type="character" w:customStyle="1" w:styleId="ExceptionCar">
    <w:name w:val="Exception Car"/>
    <w:basedOn w:val="Policepardfaut"/>
    <w:link w:val="Exception"/>
    <w:rsid w:val="00B76CDD"/>
    <w:rPr>
      <w:rFonts w:ascii="Helvetica" w:hAnsi="Helvetica" w:cs="Courier New"/>
    </w:rPr>
  </w:style>
  <w:style w:type="paragraph" w:customStyle="1" w:styleId="Corps">
    <w:name w:val="Corps"/>
    <w:basedOn w:val="Normal"/>
    <w:link w:val="CorpsCar"/>
    <w:autoRedefine/>
    <w:rsid w:val="00D34BD9"/>
    <w:pPr>
      <w:spacing w:before="120" w:after="120"/>
    </w:pPr>
  </w:style>
  <w:style w:type="paragraph" w:customStyle="1" w:styleId="RetraitPuce">
    <w:name w:val="Retrait Puce"/>
    <w:basedOn w:val="Normal"/>
    <w:link w:val="RetraitPuceCar"/>
    <w:qFormat/>
    <w:rsid w:val="00765FDB"/>
    <w:pPr>
      <w:numPr>
        <w:numId w:val="3"/>
      </w:numPr>
      <w:jc w:val="left"/>
    </w:pPr>
    <w:rPr>
      <w:rFonts w:cs="Courier New"/>
      <w:szCs w:val="22"/>
    </w:rPr>
  </w:style>
  <w:style w:type="character" w:customStyle="1" w:styleId="CorpsCar">
    <w:name w:val="Corps Car"/>
    <w:basedOn w:val="Policepardfaut"/>
    <w:link w:val="Corps"/>
    <w:rsid w:val="00D34BD9"/>
    <w:rPr>
      <w:rFonts w:ascii="Helvetica" w:hAnsi="Helvetica"/>
    </w:rPr>
  </w:style>
  <w:style w:type="paragraph" w:customStyle="1" w:styleId="Retrait1">
    <w:name w:val="Retrait1"/>
    <w:basedOn w:val="Retrait"/>
    <w:link w:val="Retrait1Car"/>
    <w:rsid w:val="004B54F8"/>
    <w:pPr>
      <w:spacing w:before="120" w:after="120"/>
      <w:ind w:left="425"/>
      <w:contextualSpacing/>
    </w:pPr>
    <w:rPr>
      <w:szCs w:val="22"/>
    </w:rPr>
  </w:style>
  <w:style w:type="character" w:customStyle="1" w:styleId="RetraitPuceCar">
    <w:name w:val="Retrait Puce Car"/>
    <w:basedOn w:val="Policepardfaut"/>
    <w:link w:val="RetraitPuce"/>
    <w:rsid w:val="00765FDB"/>
    <w:rPr>
      <w:rFonts w:ascii="Helvetica" w:hAnsi="Helvetica" w:cs="Courier New"/>
      <w:szCs w:val="22"/>
    </w:rPr>
  </w:style>
  <w:style w:type="paragraph" w:customStyle="1" w:styleId="cadresignature">
    <w:name w:val="cadre signature"/>
    <w:basedOn w:val="Fonction"/>
    <w:link w:val="cadresignatureCar"/>
    <w:autoRedefine/>
    <w:qFormat/>
    <w:rsid w:val="00880B23"/>
    <w:pPr>
      <w:pBdr>
        <w:top w:val="single" w:sz="8" w:space="2" w:color="E36C0A" w:themeColor="accent6" w:themeShade="BF"/>
        <w:left w:val="single" w:sz="8" w:space="0" w:color="E36C0A" w:themeColor="accent6" w:themeShade="BF"/>
        <w:bottom w:val="single" w:sz="8" w:space="3" w:color="E36C0A" w:themeColor="accent6" w:themeShade="BF"/>
        <w:right w:val="single" w:sz="8" w:space="7" w:color="E36C0A" w:themeColor="accent6" w:themeShade="BF"/>
      </w:pBdr>
      <w:shd w:val="clear" w:color="auto" w:fill="F2F2F2" w:themeFill="background1" w:themeFillShade="F2"/>
      <w:tabs>
        <w:tab w:val="left" w:pos="8422"/>
      </w:tabs>
      <w:ind w:left="0"/>
      <w:jc w:val="left"/>
    </w:pPr>
    <w:rPr>
      <w:rFonts w:ascii="Consolas" w:hAnsi="Consolas" w:cs="Consolas"/>
      <w:color w:val="404040" w:themeColor="text1" w:themeTint="BF"/>
      <w:lang w:val="fr-FR"/>
    </w:rPr>
  </w:style>
  <w:style w:type="character" w:customStyle="1" w:styleId="Retrait1Car">
    <w:name w:val="Retrait1 Car"/>
    <w:basedOn w:val="RetraitCar"/>
    <w:link w:val="Retrait1"/>
    <w:rsid w:val="004B54F8"/>
    <w:rPr>
      <w:rFonts w:ascii="Helvetica" w:hAnsi="Helvetica"/>
      <w:szCs w:val="22"/>
    </w:rPr>
  </w:style>
  <w:style w:type="paragraph" w:customStyle="1" w:styleId="Methode">
    <w:name w:val="Methode"/>
    <w:basedOn w:val="NomMethodes"/>
    <w:link w:val="MethodeCar"/>
    <w:qFormat/>
    <w:rsid w:val="00A61C5F"/>
    <w:rPr>
      <w:sz w:val="22"/>
      <w:szCs w:val="22"/>
    </w:rPr>
  </w:style>
  <w:style w:type="character" w:customStyle="1" w:styleId="cadresignatureCar">
    <w:name w:val="cadre signature Car"/>
    <w:basedOn w:val="FonctionCar"/>
    <w:link w:val="cadresignature"/>
    <w:rsid w:val="00880B23"/>
    <w:rPr>
      <w:rFonts w:ascii="Consolas" w:hAnsi="Consolas" w:cs="Consolas"/>
      <w:b/>
      <w:noProof/>
      <w:color w:val="404040" w:themeColor="text1" w:themeTint="BF"/>
      <w:shd w:val="clear" w:color="auto" w:fill="F2F2F2" w:themeFill="background1" w:themeFillShade="F2"/>
    </w:rPr>
  </w:style>
  <w:style w:type="character" w:customStyle="1" w:styleId="MethodeCar">
    <w:name w:val="Methode Car"/>
    <w:basedOn w:val="NomMethodesCar"/>
    <w:link w:val="Methode"/>
    <w:rsid w:val="00A61C5F"/>
    <w:rPr>
      <w:rFonts w:ascii="Helvetica" w:hAnsi="Helvetica"/>
      <w:b/>
      <w:sz w:val="22"/>
      <w:szCs w:val="22"/>
    </w:rPr>
  </w:style>
  <w:style w:type="paragraph" w:styleId="Index2">
    <w:name w:val="index 2"/>
    <w:basedOn w:val="Normal"/>
    <w:next w:val="Normal"/>
    <w:autoRedefine/>
    <w:rsid w:val="009768ED"/>
    <w:pPr>
      <w:ind w:left="480" w:hanging="240"/>
      <w:jc w:val="left"/>
    </w:pPr>
    <w:rPr>
      <w:rFonts w:asciiTheme="minorHAnsi" w:hAnsiTheme="minorHAnsi" w:cstheme="minorHAnsi"/>
      <w:sz w:val="18"/>
      <w:szCs w:val="18"/>
    </w:rPr>
  </w:style>
  <w:style w:type="paragraph" w:styleId="Index3">
    <w:name w:val="index 3"/>
    <w:basedOn w:val="Normal"/>
    <w:next w:val="Normal"/>
    <w:autoRedefine/>
    <w:rsid w:val="009768ED"/>
    <w:pPr>
      <w:ind w:left="720" w:hanging="240"/>
      <w:jc w:val="left"/>
    </w:pPr>
    <w:rPr>
      <w:rFonts w:asciiTheme="minorHAnsi" w:hAnsiTheme="minorHAnsi" w:cstheme="minorHAnsi"/>
      <w:sz w:val="18"/>
      <w:szCs w:val="18"/>
    </w:rPr>
  </w:style>
  <w:style w:type="paragraph" w:styleId="Index4">
    <w:name w:val="index 4"/>
    <w:basedOn w:val="Normal"/>
    <w:next w:val="Normal"/>
    <w:autoRedefine/>
    <w:rsid w:val="009768ED"/>
    <w:pPr>
      <w:ind w:left="960" w:hanging="240"/>
      <w:jc w:val="left"/>
    </w:pPr>
    <w:rPr>
      <w:rFonts w:asciiTheme="minorHAnsi" w:hAnsiTheme="minorHAnsi" w:cstheme="minorHAnsi"/>
      <w:sz w:val="18"/>
      <w:szCs w:val="18"/>
    </w:rPr>
  </w:style>
  <w:style w:type="paragraph" w:styleId="Index5">
    <w:name w:val="index 5"/>
    <w:basedOn w:val="Normal"/>
    <w:next w:val="Normal"/>
    <w:autoRedefine/>
    <w:rsid w:val="009768ED"/>
    <w:pPr>
      <w:ind w:left="1200" w:hanging="240"/>
      <w:jc w:val="left"/>
    </w:pPr>
    <w:rPr>
      <w:rFonts w:asciiTheme="minorHAnsi" w:hAnsiTheme="minorHAnsi" w:cstheme="minorHAnsi"/>
      <w:sz w:val="18"/>
      <w:szCs w:val="18"/>
    </w:rPr>
  </w:style>
  <w:style w:type="paragraph" w:styleId="Index6">
    <w:name w:val="index 6"/>
    <w:basedOn w:val="Normal"/>
    <w:next w:val="Normal"/>
    <w:autoRedefine/>
    <w:rsid w:val="009768ED"/>
    <w:pPr>
      <w:ind w:left="1440" w:hanging="240"/>
      <w:jc w:val="left"/>
    </w:pPr>
    <w:rPr>
      <w:rFonts w:asciiTheme="minorHAnsi" w:hAnsiTheme="minorHAnsi" w:cstheme="minorHAnsi"/>
      <w:sz w:val="18"/>
      <w:szCs w:val="18"/>
    </w:rPr>
  </w:style>
  <w:style w:type="paragraph" w:styleId="Index7">
    <w:name w:val="index 7"/>
    <w:basedOn w:val="Normal"/>
    <w:next w:val="Normal"/>
    <w:autoRedefine/>
    <w:rsid w:val="009768ED"/>
    <w:pPr>
      <w:ind w:left="1680" w:hanging="240"/>
      <w:jc w:val="left"/>
    </w:pPr>
    <w:rPr>
      <w:rFonts w:asciiTheme="minorHAnsi" w:hAnsiTheme="minorHAnsi" w:cstheme="minorHAnsi"/>
      <w:sz w:val="18"/>
      <w:szCs w:val="18"/>
    </w:rPr>
  </w:style>
  <w:style w:type="paragraph" w:styleId="Index8">
    <w:name w:val="index 8"/>
    <w:basedOn w:val="Normal"/>
    <w:next w:val="Normal"/>
    <w:autoRedefine/>
    <w:rsid w:val="009768ED"/>
    <w:pPr>
      <w:ind w:left="1920" w:hanging="240"/>
      <w:jc w:val="left"/>
    </w:pPr>
    <w:rPr>
      <w:rFonts w:asciiTheme="minorHAnsi" w:hAnsiTheme="minorHAnsi" w:cstheme="minorHAnsi"/>
      <w:sz w:val="18"/>
      <w:szCs w:val="18"/>
    </w:rPr>
  </w:style>
  <w:style w:type="paragraph" w:styleId="Index9">
    <w:name w:val="index 9"/>
    <w:basedOn w:val="Normal"/>
    <w:next w:val="Normal"/>
    <w:autoRedefine/>
    <w:rsid w:val="009768ED"/>
    <w:pPr>
      <w:ind w:left="2160" w:hanging="240"/>
      <w:jc w:val="left"/>
    </w:pPr>
    <w:rPr>
      <w:rFonts w:asciiTheme="minorHAnsi" w:hAnsiTheme="minorHAnsi" w:cstheme="minorHAnsi"/>
      <w:sz w:val="18"/>
      <w:szCs w:val="18"/>
    </w:rPr>
  </w:style>
  <w:style w:type="paragraph" w:styleId="Titreindex">
    <w:name w:val="index heading"/>
    <w:basedOn w:val="Normal"/>
    <w:next w:val="Index1"/>
    <w:uiPriority w:val="99"/>
    <w:rsid w:val="009768ED"/>
    <w:pPr>
      <w:pBdr>
        <w:top w:val="single" w:sz="12" w:space="0" w:color="auto"/>
      </w:pBdr>
      <w:spacing w:before="360" w:after="240"/>
      <w:jc w:val="left"/>
    </w:pPr>
    <w:rPr>
      <w:rFonts w:asciiTheme="minorHAnsi" w:hAnsiTheme="minorHAnsi" w:cstheme="minorHAnsi"/>
      <w:b/>
      <w:bCs/>
      <w:i/>
      <w:iCs/>
      <w:sz w:val="26"/>
      <w:szCs w:val="26"/>
    </w:rPr>
  </w:style>
  <w:style w:type="paragraph" w:customStyle="1" w:styleId="RetraitPuce2">
    <w:name w:val="Retrait Puce2"/>
    <w:basedOn w:val="RetraitPuce"/>
    <w:link w:val="RetraitPuce2Car"/>
    <w:qFormat/>
    <w:rsid w:val="00AA27CA"/>
    <w:pPr>
      <w:ind w:left="1134"/>
    </w:pPr>
  </w:style>
  <w:style w:type="table" w:customStyle="1" w:styleId="Tableau">
    <w:name w:val="Tableau"/>
    <w:basedOn w:val="TableauNormal"/>
    <w:uiPriority w:val="99"/>
    <w:qFormat/>
    <w:rsid w:val="005505B4"/>
    <w:pPr>
      <w:spacing w:before="40" w:after="40"/>
    </w:pPr>
    <w:rPr>
      <w:rFonts w:ascii="Helvetica" w:hAnsi="Helvetica"/>
      <w:color w:val="000000" w:themeColor="text1"/>
    </w:rPr>
    <w:tblPr>
      <w:tblStyleRowBandSize w:val="1"/>
      <w:tblInd w:w="170" w:type="dxa"/>
      <w:tblBorders>
        <w:insideV w:val="single" w:sz="4" w:space="0" w:color="auto"/>
      </w:tblBorders>
      <w:tblCellMar>
        <w:top w:w="0" w:type="dxa"/>
        <w:left w:w="108" w:type="dxa"/>
        <w:bottom w:w="0" w:type="dxa"/>
        <w:right w:w="108" w:type="dxa"/>
      </w:tblCellMar>
    </w:tblPr>
    <w:tblStylePr w:type="firstRow">
      <w:rPr>
        <w:rFonts w:ascii="Helvetica" w:hAnsi="Helvetica"/>
        <w:b/>
        <w:i w:val="0"/>
        <w:color w:val="000000" w:themeColor="text1"/>
        <w:sz w:val="20"/>
      </w:rPr>
      <w:tblPr/>
      <w:trPr>
        <w:tblHeader/>
      </w:trPr>
      <w:tcPr>
        <w:tcBorders>
          <w:top w:val="nil"/>
          <w:left w:val="nil"/>
          <w:bottom w:val="single" w:sz="18" w:space="0" w:color="E36C0A" w:themeColor="accent6" w:themeShade="BF"/>
          <w:right w:val="nil"/>
          <w:insideH w:val="nil"/>
          <w:insideV w:val="nil"/>
        </w:tcBorders>
      </w:tcPr>
    </w:tblStylePr>
    <w:tblStylePr w:type="firstCol">
      <w:rPr>
        <w:rFonts w:ascii="Helvetica" w:hAnsi="Helvetica"/>
        <w:b/>
        <w:sz w:val="20"/>
      </w:rPr>
    </w:tblStylePr>
    <w:tblStylePr w:type="band1Horz">
      <w:rPr>
        <w:color w:val="auto"/>
      </w:rPr>
      <w:tblPr/>
      <w:tcPr>
        <w:shd w:val="clear" w:color="auto" w:fill="D9D9D9" w:themeFill="background1" w:themeFillShade="D9"/>
      </w:tcPr>
    </w:tblStylePr>
  </w:style>
  <w:style w:type="character" w:customStyle="1" w:styleId="RetraitPuce2Car">
    <w:name w:val="Retrait Puce2 Car"/>
    <w:basedOn w:val="RetraitPuceCar"/>
    <w:link w:val="RetraitPuce2"/>
    <w:rsid w:val="00AA27CA"/>
    <w:rPr>
      <w:rFonts w:ascii="Helvetica" w:hAnsi="Helvetica" w:cs="Courier New"/>
      <w:szCs w:val="22"/>
    </w:rPr>
  </w:style>
  <w:style w:type="table" w:styleId="Listeclaire-Accent2">
    <w:name w:val="Light List Accent 2"/>
    <w:basedOn w:val="TableauNormal"/>
    <w:uiPriority w:val="61"/>
    <w:rsid w:val="00921A74"/>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6">
    <w:name w:val="Light List Accent 6"/>
    <w:basedOn w:val="TableauNormal"/>
    <w:uiPriority w:val="61"/>
    <w:rsid w:val="00921A74"/>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Accent6">
    <w:name w:val="Light Grid Accent 6"/>
    <w:basedOn w:val="TableauNormal"/>
    <w:uiPriority w:val="62"/>
    <w:rsid w:val="00921A74"/>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claire-Accent6">
    <w:name w:val="Light Shading Accent 6"/>
    <w:basedOn w:val="TableauNormal"/>
    <w:uiPriority w:val="60"/>
    <w:rsid w:val="00921A74"/>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Tramemoyenne1-Accent6">
    <w:name w:val="Medium Shading 1 Accent 6"/>
    <w:basedOn w:val="TableauNormal"/>
    <w:uiPriority w:val="63"/>
    <w:rsid w:val="00921A74"/>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Style2">
    <w:name w:val="Style2"/>
    <w:basedOn w:val="TableauNormal"/>
    <w:uiPriority w:val="99"/>
    <w:qFormat/>
    <w:rsid w:val="000B7C06"/>
    <w:tblPr>
      <w:tblInd w:w="0" w:type="dxa"/>
      <w:tblCellMar>
        <w:top w:w="0" w:type="dxa"/>
        <w:left w:w="108" w:type="dxa"/>
        <w:bottom w:w="0" w:type="dxa"/>
        <w:right w:w="108" w:type="dxa"/>
      </w:tblCellMar>
    </w:tblPr>
    <w:tblStylePr w:type="firstRow">
      <w:rPr>
        <w:b/>
      </w:rPr>
      <w:tblPr/>
      <w:tcPr>
        <w:tcBorders>
          <w:bottom w:val="single" w:sz="18" w:space="0" w:color="E36C0A" w:themeColor="accent6" w:themeShade="BF"/>
        </w:tcBorders>
      </w:tcPr>
    </w:tblStylePr>
  </w:style>
  <w:style w:type="paragraph" w:customStyle="1" w:styleId="Normal1">
    <w:name w:val="Normal1"/>
    <w:basedOn w:val="Corps"/>
    <w:link w:val="NormalCar"/>
    <w:rsid w:val="008C0EAD"/>
  </w:style>
  <w:style w:type="character" w:customStyle="1" w:styleId="NormalCar">
    <w:name w:val="Normal Car"/>
    <w:basedOn w:val="CorpsCar"/>
    <w:link w:val="Normal1"/>
    <w:rsid w:val="008C0EAD"/>
    <w:rPr>
      <w:rFonts w:ascii="Helvetica" w:hAnsi="Helvetica"/>
    </w:rPr>
  </w:style>
  <w:style w:type="character" w:customStyle="1" w:styleId="Titre1Car1">
    <w:name w:val="Titre 1 Car1"/>
    <w:basedOn w:val="Policepardfaut"/>
    <w:uiPriority w:val="99"/>
    <w:locked/>
    <w:rsid w:val="00F114F2"/>
    <w:rPr>
      <w:rFonts w:ascii="Helvetica" w:eastAsia="SimSun" w:hAnsi="Helvetica" w:cs="Times New Roman"/>
      <w:sz w:val="28"/>
      <w:szCs w:val="28"/>
      <w:lang w:eastAsia="zh-CN"/>
    </w:rPr>
  </w:style>
  <w:style w:type="character" w:customStyle="1" w:styleId="Titre2Car1">
    <w:name w:val="Titre 2 Car1"/>
    <w:basedOn w:val="Policepardfaut"/>
    <w:uiPriority w:val="99"/>
    <w:locked/>
    <w:rsid w:val="00F114F2"/>
    <w:rPr>
      <w:rFonts w:ascii="Helvetica" w:eastAsia="SimSun" w:hAnsi="Helvetica" w:cs="Times New Roman"/>
      <w:b/>
      <w:bCs/>
      <w:i/>
      <w:iCs/>
      <w:sz w:val="26"/>
      <w:szCs w:val="26"/>
      <w:lang w:eastAsia="zh-CN"/>
    </w:rPr>
  </w:style>
  <w:style w:type="character" w:customStyle="1" w:styleId="Titre3Car1">
    <w:name w:val="Titre 3 Car1"/>
    <w:basedOn w:val="Policepardfaut"/>
    <w:uiPriority w:val="99"/>
    <w:locked/>
    <w:rsid w:val="00F114F2"/>
    <w:rPr>
      <w:rFonts w:ascii="Helvetica" w:eastAsia="SimSun" w:hAnsi="Helvetica" w:cs="Times New Roman"/>
      <w:b/>
      <w:bCs/>
      <w:lang w:eastAsia="zh-CN"/>
    </w:rPr>
  </w:style>
  <w:style w:type="character" w:customStyle="1" w:styleId="Titre4Car">
    <w:name w:val="Titre 4 Car"/>
    <w:basedOn w:val="Policepardfaut"/>
    <w:link w:val="Titre4"/>
    <w:locked/>
    <w:rsid w:val="00F114F2"/>
    <w:rPr>
      <w:rFonts w:ascii="Helvetica" w:hAnsi="Helvetica" w:cs="Helvetica"/>
      <w:i/>
      <w:u w:val="single"/>
    </w:rPr>
  </w:style>
  <w:style w:type="character" w:customStyle="1" w:styleId="Titre5Car">
    <w:name w:val="Titre 5 Car"/>
    <w:basedOn w:val="Policepardfaut"/>
    <w:link w:val="Titre5"/>
    <w:locked/>
    <w:rsid w:val="00F114F2"/>
    <w:rPr>
      <w:rFonts w:ascii="Helvetica" w:hAnsi="Helvetica" w:cs="Helvetica"/>
    </w:rPr>
  </w:style>
  <w:style w:type="character" w:customStyle="1" w:styleId="Titre6Car">
    <w:name w:val="Titre 6 Car"/>
    <w:basedOn w:val="Policepardfaut"/>
    <w:link w:val="Titre6"/>
    <w:locked/>
    <w:rsid w:val="00F114F2"/>
    <w:rPr>
      <w:rFonts w:ascii="Helvetica" w:hAnsi="Helvetica" w:cs="Helvetica"/>
      <w:i/>
    </w:rPr>
  </w:style>
  <w:style w:type="character" w:customStyle="1" w:styleId="Titre8Car">
    <w:name w:val="Titre 8 Car"/>
    <w:basedOn w:val="Policepardfaut"/>
    <w:link w:val="Titre8"/>
    <w:locked/>
    <w:rsid w:val="00F114F2"/>
    <w:rPr>
      <w:rFonts w:ascii="Helvetica" w:hAnsi="Helvetica" w:cs="Helvetica"/>
      <w:i/>
    </w:rPr>
  </w:style>
  <w:style w:type="character" w:customStyle="1" w:styleId="TM2Car">
    <w:name w:val="TM 2 Car"/>
    <w:basedOn w:val="Policepardfaut"/>
    <w:link w:val="TM2"/>
    <w:uiPriority w:val="39"/>
    <w:locked/>
    <w:rsid w:val="00944277"/>
    <w:rPr>
      <w:rFonts w:ascii="Helvetica" w:hAnsi="Helvetica" w:cs="Helvetica"/>
      <w:noProof/>
      <w:color w:val="808080" w:themeColor="background1" w:themeShade="80"/>
    </w:rPr>
  </w:style>
  <w:style w:type="paragraph" w:customStyle="1" w:styleId="TitreEntete1">
    <w:name w:val="TitreEntete1"/>
    <w:basedOn w:val="Normal"/>
    <w:link w:val="TitreEntete1Car"/>
    <w:qFormat/>
    <w:rsid w:val="00794319"/>
    <w:pPr>
      <w:tabs>
        <w:tab w:val="left" w:pos="2268"/>
        <w:tab w:val="left" w:pos="3261"/>
      </w:tabs>
      <w:spacing w:line="276" w:lineRule="auto"/>
      <w:jc w:val="left"/>
    </w:pPr>
    <w:rPr>
      <w:b/>
      <w:noProof/>
      <w:color w:val="373737"/>
      <w:sz w:val="16"/>
      <w:szCs w:val="16"/>
    </w:rPr>
  </w:style>
  <w:style w:type="paragraph" w:customStyle="1" w:styleId="TexteEntete1">
    <w:name w:val="TexteEntete1"/>
    <w:basedOn w:val="Normal"/>
    <w:link w:val="TexteEntete1Car"/>
    <w:qFormat/>
    <w:rsid w:val="00794319"/>
    <w:pPr>
      <w:tabs>
        <w:tab w:val="left" w:pos="2268"/>
        <w:tab w:val="left" w:pos="3261"/>
      </w:tabs>
      <w:spacing w:line="276" w:lineRule="auto"/>
      <w:jc w:val="left"/>
    </w:pPr>
    <w:rPr>
      <w:color w:val="8A8C8E"/>
      <w:sz w:val="16"/>
      <w:szCs w:val="16"/>
    </w:rPr>
  </w:style>
  <w:style w:type="character" w:customStyle="1" w:styleId="TitreEntete1Car">
    <w:name w:val="TitreEntete1 Car"/>
    <w:basedOn w:val="Policepardfaut"/>
    <w:link w:val="TitreEntete1"/>
    <w:rsid w:val="00794319"/>
    <w:rPr>
      <w:rFonts w:ascii="Helvetica" w:hAnsi="Helvetica"/>
      <w:b/>
      <w:noProof/>
      <w:color w:val="373737"/>
      <w:sz w:val="16"/>
      <w:szCs w:val="16"/>
    </w:rPr>
  </w:style>
  <w:style w:type="paragraph" w:customStyle="1" w:styleId="TexteEntete2">
    <w:name w:val="TexteEntete2"/>
    <w:basedOn w:val="Normal"/>
    <w:link w:val="TexteEntete2Car"/>
    <w:qFormat/>
    <w:rsid w:val="00794319"/>
    <w:pPr>
      <w:tabs>
        <w:tab w:val="left" w:pos="2268"/>
        <w:tab w:val="left" w:pos="4536"/>
      </w:tabs>
    </w:pPr>
    <w:rPr>
      <w:color w:val="8A8C8E"/>
      <w:sz w:val="12"/>
      <w:szCs w:val="12"/>
    </w:rPr>
  </w:style>
  <w:style w:type="character" w:customStyle="1" w:styleId="TexteEntete1Car">
    <w:name w:val="TexteEntete1 Car"/>
    <w:basedOn w:val="Policepardfaut"/>
    <w:link w:val="TexteEntete1"/>
    <w:rsid w:val="00794319"/>
    <w:rPr>
      <w:rFonts w:ascii="Helvetica" w:hAnsi="Helvetica"/>
      <w:color w:val="8A8C8E"/>
      <w:sz w:val="16"/>
      <w:szCs w:val="16"/>
    </w:rPr>
  </w:style>
  <w:style w:type="table" w:styleId="Tableauclassique1">
    <w:name w:val="Table Classic 1"/>
    <w:basedOn w:val="TableauNormal"/>
    <w:rsid w:val="00554FCB"/>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exteEntete2Car">
    <w:name w:val="TexteEntete2 Car"/>
    <w:basedOn w:val="Policepardfaut"/>
    <w:link w:val="TexteEntete2"/>
    <w:rsid w:val="00794319"/>
    <w:rPr>
      <w:rFonts w:ascii="Helvetica" w:hAnsi="Helvetica"/>
      <w:color w:val="8A8C8E"/>
      <w:sz w:val="12"/>
      <w:szCs w:val="12"/>
    </w:rPr>
  </w:style>
  <w:style w:type="character" w:customStyle="1" w:styleId="Titre4Car1">
    <w:name w:val="Titre 4 Car1"/>
    <w:basedOn w:val="Policepardfaut"/>
    <w:uiPriority w:val="99"/>
    <w:locked/>
    <w:rsid w:val="006B1A94"/>
    <w:rPr>
      <w:rFonts w:ascii="Helvetica" w:eastAsia="SimSun" w:hAnsi="Helvetica" w:cs="Times New Roman"/>
      <w:sz w:val="24"/>
      <w:szCs w:val="24"/>
      <w:lang w:eastAsia="zh-CN"/>
    </w:rPr>
  </w:style>
  <w:style w:type="character" w:customStyle="1" w:styleId="Titre5Car1">
    <w:name w:val="Titre 5 Car1"/>
    <w:basedOn w:val="Policepardfaut"/>
    <w:uiPriority w:val="99"/>
    <w:locked/>
    <w:rsid w:val="006B1A94"/>
    <w:rPr>
      <w:rFonts w:ascii="Helvetica" w:eastAsia="SimSun" w:hAnsi="Helvetica" w:cs="Times New Roman"/>
      <w:i/>
      <w:iCs/>
      <w:sz w:val="24"/>
      <w:szCs w:val="24"/>
      <w:lang w:eastAsia="zh-CN"/>
    </w:rPr>
  </w:style>
  <w:style w:type="character" w:customStyle="1" w:styleId="Titre6Car1">
    <w:name w:val="Titre 6 Car1"/>
    <w:basedOn w:val="Policepardfaut"/>
    <w:uiPriority w:val="99"/>
    <w:locked/>
    <w:rsid w:val="006B1A94"/>
    <w:rPr>
      <w:rFonts w:ascii="Arial" w:eastAsia="SimSun" w:hAnsi="Arial" w:cs="Arial"/>
      <w:lang w:eastAsia="zh-CN"/>
    </w:rPr>
  </w:style>
  <w:style w:type="character" w:customStyle="1" w:styleId="Titre8Car1">
    <w:name w:val="Titre 8 Car1"/>
    <w:basedOn w:val="Policepardfaut"/>
    <w:uiPriority w:val="99"/>
    <w:semiHidden/>
    <w:locked/>
    <w:rsid w:val="006B1A94"/>
    <w:rPr>
      <w:rFonts w:ascii="Times New Roman" w:eastAsia="SimSun" w:hAnsi="Times New Roman" w:cs="Times New Roman"/>
      <w:sz w:val="24"/>
      <w:szCs w:val="24"/>
      <w:lang w:val="en-US" w:eastAsia="zh-CN"/>
    </w:rPr>
  </w:style>
  <w:style w:type="character" w:customStyle="1" w:styleId="PieddepageCar">
    <w:name w:val="Pied de page Car"/>
    <w:basedOn w:val="Policepardfaut"/>
    <w:uiPriority w:val="99"/>
    <w:semiHidden/>
    <w:locked/>
    <w:rsid w:val="006B1A94"/>
    <w:rPr>
      <w:rFonts w:ascii="Times New Roman" w:eastAsia="SimSu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01399">
      <w:bodyDiv w:val="1"/>
      <w:marLeft w:val="0"/>
      <w:marRight w:val="0"/>
      <w:marTop w:val="0"/>
      <w:marBottom w:val="0"/>
      <w:divBdr>
        <w:top w:val="none" w:sz="0" w:space="0" w:color="auto"/>
        <w:left w:val="none" w:sz="0" w:space="0" w:color="auto"/>
        <w:bottom w:val="none" w:sz="0" w:space="0" w:color="auto"/>
        <w:right w:val="none" w:sz="0" w:space="0" w:color="auto"/>
      </w:divBdr>
    </w:div>
    <w:div w:id="695273619">
      <w:bodyDiv w:val="1"/>
      <w:marLeft w:val="0"/>
      <w:marRight w:val="0"/>
      <w:marTop w:val="0"/>
      <w:marBottom w:val="0"/>
      <w:divBdr>
        <w:top w:val="none" w:sz="0" w:space="0" w:color="auto"/>
        <w:left w:val="none" w:sz="0" w:space="0" w:color="auto"/>
        <w:bottom w:val="none" w:sz="0" w:space="0" w:color="auto"/>
        <w:right w:val="none" w:sz="0" w:space="0" w:color="auto"/>
      </w:divBdr>
    </w:div>
    <w:div w:id="1290404668">
      <w:bodyDiv w:val="1"/>
      <w:marLeft w:val="0"/>
      <w:marRight w:val="0"/>
      <w:marTop w:val="0"/>
      <w:marBottom w:val="0"/>
      <w:divBdr>
        <w:top w:val="none" w:sz="0" w:space="0" w:color="auto"/>
        <w:left w:val="none" w:sz="0" w:space="0" w:color="auto"/>
        <w:bottom w:val="none" w:sz="0" w:space="0" w:color="auto"/>
        <w:right w:val="none" w:sz="0" w:space="0" w:color="auto"/>
      </w:divBdr>
    </w:div>
    <w:div w:id="190062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cid:97D641A0-3333-4154-BF30-8E792CB27EBB" TargetMode="External"/><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cid:DC2F4680-41C9-48AC-98D2-A0FE7C25A668"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hyperlink" Target="http://www.gismartwar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Smartgeo\GiMap%20-%20Model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70573EC2A6C24780DD65206554D5E8" ma:contentTypeVersion="0" ma:contentTypeDescription="Crée un document." ma:contentTypeScope="" ma:versionID="39b37a4b1d1ca12fe6f75c5b764e5b9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6E960-416D-47DE-B575-C254E9DB4BF7}">
  <ds:schemaRefs>
    <ds:schemaRef ds:uri="http://schemas.microsoft.com/sharepoint/v3/contenttype/forms"/>
  </ds:schemaRefs>
</ds:datastoreItem>
</file>

<file path=customXml/itemProps2.xml><?xml version="1.0" encoding="utf-8"?>
<ds:datastoreItem xmlns:ds="http://schemas.openxmlformats.org/officeDocument/2006/customXml" ds:itemID="{75829D60-6EDD-460F-8316-90B3D8B3A76F}">
  <ds:schemaRefs>
    <ds:schemaRef ds:uri="http://schemas.microsoft.com/office/2006/metadata/longProperties"/>
  </ds:schemaRefs>
</ds:datastoreItem>
</file>

<file path=customXml/itemProps3.xml><?xml version="1.0" encoding="utf-8"?>
<ds:datastoreItem xmlns:ds="http://schemas.openxmlformats.org/officeDocument/2006/customXml" ds:itemID="{A7C61AB5-48AC-4235-BD5C-5A92A3F985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9ADBD98-6647-4C9E-82A0-C25C4D30AC85}">
  <ds:schemaRefs>
    <ds:schemaRef ds:uri="http://schemas.microsoft.com/office/2006/metadata/properties"/>
  </ds:schemaRefs>
</ds:datastoreItem>
</file>

<file path=customXml/itemProps5.xml><?xml version="1.0" encoding="utf-8"?>
<ds:datastoreItem xmlns:ds="http://schemas.openxmlformats.org/officeDocument/2006/customXml" ds:itemID="{CB6AA476-06C2-4203-82B8-E8D6C9CDE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GiMap - Modele.dotx</Template>
  <TotalTime>710</TotalTime>
  <Pages>32</Pages>
  <Words>3588</Words>
  <Characters>19739</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NetGeo 2 - Mapping des champs v1</vt:lpstr>
    </vt:vector>
  </TitlesOfParts>
  <Company>Générale d'Infographie</Company>
  <LinksUpToDate>false</LinksUpToDate>
  <CharactersWithSpaces>23281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NetGeo 2 - Mapping des champs v1</dc:title>
  <dc:creator>Sandrine MOREAU</dc:creator>
  <cp:lastModifiedBy>Marc Beudin</cp:lastModifiedBy>
  <cp:revision>73</cp:revision>
  <cp:lastPrinted>2013-10-01T08:34:00Z</cp:lastPrinted>
  <dcterms:created xsi:type="dcterms:W3CDTF">2014-01-31T17:18:00Z</dcterms:created>
  <dcterms:modified xsi:type="dcterms:W3CDTF">2014-02-05T08:13:00Z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éférence">
    <vt:lpwstr>XXX/7.999.99/CR0001-A</vt:lpwstr>
  </property>
  <property fmtid="{D5CDD505-2E9C-101B-9397-08002B2CF9AE}" pid="3" name="ContentType">
    <vt:lpwstr>Document</vt:lpwstr>
  </property>
  <property fmtid="{D5CDD505-2E9C-101B-9397-08002B2CF9AE}" pid="4" name="ContentTypeId">
    <vt:lpwstr>0x010100B870573EC2A6C24780DD65206554D5E8</vt:lpwstr>
  </property>
</Properties>
</file>